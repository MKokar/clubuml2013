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F5528A">
      <w:pPr>
        <w:pStyle w:val="Title"/>
      </w:pPr>
      <w:r>
        <w:t>ClubUML</w:t>
      </w:r>
      <w:r w:rsidR="00F628DB">
        <w:fldChar w:fldCharType="begin"/>
      </w:r>
      <w:r w:rsidR="007307E8">
        <w:instrText xml:space="preserve"> SUBJECT  \* MERGEFORMAT </w:instrText>
      </w:r>
      <w:r w:rsidR="00F628DB">
        <w:fldChar w:fldCharType="end"/>
      </w:r>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philosophy, decisions, constraints, justifications, significant elements, and other overarching aspects of the system that shape the design and implementation.</w:t>
      </w:r>
    </w:p>
    <w:bookmarkEnd w:id="0"/>
    <w:bookmarkEnd w:id="1"/>
    <w:p w:rsidR="00A563C9" w:rsidRDefault="00A563C9" w:rsidP="001E6A30">
      <w:pPr>
        <w:pStyle w:val="Heading1"/>
      </w:pPr>
      <w:r>
        <w:t xml:space="preserve">Architectural </w:t>
      </w:r>
      <w:r w:rsidR="001E6A30">
        <w:t>g</w:t>
      </w:r>
      <w:r w:rsidR="00781DCE">
        <w:t xml:space="preserve">oals and </w:t>
      </w:r>
      <w:r w:rsidR="001E6A30">
        <w:t>p</w:t>
      </w:r>
      <w:r>
        <w:t>hilosophy</w:t>
      </w:r>
    </w:p>
    <w:p w:rsidR="008425EC" w:rsidRDefault="00C2560E" w:rsidP="005848B3">
      <w:pPr>
        <w:rPr>
          <w:color w:val="000000"/>
          <w:shd w:val="clear" w:color="auto" w:fill="FFFFFF"/>
        </w:rPr>
      </w:pPr>
      <w:r w:rsidRPr="00C2560E">
        <w:rPr>
          <w:color w:val="000000"/>
          <w:shd w:val="clear" w:color="auto" w:fill="FFFFFF"/>
        </w:rPr>
        <w:t xml:space="preserve">The goal of the architecture is to </w:t>
      </w:r>
      <w:r w:rsidR="002F557C">
        <w:rPr>
          <w:color w:val="000000"/>
          <w:shd w:val="clear" w:color="auto" w:fill="FFFFFF"/>
        </w:rPr>
        <w:t>provide an extensible design and</w:t>
      </w:r>
      <w:r w:rsidR="005848B3">
        <w:rPr>
          <w:color w:val="000000"/>
          <w:shd w:val="clear" w:color="auto" w:fill="FFFFFF"/>
        </w:rPr>
        <w:t xml:space="preserve"> design</w:t>
      </w:r>
      <w:r w:rsidR="002F557C">
        <w:rPr>
          <w:color w:val="000000"/>
          <w:shd w:val="clear" w:color="auto" w:fill="FFFFFF"/>
        </w:rPr>
        <w:t xml:space="preserve"> roadmap for the development of the ClubUML software according to the use</w:t>
      </w:r>
      <w:r w:rsidR="004C5E82">
        <w:rPr>
          <w:color w:val="000000"/>
          <w:shd w:val="clear" w:color="auto" w:fill="FFFFFF"/>
        </w:rPr>
        <w:t xml:space="preserve"> </w:t>
      </w:r>
      <w:r w:rsidR="002F557C">
        <w:rPr>
          <w:color w:val="000000"/>
          <w:shd w:val="clear" w:color="auto" w:fill="FFFFFF"/>
        </w:rPr>
        <w:t xml:space="preserve">cases and requirement specifications. </w:t>
      </w:r>
      <w:r w:rsidR="001047DC">
        <w:rPr>
          <w:color w:val="000000"/>
          <w:shd w:val="clear" w:color="auto" w:fill="FFFFFF"/>
        </w:rPr>
        <w:t xml:space="preserve"> The purpose of the tool is to a </w:t>
      </w:r>
      <w:r w:rsidR="002F0B8F">
        <w:rPr>
          <w:color w:val="000000"/>
          <w:shd w:val="clear" w:color="auto" w:fill="FFFFFF"/>
        </w:rPr>
        <w:t xml:space="preserve">provide a </w:t>
      </w:r>
      <w:r w:rsidR="001047DC">
        <w:rPr>
          <w:color w:val="000000"/>
          <w:shd w:val="clear" w:color="auto" w:fill="FFFFFF"/>
        </w:rPr>
        <w:t>plat</w:t>
      </w:r>
      <w:r w:rsidR="008A24F2">
        <w:rPr>
          <w:color w:val="000000"/>
          <w:shd w:val="clear" w:color="auto" w:fill="FFFFFF"/>
        </w:rPr>
        <w:t xml:space="preserve">form for users to interact on </w:t>
      </w:r>
      <w:r w:rsidR="001047DC">
        <w:rPr>
          <w:color w:val="000000"/>
          <w:shd w:val="clear" w:color="auto" w:fill="FFFFFF"/>
        </w:rPr>
        <w:t xml:space="preserve">UML Diagrams and give the user the capability for compare, merge and download UML diagrams from this tool. </w:t>
      </w:r>
      <w:r w:rsidR="00AA1241">
        <w:rPr>
          <w:color w:val="000000"/>
          <w:shd w:val="clear" w:color="auto" w:fill="FFFFFF"/>
        </w:rPr>
        <w:t xml:space="preserve"> </w:t>
      </w:r>
    </w:p>
    <w:p w:rsidR="0011743A" w:rsidRDefault="0011743A" w:rsidP="00F5528A">
      <w:pPr>
        <w:rPr>
          <w:color w:val="000000"/>
          <w:shd w:val="clear" w:color="auto" w:fill="FFFFFF"/>
        </w:rPr>
      </w:pPr>
    </w:p>
    <w:p w:rsidR="00573D96" w:rsidRDefault="00573D96" w:rsidP="001E6A30">
      <w:pPr>
        <w:pStyle w:val="Heading1"/>
      </w:pPr>
      <w:r>
        <w:t>The Scope of the document</w:t>
      </w:r>
    </w:p>
    <w:p w:rsidR="00573D96" w:rsidRDefault="00573D96" w:rsidP="00573D96">
      <w:pPr>
        <w:pStyle w:val="ListParagraph"/>
        <w:numPr>
          <w:ilvl w:val="0"/>
          <w:numId w:val="31"/>
        </w:numPr>
      </w:pPr>
      <w:r>
        <w:t xml:space="preserve">This document provides a framework to support the developers </w:t>
      </w:r>
      <w:r w:rsidR="001047DC">
        <w:t>throughout</w:t>
      </w:r>
      <w:r>
        <w:t xml:space="preserve"> the development of ClubUML. Architectural components described here will be implemented and provided to the developers by the Architecture Team, as a set of </w:t>
      </w:r>
      <w:r w:rsidR="001047DC">
        <w:t>high-level</w:t>
      </w:r>
      <w:r>
        <w:t xml:space="preserve"> components,</w:t>
      </w:r>
      <w:r w:rsidRPr="00B007E9">
        <w:t xml:space="preserve"> </w:t>
      </w:r>
      <w:r>
        <w:t xml:space="preserve">base class library, interfaces and development guidelines. </w:t>
      </w:r>
    </w:p>
    <w:p w:rsidR="00573D96" w:rsidRDefault="00573D96" w:rsidP="00573D96">
      <w:pPr>
        <w:pStyle w:val="ListParagraph"/>
        <w:numPr>
          <w:ilvl w:val="0"/>
          <w:numId w:val="31"/>
        </w:numPr>
      </w:pPr>
      <w:r>
        <w:t>The algorithms for comparison and merge are out of scope of this document.</w:t>
      </w:r>
    </w:p>
    <w:p w:rsidR="00573D96" w:rsidRDefault="00573D96" w:rsidP="00573D96">
      <w:pPr>
        <w:pStyle w:val="ListParagraph"/>
        <w:numPr>
          <w:ilvl w:val="0"/>
          <w:numId w:val="31"/>
        </w:numPr>
      </w:pPr>
      <w:r>
        <w:t>The facilities such as commenting are out of scope of architectural decisions.</w:t>
      </w:r>
    </w:p>
    <w:p w:rsidR="00573D96" w:rsidRDefault="00573D96" w:rsidP="00573D96">
      <w:pPr>
        <w:pStyle w:val="ListParagraph"/>
        <w:numPr>
          <w:ilvl w:val="0"/>
          <w:numId w:val="31"/>
        </w:numPr>
      </w:pPr>
      <w:r>
        <w:t xml:space="preserve">The details of the </w:t>
      </w:r>
      <w:proofErr w:type="spellStart"/>
      <w:r>
        <w:t>Ecore</w:t>
      </w:r>
      <w:proofErr w:type="spellEnd"/>
      <w:r>
        <w:t xml:space="preserve"> and </w:t>
      </w:r>
      <w:r w:rsidR="001047DC">
        <w:t xml:space="preserve">UML2 </w:t>
      </w:r>
      <w:proofErr w:type="spellStart"/>
      <w:r>
        <w:t>metamodel</w:t>
      </w:r>
      <w:r w:rsidR="004C5E82">
        <w:t>s</w:t>
      </w:r>
      <w:proofErr w:type="spellEnd"/>
      <w:r>
        <w:t xml:space="preserve"> </w:t>
      </w:r>
      <w:r w:rsidR="004C5E82">
        <w:t xml:space="preserve">are </w:t>
      </w:r>
      <w:r>
        <w:t>out of scope of this document.</w:t>
      </w:r>
    </w:p>
    <w:p w:rsidR="00573D96" w:rsidRDefault="00573D96" w:rsidP="00573D96">
      <w:pPr>
        <w:pStyle w:val="ListParagraph"/>
        <w:numPr>
          <w:ilvl w:val="0"/>
          <w:numId w:val="31"/>
        </w:numPr>
      </w:pPr>
      <w:r>
        <w:t>Database model and detailed implementation of the components are the concern of the design documents and will not be covered here.</w:t>
      </w:r>
    </w:p>
    <w:p w:rsidR="00573D96" w:rsidRPr="00573D96" w:rsidRDefault="00573D96" w:rsidP="00573D96"/>
    <w:p w:rsidR="00506412" w:rsidRDefault="00506412" w:rsidP="001E6A30">
      <w:pPr>
        <w:pStyle w:val="Heading1"/>
      </w:pPr>
      <w:r>
        <w:t xml:space="preserve">Assumptions and </w:t>
      </w:r>
      <w:r w:rsidR="001E6A30">
        <w:t>d</w:t>
      </w:r>
      <w:r>
        <w:t>ependencies</w:t>
      </w:r>
    </w:p>
    <w:p w:rsidR="00295C46" w:rsidRDefault="007A7383" w:rsidP="00295C46">
      <w:r>
        <w:t>The architecture assumes the following:</w:t>
      </w:r>
    </w:p>
    <w:p w:rsidR="00295C46" w:rsidRDefault="007A7383" w:rsidP="00295C46">
      <w:pPr>
        <w:pStyle w:val="ListParagraph"/>
        <w:numPr>
          <w:ilvl w:val="0"/>
          <w:numId w:val="31"/>
        </w:numPr>
      </w:pPr>
      <w:r>
        <w:t>A</w:t>
      </w:r>
      <w:r w:rsidR="00295C46">
        <w:t xml:space="preserve"> </w:t>
      </w:r>
      <w:r w:rsidR="00C413DD">
        <w:t>L</w:t>
      </w:r>
      <w:r w:rsidR="00295C46">
        <w:t xml:space="preserve">inux server </w:t>
      </w:r>
      <w:r>
        <w:t xml:space="preserve">will be </w:t>
      </w:r>
      <w:r w:rsidR="00295C46">
        <w:t>provided by Northeastern</w:t>
      </w:r>
      <w:r w:rsidR="00C413DD">
        <w:t xml:space="preserve"> University</w:t>
      </w:r>
      <w:r>
        <w:t>.</w:t>
      </w:r>
    </w:p>
    <w:p w:rsidR="00295C46" w:rsidRDefault="007A7383" w:rsidP="00295C46">
      <w:pPr>
        <w:pStyle w:val="ListParagraph"/>
        <w:numPr>
          <w:ilvl w:val="0"/>
          <w:numId w:val="31"/>
        </w:numPr>
      </w:pPr>
      <w:r>
        <w:t>S</w:t>
      </w:r>
      <w:r w:rsidR="00295C46">
        <w:t xml:space="preserve">oftware packages </w:t>
      </w:r>
      <w:r>
        <w:t xml:space="preserve">may be remotely administered and installed </w:t>
      </w:r>
      <w:r w:rsidR="00295C46">
        <w:t>on this server</w:t>
      </w:r>
      <w:r w:rsidR="00AA1241">
        <w:t>.</w:t>
      </w:r>
    </w:p>
    <w:p w:rsidR="00295C46" w:rsidRDefault="00295C46" w:rsidP="00573D96">
      <w:pPr>
        <w:pStyle w:val="ListParagraph"/>
        <w:numPr>
          <w:ilvl w:val="0"/>
          <w:numId w:val="31"/>
        </w:numPr>
      </w:pPr>
      <w:r>
        <w:t xml:space="preserve">The team </w:t>
      </w:r>
      <w:r w:rsidR="00573D96">
        <w:t>can program in</w:t>
      </w:r>
      <w:r>
        <w:t xml:space="preserve"> Java</w:t>
      </w:r>
      <w:r w:rsidR="007A7383">
        <w:t>.</w:t>
      </w:r>
    </w:p>
    <w:p w:rsidR="00295C46" w:rsidRDefault="00295C46" w:rsidP="00573D96">
      <w:pPr>
        <w:pStyle w:val="ListParagraph"/>
        <w:numPr>
          <w:ilvl w:val="0"/>
          <w:numId w:val="31"/>
        </w:numPr>
      </w:pPr>
      <w:r>
        <w:t xml:space="preserve">The team can </w:t>
      </w:r>
      <w:r w:rsidR="00573D96">
        <w:t>develop on</w:t>
      </w:r>
      <w:r>
        <w:t xml:space="preserve"> a </w:t>
      </w:r>
      <w:r w:rsidR="004C5E82">
        <w:t xml:space="preserve">MySQL </w:t>
      </w:r>
      <w:r>
        <w:t>database</w:t>
      </w:r>
      <w:r w:rsidR="007A7383">
        <w:t>.</w:t>
      </w:r>
    </w:p>
    <w:p w:rsidR="00295C46" w:rsidRDefault="00295C46" w:rsidP="00295C46">
      <w:pPr>
        <w:pStyle w:val="ListParagraph"/>
        <w:numPr>
          <w:ilvl w:val="0"/>
          <w:numId w:val="31"/>
        </w:numPr>
      </w:pPr>
      <w:r>
        <w:t xml:space="preserve">The team has </w:t>
      </w:r>
      <w:r w:rsidR="00C413DD">
        <w:t>J</w:t>
      </w:r>
      <w:r>
        <w:t xml:space="preserve">ava-based web service experience: </w:t>
      </w:r>
      <w:r w:rsidR="00C413DD">
        <w:t>J</w:t>
      </w:r>
      <w:r>
        <w:t>ava</w:t>
      </w:r>
      <w:r w:rsidR="00C413DD">
        <w:t>S</w:t>
      </w:r>
      <w:r>
        <w:t>cript, JSP, etc.</w:t>
      </w:r>
    </w:p>
    <w:p w:rsidR="002F0B8F" w:rsidRDefault="00C2560E" w:rsidP="00295C46">
      <w:pPr>
        <w:pStyle w:val="ListParagraph"/>
        <w:numPr>
          <w:ilvl w:val="0"/>
          <w:numId w:val="31"/>
        </w:numPr>
      </w:pPr>
      <w:r>
        <w:t xml:space="preserve">The users will have Eclipse with </w:t>
      </w:r>
      <w:r w:rsidR="004C5E82">
        <w:t xml:space="preserve">the Eclipse Modeling Framework </w:t>
      </w:r>
      <w:r>
        <w:t xml:space="preserve">(or equivalent) to create UML </w:t>
      </w:r>
      <w:r w:rsidR="00B007E9">
        <w:t xml:space="preserve">class </w:t>
      </w:r>
      <w:r>
        <w:t>diagrams in .</w:t>
      </w:r>
      <w:proofErr w:type="spellStart"/>
      <w:r>
        <w:t>ecore</w:t>
      </w:r>
      <w:proofErr w:type="spellEnd"/>
      <w:r>
        <w:t xml:space="preserve"> format</w:t>
      </w:r>
      <w:r w:rsidR="004C5E82">
        <w:t>.</w:t>
      </w:r>
    </w:p>
    <w:p w:rsidR="00C2560E" w:rsidRDefault="002F0B8F" w:rsidP="00295C46">
      <w:pPr>
        <w:pStyle w:val="ListParagraph"/>
        <w:numPr>
          <w:ilvl w:val="0"/>
          <w:numId w:val="31"/>
        </w:numPr>
      </w:pPr>
      <w:r>
        <w:t xml:space="preserve">The users will have </w:t>
      </w:r>
      <w:r w:rsidR="00B007E9">
        <w:t>Papyrus tool</w:t>
      </w:r>
      <w:r>
        <w:t xml:space="preserve"> (an Eclipse plugin)</w:t>
      </w:r>
      <w:r w:rsidR="00B007E9">
        <w:t xml:space="preserve"> for creation of </w:t>
      </w:r>
      <w:r>
        <w:t>different UML diagrams.</w:t>
      </w:r>
    </w:p>
    <w:p w:rsidR="00C068D8" w:rsidRDefault="00C068D8" w:rsidP="00C068D8">
      <w:pPr>
        <w:pStyle w:val="ListParagraph"/>
        <w:ind w:left="825"/>
      </w:pPr>
    </w:p>
    <w:p w:rsidR="00486DAF" w:rsidRDefault="00486DAF" w:rsidP="00486DAF">
      <w:pPr>
        <w:pStyle w:val="ListParagraph"/>
        <w:ind w:left="825"/>
      </w:pPr>
    </w:p>
    <w:p w:rsidR="00573D96" w:rsidRDefault="00573D96" w:rsidP="001E6A30">
      <w:pPr>
        <w:pStyle w:val="Heading1"/>
      </w:pPr>
      <w:r>
        <w:t>Terminologies</w:t>
      </w:r>
    </w:p>
    <w:p w:rsidR="00813BD7" w:rsidRDefault="00813BD7" w:rsidP="00813BD7">
      <w:pPr>
        <w:pStyle w:val="ListParagraph"/>
        <w:numPr>
          <w:ilvl w:val="0"/>
          <w:numId w:val="31"/>
        </w:numPr>
      </w:pPr>
      <w:r>
        <w:t xml:space="preserve">The term </w:t>
      </w:r>
      <w:r w:rsidRPr="00813BD7">
        <w:rPr>
          <w:i/>
          <w:iCs/>
        </w:rPr>
        <w:t xml:space="preserve">Diagram </w:t>
      </w:r>
      <w:r w:rsidR="004C5E82" w:rsidRPr="00813BD7">
        <w:rPr>
          <w:i/>
          <w:iCs/>
        </w:rPr>
        <w:t>Visualization</w:t>
      </w:r>
      <w:r>
        <w:t xml:space="preserve"> refers to the action of converting UML files to image</w:t>
      </w:r>
      <w:r w:rsidR="004C5E82">
        <w:t>s</w:t>
      </w:r>
      <w:r>
        <w:t xml:space="preserve"> in</w:t>
      </w:r>
      <w:r w:rsidR="004C5E82">
        <w:t xml:space="preserve"> </w:t>
      </w:r>
      <w:r>
        <w:t xml:space="preserve">order to be shown to the viewer of the website. </w:t>
      </w:r>
    </w:p>
    <w:p w:rsidR="00573D96" w:rsidRPr="00573D96" w:rsidRDefault="00573D96" w:rsidP="00573D96"/>
    <w:p w:rsidR="006058A0" w:rsidRDefault="00A563C9" w:rsidP="001E6A30">
      <w:pPr>
        <w:pStyle w:val="Heading1"/>
      </w:pPr>
      <w:r>
        <w:t xml:space="preserve">Architecturally </w:t>
      </w:r>
      <w:r w:rsidR="001E6A30">
        <w:t>s</w:t>
      </w:r>
      <w:r>
        <w:t xml:space="preserve">ignificant </w:t>
      </w:r>
      <w:r w:rsidR="001E6A30">
        <w:t>r</w:t>
      </w:r>
      <w:r>
        <w:t>equirements</w:t>
      </w:r>
    </w:p>
    <w:p w:rsidR="0011743A" w:rsidRDefault="00813BD7" w:rsidP="00813BD7">
      <w:pPr>
        <w:rPr>
          <w:color w:val="000000"/>
          <w:shd w:val="clear" w:color="auto" w:fill="FFFFFF"/>
        </w:rPr>
      </w:pPr>
      <w:r>
        <w:rPr>
          <w:color w:val="000000"/>
          <w:shd w:val="clear" w:color="auto" w:fill="FFFFFF"/>
        </w:rPr>
        <w:t xml:space="preserve">   </w:t>
      </w:r>
      <w:r w:rsidR="0011743A">
        <w:rPr>
          <w:color w:val="000000"/>
          <w:shd w:val="clear" w:color="auto" w:fill="FFFFFF"/>
        </w:rPr>
        <w:t>The major architecturally significant requirements are as follows:</w:t>
      </w:r>
    </w:p>
    <w:p w:rsidR="001047DC" w:rsidRDefault="001047DC" w:rsidP="00813BD7">
      <w:pPr>
        <w:rPr>
          <w:color w:val="000000"/>
          <w:shd w:val="clear" w:color="auto" w:fill="FFFFFF"/>
        </w:rPr>
      </w:pPr>
    </w:p>
    <w:p w:rsidR="0011743A" w:rsidRDefault="00573D96" w:rsidP="00813BD7">
      <w:pPr>
        <w:pStyle w:val="ListParagraph"/>
        <w:numPr>
          <w:ilvl w:val="0"/>
          <w:numId w:val="34"/>
        </w:numPr>
        <w:ind w:left="540"/>
        <w:rPr>
          <w:color w:val="000000"/>
          <w:shd w:val="clear" w:color="auto" w:fill="FFFFFF"/>
        </w:rPr>
      </w:pPr>
      <w:r>
        <w:rPr>
          <w:color w:val="000000"/>
          <w:shd w:val="clear" w:color="auto" w:fill="FFFFFF"/>
        </w:rPr>
        <w:t xml:space="preserve">To support the </w:t>
      </w:r>
      <w:r w:rsidR="001047DC">
        <w:rPr>
          <w:color w:val="000000"/>
          <w:shd w:val="clear" w:color="auto" w:fill="FFFFFF"/>
        </w:rPr>
        <w:t xml:space="preserve">different </w:t>
      </w:r>
      <w:r>
        <w:rPr>
          <w:color w:val="000000"/>
          <w:shd w:val="clear" w:color="auto" w:fill="FFFFFF"/>
        </w:rPr>
        <w:t>UML diagram types.</w:t>
      </w:r>
    </w:p>
    <w:p w:rsidR="0011743A" w:rsidRPr="002F0B8F" w:rsidRDefault="0011743A" w:rsidP="002F0B8F">
      <w:pPr>
        <w:ind w:left="180"/>
        <w:rPr>
          <w:color w:val="000000"/>
          <w:shd w:val="clear" w:color="auto" w:fill="FFFFFF"/>
        </w:rPr>
      </w:pPr>
    </w:p>
    <w:p w:rsidR="00235FB5" w:rsidRDefault="00813BD7">
      <w:pPr>
        <w:pStyle w:val="Heading1"/>
      </w:pPr>
      <w:r>
        <w:lastRenderedPageBreak/>
        <w:t>Issues to be covered in later versions</w:t>
      </w:r>
    </w:p>
    <w:p w:rsidR="00813BD7" w:rsidRDefault="00813BD7" w:rsidP="00813BD7">
      <w:r>
        <w:t xml:space="preserve">As of now, the clear specification of the model that can generically </w:t>
      </w:r>
      <w:r w:rsidR="00BD2BCC">
        <w:t xml:space="preserve">capture </w:t>
      </w:r>
      <w:r>
        <w:t xml:space="preserve">all the </w:t>
      </w:r>
      <w:r w:rsidR="002F0B8F">
        <w:t>different</w:t>
      </w:r>
      <w:r>
        <w:t xml:space="preserve"> types of UML diagrams that are concerned, is yet to be finished. One of the students is working on it and it will be discussed in the class before any finalization and implementation.</w:t>
      </w:r>
    </w:p>
    <w:p w:rsidR="00D931C4" w:rsidRDefault="00D931C4" w:rsidP="00C068D8"/>
    <w:p w:rsidR="008C2B65" w:rsidRDefault="00BD00A8" w:rsidP="001E6A30">
      <w:pPr>
        <w:pStyle w:val="Heading1"/>
      </w:pPr>
      <w:r>
        <w:t xml:space="preserve">Decisions, </w:t>
      </w:r>
      <w:r w:rsidR="001E6A30">
        <w:t>c</w:t>
      </w:r>
      <w:r>
        <w:t xml:space="preserve">onstraints, and </w:t>
      </w:r>
      <w:r w:rsidR="001E6A30">
        <w:t>j</w:t>
      </w:r>
      <w:r>
        <w:t>ustifications</w:t>
      </w:r>
    </w:p>
    <w:p w:rsidR="005848B3" w:rsidRDefault="005848B3" w:rsidP="005848B3">
      <w:pPr>
        <w:rPr>
          <w:color w:val="000000"/>
          <w:shd w:val="clear" w:color="auto" w:fill="FFFFFF"/>
        </w:rPr>
      </w:pPr>
      <w:r>
        <w:rPr>
          <w:color w:val="000000"/>
          <w:shd w:val="clear" w:color="auto" w:fill="FFFFFF"/>
        </w:rPr>
        <w:t>The following deci</w:t>
      </w:r>
      <w:r w:rsidR="000E205E">
        <w:rPr>
          <w:color w:val="000000"/>
          <w:shd w:val="clear" w:color="auto" w:fill="FFFFFF"/>
        </w:rPr>
        <w:t xml:space="preserve">sions were made to address the </w:t>
      </w:r>
      <w:r w:rsidR="002F0B8F">
        <w:rPr>
          <w:color w:val="000000"/>
          <w:shd w:val="clear" w:color="auto" w:fill="FFFFFF"/>
        </w:rPr>
        <w:t>requirements</w:t>
      </w:r>
      <w:r>
        <w:rPr>
          <w:color w:val="000000"/>
          <w:shd w:val="clear" w:color="auto" w:fill="FFFFFF"/>
        </w:rPr>
        <w:t>:</w:t>
      </w:r>
    </w:p>
    <w:p w:rsidR="005848B3" w:rsidRDefault="005848B3" w:rsidP="005848B3">
      <w:pPr>
        <w:pStyle w:val="Heading3"/>
        <w:numPr>
          <w:ilvl w:val="1"/>
          <w:numId w:val="1"/>
        </w:numPr>
      </w:pPr>
      <w:r>
        <w:t>The language will be Java.</w:t>
      </w:r>
    </w:p>
    <w:p w:rsidR="005848B3" w:rsidRDefault="005848B3" w:rsidP="005848B3">
      <w:pPr>
        <w:ind w:left="720"/>
      </w:pPr>
      <w:r>
        <w:t>Java is a cross-platform language that is not tied to specific chip architecture.  This means that it can run on any machine, which is a goal of ClubUML.  Also, Java is the most familiar language to the developers, which reduces any learning curve in the development cycle.</w:t>
      </w:r>
    </w:p>
    <w:p w:rsidR="005848B3" w:rsidRDefault="005848B3" w:rsidP="005848B3">
      <w:pPr>
        <w:pStyle w:val="Heading3"/>
        <w:numPr>
          <w:ilvl w:val="1"/>
          <w:numId w:val="1"/>
        </w:numPr>
        <w:rPr>
          <w:shd w:val="clear" w:color="auto" w:fill="FFFFFF"/>
        </w:rPr>
      </w:pPr>
      <w:r>
        <w:rPr>
          <w:shd w:val="clear" w:color="auto" w:fill="FFFFFF"/>
        </w:rPr>
        <w:t>The IDE will be Eclipse.</w:t>
      </w:r>
    </w:p>
    <w:p w:rsidR="005848B3" w:rsidRPr="000E43E3" w:rsidRDefault="005848B3" w:rsidP="005848B3">
      <w:pPr>
        <w:ind w:left="720"/>
      </w:pPr>
      <w:r>
        <w:t>Eclipse is a free, powerful Integrated Development Environment (IDE) that supports Java.  Like Java, it is also available for any architecture.  In addition, most of the developers are already familiar with Eclipse which will enable a quicker development cycle.</w:t>
      </w:r>
    </w:p>
    <w:p w:rsidR="005848B3" w:rsidRDefault="005848B3" w:rsidP="005848B3">
      <w:pPr>
        <w:pStyle w:val="Heading3"/>
        <w:numPr>
          <w:ilvl w:val="1"/>
          <w:numId w:val="1"/>
        </w:numPr>
        <w:rPr>
          <w:shd w:val="clear" w:color="auto" w:fill="FFFFFF"/>
        </w:rPr>
      </w:pPr>
      <w:r>
        <w:rPr>
          <w:shd w:val="clear" w:color="auto" w:fill="FFFFFF"/>
        </w:rPr>
        <w:t>The database will be MySQL.</w:t>
      </w:r>
    </w:p>
    <w:p w:rsidR="005848B3" w:rsidRDefault="005848B3" w:rsidP="005848B3">
      <w:pPr>
        <w:ind w:left="720"/>
      </w:pPr>
      <w:r>
        <w:t xml:space="preserve">MySQL is a fully-functional relational database that is free and open-source and with which many on the development team are familiar. </w:t>
      </w:r>
      <w:r w:rsidR="00235FB5" w:rsidRPr="00235FB5">
        <w:t xml:space="preserve">MySQL is a relational database that is open source and free.  Oracle was considered, however, the licensing is very expensive.  </w:t>
      </w:r>
      <w:proofErr w:type="spellStart"/>
      <w:r w:rsidR="00235FB5" w:rsidRPr="00235FB5">
        <w:t>PostGREs</w:t>
      </w:r>
      <w:proofErr w:type="spellEnd"/>
      <w:r w:rsidR="00235FB5" w:rsidRPr="00235FB5">
        <w:t xml:space="preserve"> was also considered, but MySQL was chosen as it met the requirements and the developers have more experience in it.</w:t>
      </w:r>
      <w:r>
        <w:t xml:space="preserve"> </w:t>
      </w:r>
    </w:p>
    <w:p w:rsidR="005848B3" w:rsidRDefault="005848B3" w:rsidP="005848B3">
      <w:pPr>
        <w:pStyle w:val="Heading3"/>
        <w:numPr>
          <w:ilvl w:val="1"/>
          <w:numId w:val="1"/>
        </w:numPr>
      </w:pPr>
      <w:r>
        <w:t>The web server will be Apache Tomcat.</w:t>
      </w:r>
    </w:p>
    <w:p w:rsidR="005848B3" w:rsidRDefault="005848B3">
      <w:pPr>
        <w:ind w:left="720"/>
      </w:pPr>
      <w:r>
        <w:t>Tomcat is an open-source Java-based web server.  Again, many on the team have exp</w:t>
      </w:r>
      <w:r w:rsidR="00235FB5">
        <w:t xml:space="preserve">erience with </w:t>
      </w:r>
      <w:r>
        <w:t>Tomcat</w:t>
      </w:r>
      <w:r w:rsidR="00235FB5">
        <w:t>.</w:t>
      </w:r>
      <w:r w:rsidR="00235FB5" w:rsidRPr="00235FB5">
        <w:t xml:space="preserve"> </w:t>
      </w:r>
      <w:r w:rsidR="00235FB5">
        <w:t>Besides having built-in Java support, i</w:t>
      </w:r>
      <w:r w:rsidR="00235FB5" w:rsidRPr="00235FB5">
        <w:t>t is a</w:t>
      </w:r>
      <w:r w:rsidR="00235FB5">
        <w:t xml:space="preserve">lso </w:t>
      </w:r>
      <w:r w:rsidR="00235FB5" w:rsidRPr="00235FB5">
        <w:t>standard in the field</w:t>
      </w:r>
      <w:r w:rsidR="00235FB5">
        <w:t xml:space="preserve"> and current infrastructure in the deployment environment</w:t>
      </w:r>
      <w:r w:rsidR="00235FB5" w:rsidRPr="00235FB5">
        <w:t>. No alternatives were considered.</w:t>
      </w:r>
    </w:p>
    <w:p w:rsidR="005848B3" w:rsidRDefault="005848B3" w:rsidP="005848B3">
      <w:pPr>
        <w:pStyle w:val="Heading3"/>
        <w:numPr>
          <w:ilvl w:val="1"/>
          <w:numId w:val="1"/>
        </w:numPr>
      </w:pPr>
      <w:r>
        <w:t>A Linux server provided by Northeastern will host the application.</w:t>
      </w:r>
    </w:p>
    <w:p w:rsidR="005848B3" w:rsidRDefault="005848B3" w:rsidP="005848B3">
      <w:pPr>
        <w:ind w:left="720"/>
      </w:pPr>
      <w:r>
        <w:t>This will be free to ClubUML and will be accessible from anywhere using the internet.</w:t>
      </w:r>
    </w:p>
    <w:p w:rsidR="005848B3" w:rsidRDefault="005848B3" w:rsidP="005848B3">
      <w:pPr>
        <w:pStyle w:val="Heading3"/>
        <w:numPr>
          <w:ilvl w:val="1"/>
          <w:numId w:val="1"/>
        </w:numPr>
      </w:pPr>
      <w:r w:rsidRPr="007A7383">
        <w:t xml:space="preserve">The UML diagrams will be created using </w:t>
      </w:r>
      <w:r>
        <w:t>Papyrus plugin for Eclipse.</w:t>
      </w:r>
    </w:p>
    <w:p w:rsidR="00C068D8" w:rsidRDefault="003A1B4F" w:rsidP="00813BD7">
      <w:pPr>
        <w:ind w:left="720"/>
      </w:pPr>
      <w:r>
        <w:t xml:space="preserve">Papyrus is the tool of choice for ClubUML.  </w:t>
      </w:r>
      <w:r w:rsidR="00B64682">
        <w:t>This an open</w:t>
      </w:r>
      <w:r w:rsidR="000E205E">
        <w:t xml:space="preserve"> </w:t>
      </w:r>
      <w:r w:rsidR="00B64682">
        <w:t xml:space="preserve">source tool, which can installed as an Eclipse Plugin. </w:t>
      </w:r>
      <w:r w:rsidR="000E205E">
        <w:t>This tool supports UML 2.0 and</w:t>
      </w:r>
      <w:r>
        <w:t xml:space="preserve"> also supports the following diagrams</w:t>
      </w:r>
      <w:r w:rsidR="00813BD7">
        <w:t xml:space="preserve">: </w:t>
      </w:r>
      <w:r>
        <w:t>Activity Diagram</w:t>
      </w:r>
      <w:r w:rsidR="00813BD7">
        <w:t xml:space="preserve">, </w:t>
      </w:r>
      <w:r>
        <w:t>Class</w:t>
      </w:r>
      <w:r w:rsidR="00813BD7">
        <w:t xml:space="preserve"> Diagram, Communication Diagram, Component Diagram, </w:t>
      </w:r>
      <w:r>
        <w:t>Composite Structure Diagr</w:t>
      </w:r>
      <w:r w:rsidR="00813BD7">
        <w:t>am, Deployment Diagram, Package Diagram, Sequence Diagram, State</w:t>
      </w:r>
      <w:r w:rsidR="00326F7F">
        <w:t xml:space="preserve"> </w:t>
      </w:r>
      <w:r w:rsidR="00813BD7">
        <w:t xml:space="preserve">Machine Diagram, </w:t>
      </w:r>
      <w:r w:rsidR="000E205E">
        <w:t xml:space="preserve">and </w:t>
      </w:r>
      <w:r w:rsidR="00813BD7">
        <w:t>Use Case Diagram.</w:t>
      </w:r>
      <w:r w:rsidR="000050B2">
        <w:t xml:space="preserve"> Only Class diagrams and Sequence diagrams will be support</w:t>
      </w:r>
      <w:r w:rsidR="00326F7F">
        <w:t>ed</w:t>
      </w:r>
      <w:r w:rsidR="000050B2">
        <w:t xml:space="preserve"> this semester. </w:t>
      </w:r>
    </w:p>
    <w:p w:rsidR="00BA7253" w:rsidRDefault="00BA7253" w:rsidP="00BA7253">
      <w:pPr>
        <w:pStyle w:val="Heading3"/>
        <w:numPr>
          <w:ilvl w:val="1"/>
          <w:numId w:val="1"/>
        </w:numPr>
      </w:pPr>
      <w:r w:rsidRPr="00B16F95">
        <w:t xml:space="preserve">The diagrams will be uploaded in the </w:t>
      </w:r>
      <w:r>
        <w:t>XMI Format or Ecore format.</w:t>
      </w:r>
    </w:p>
    <w:p w:rsidR="00BA7253" w:rsidRDefault="00326F7F" w:rsidP="00BA7253">
      <w:pPr>
        <w:ind w:left="720"/>
      </w:pPr>
      <w:r>
        <w:t>The</w:t>
      </w:r>
      <w:r w:rsidR="00BA7253">
        <w:t xml:space="preserve"> </w:t>
      </w:r>
      <w:proofErr w:type="spellStart"/>
      <w:r w:rsidR="00BA7253">
        <w:t>Ecore</w:t>
      </w:r>
      <w:proofErr w:type="spellEnd"/>
      <w:r w:rsidR="00BA7253">
        <w:t xml:space="preserve"> format for class diagrams </w:t>
      </w:r>
      <w:r>
        <w:t xml:space="preserve">will be supported </w:t>
      </w:r>
      <w:r w:rsidR="00BA7253">
        <w:t xml:space="preserve">for backward compatibility.  The UML diagrams generated by Papyrus are stored in the XMI format. Papyrus model generates three files and </w:t>
      </w:r>
      <w:r>
        <w:t xml:space="preserve">the </w:t>
      </w:r>
      <w:r w:rsidR="00BA7253">
        <w:t xml:space="preserve">User Interface shall add support for uploading multiple files. </w:t>
      </w:r>
      <w:r w:rsidR="00BD476D">
        <w:t xml:space="preserve">The files uploaded will saved in a folder with a unique date and time field.  </w:t>
      </w:r>
    </w:p>
    <w:p w:rsidR="005848B3" w:rsidRDefault="00326F7F" w:rsidP="005848B3">
      <w:pPr>
        <w:pStyle w:val="Heading3"/>
        <w:numPr>
          <w:ilvl w:val="1"/>
          <w:numId w:val="1"/>
        </w:numPr>
      </w:pPr>
      <w:r>
        <w:t xml:space="preserve">Merging </w:t>
      </w:r>
      <w:r w:rsidR="005848B3">
        <w:t xml:space="preserve">will be only be made between two diagrams at a time.  </w:t>
      </w:r>
    </w:p>
    <w:p w:rsidR="00C068D8" w:rsidRDefault="005848B3" w:rsidP="00C068D8">
      <w:pPr>
        <w:ind w:left="720"/>
      </w:pPr>
      <w:r w:rsidRPr="005848B3">
        <w:t xml:space="preserve">Only one user will be allowed to access the </w:t>
      </w:r>
      <w:r w:rsidR="00326F7F">
        <w:t>merging</w:t>
      </w:r>
      <w:r w:rsidR="00326F7F" w:rsidRPr="005848B3">
        <w:t xml:space="preserve"> </w:t>
      </w:r>
      <w:r w:rsidRPr="005848B3">
        <w:t xml:space="preserve">tool at a time. This </w:t>
      </w:r>
      <w:r w:rsidR="00326F7F">
        <w:t>will be</w:t>
      </w:r>
      <w:r w:rsidR="00326F7F" w:rsidRPr="005848B3">
        <w:t xml:space="preserve"> </w:t>
      </w:r>
      <w:r w:rsidRPr="005848B3">
        <w:t xml:space="preserve">done for system simplicity.  By disallowing concurrent </w:t>
      </w:r>
      <w:r w:rsidR="00326F7F">
        <w:t>merging</w:t>
      </w:r>
      <w:r w:rsidRPr="005848B3">
        <w:t xml:space="preserve">, ClubUML will not get out of sync while </w:t>
      </w:r>
      <w:r w:rsidR="00326F7F">
        <w:t>merging.</w:t>
      </w:r>
    </w:p>
    <w:p w:rsidR="00463EC8" w:rsidRDefault="00463EC8" w:rsidP="00C068D8">
      <w:pPr>
        <w:ind w:left="720"/>
      </w:pPr>
    </w:p>
    <w:p w:rsidR="00463EC8" w:rsidRDefault="00463EC8" w:rsidP="005848B3">
      <w:pPr>
        <w:pStyle w:val="Heading3"/>
        <w:numPr>
          <w:ilvl w:val="1"/>
          <w:numId w:val="1"/>
        </w:numPr>
      </w:pPr>
      <w:r>
        <w:t xml:space="preserve">Compare will be only performed on diagrams generated using the same tool. </w:t>
      </w:r>
    </w:p>
    <w:p w:rsidR="00463EC8" w:rsidRDefault="00463EC8" w:rsidP="00463EC8">
      <w:pPr>
        <w:ind w:left="720"/>
      </w:pPr>
      <w:r>
        <w:t xml:space="preserve">The tool will support compare between ECORE class diagrams and support compare between class diagrams generated using the </w:t>
      </w:r>
      <w:r w:rsidR="00574C36">
        <w:t xml:space="preserve">Papyrus </w:t>
      </w:r>
      <w:r>
        <w:t>and compare between sequence diagrams between sequence diagrams</w:t>
      </w:r>
      <w:r w:rsidR="00574C36">
        <w:t xml:space="preserve"> generated using Papyrus</w:t>
      </w:r>
      <w:r>
        <w:t xml:space="preserve">. </w:t>
      </w:r>
    </w:p>
    <w:p w:rsidR="00463EC8" w:rsidRDefault="00463EC8" w:rsidP="00463EC8">
      <w:pPr>
        <w:ind w:left="720"/>
      </w:pPr>
    </w:p>
    <w:p w:rsidR="00463EC8" w:rsidRPr="00463EC8" w:rsidRDefault="00463EC8" w:rsidP="00463EC8">
      <w:pPr>
        <w:ind w:left="720"/>
      </w:pPr>
    </w:p>
    <w:p w:rsidR="00592F3E" w:rsidRDefault="00592F3E" w:rsidP="005848B3">
      <w:pPr>
        <w:pStyle w:val="Heading3"/>
        <w:numPr>
          <w:ilvl w:val="1"/>
          <w:numId w:val="1"/>
        </w:numPr>
      </w:pPr>
      <w:r>
        <w:t>Merge functionality will be only performed on diagrams generated using the Papyrus UML tool</w:t>
      </w:r>
    </w:p>
    <w:p w:rsidR="00592F3E" w:rsidRDefault="00592F3E" w:rsidP="00592F3E">
      <w:pPr>
        <w:ind w:left="720"/>
      </w:pPr>
      <w:r>
        <w:t xml:space="preserve">The merge functionality will only supported for Class and Sequence diagrams generated using the Papyrus UML tool.  Merging ECORE Class diagrams is out of the scope of this project. </w:t>
      </w:r>
    </w:p>
    <w:p w:rsidR="00592F3E" w:rsidRPr="00592F3E" w:rsidRDefault="00592F3E" w:rsidP="00592F3E"/>
    <w:p w:rsidR="00592F3E" w:rsidRDefault="00592F3E" w:rsidP="005848B3">
      <w:pPr>
        <w:pStyle w:val="Heading3"/>
        <w:numPr>
          <w:ilvl w:val="1"/>
          <w:numId w:val="1"/>
        </w:numPr>
      </w:pPr>
      <w:r>
        <w:t>Download functionality will be supported</w:t>
      </w:r>
    </w:p>
    <w:p w:rsidR="00592F3E" w:rsidRPr="00592F3E" w:rsidRDefault="00592F3E" w:rsidP="00592F3E">
      <w:pPr>
        <w:ind w:left="720"/>
      </w:pPr>
      <w:r>
        <w:t xml:space="preserve">The User will be able </w:t>
      </w:r>
      <w:r w:rsidR="00BD2BCC">
        <w:t xml:space="preserve">to </w:t>
      </w:r>
      <w:r>
        <w:t xml:space="preserve">download a </w:t>
      </w:r>
      <w:r w:rsidR="00FF243A">
        <w:t xml:space="preserve">diagram from ClubUML and import it into Eclipse. The import mechanism is beyond the scope of this project. </w:t>
      </w:r>
    </w:p>
    <w:p w:rsidR="005848B3" w:rsidRDefault="005848B3" w:rsidP="005848B3">
      <w:pPr>
        <w:pStyle w:val="Heading3"/>
        <w:numPr>
          <w:ilvl w:val="1"/>
          <w:numId w:val="1"/>
        </w:numPr>
      </w:pPr>
      <w:r w:rsidRPr="005848B3">
        <w:t>ClubUML will only have one project.</w:t>
      </w:r>
    </w:p>
    <w:p w:rsidR="00C068D8" w:rsidRDefault="005848B3" w:rsidP="00C068D8">
      <w:pPr>
        <w:ind w:left="810"/>
      </w:pPr>
      <w:r w:rsidRPr="005848B3">
        <w:t>Again, this was done for simplicity, although some code is in place to allow multiple projects as a future enhancement.</w:t>
      </w:r>
    </w:p>
    <w:p w:rsidR="005848B3" w:rsidRDefault="005848B3" w:rsidP="005848B3">
      <w:pPr>
        <w:pStyle w:val="Heading3"/>
        <w:numPr>
          <w:ilvl w:val="1"/>
          <w:numId w:val="1"/>
        </w:numPr>
      </w:pPr>
      <w:r w:rsidRPr="005848B3">
        <w:t>MySQL will only store links to the stored UML diagrams in the database, not the diagrams themselves.</w:t>
      </w:r>
    </w:p>
    <w:p w:rsidR="00C068D8" w:rsidRDefault="005848B3" w:rsidP="00C068D8">
      <w:pPr>
        <w:ind w:left="810"/>
      </w:pPr>
      <w:r w:rsidRPr="005848B3">
        <w:t xml:space="preserve">This will save on the size of the database, which should make it faster.  In addition, a MySQL database doesn’t handle </w:t>
      </w:r>
      <w:r w:rsidR="00976780">
        <w:t>Binary Large Object (</w:t>
      </w:r>
      <w:r w:rsidR="00F52076">
        <w:t>BLOB</w:t>
      </w:r>
      <w:r w:rsidR="00976780">
        <w:t>)</w:t>
      </w:r>
      <w:r w:rsidRPr="005848B3">
        <w:t xml:space="preserve"> data like some other database applications.</w:t>
      </w:r>
    </w:p>
    <w:p w:rsidR="005848B3" w:rsidRDefault="00B16F95">
      <w:pPr>
        <w:pStyle w:val="Heading3"/>
        <w:numPr>
          <w:ilvl w:val="1"/>
          <w:numId w:val="1"/>
        </w:numPr>
      </w:pPr>
      <w:r w:rsidRPr="00B16F95">
        <w:t>Servlets will be used as the controller mechanism.</w:t>
      </w:r>
    </w:p>
    <w:p w:rsidR="00C068D8" w:rsidRDefault="00235FB5" w:rsidP="00C068D8">
      <w:pPr>
        <w:ind w:left="810"/>
      </w:pPr>
      <w:r w:rsidRPr="00235FB5">
        <w:t>This includes JSP (Java Server Pages), as well as generic web languages like HTML and CSS.  These mesh well with Java, are handled well with Eclipse, and are more familiar to the developers than their Microsoft counterparts.</w:t>
      </w:r>
    </w:p>
    <w:p w:rsidR="00B16F95" w:rsidRDefault="00B16F95" w:rsidP="00B16F95">
      <w:pPr>
        <w:pStyle w:val="Heading3"/>
        <w:numPr>
          <w:ilvl w:val="1"/>
          <w:numId w:val="1"/>
        </w:numPr>
      </w:pPr>
      <w:r>
        <w:t>SQL will be the database query language.</w:t>
      </w:r>
    </w:p>
    <w:p w:rsidR="00C068D8" w:rsidRPr="00C068D8" w:rsidRDefault="00C068D8" w:rsidP="00C068D8">
      <w:pPr>
        <w:pStyle w:val="Heading3"/>
        <w:numPr>
          <w:ilvl w:val="0"/>
          <w:numId w:val="0"/>
        </w:numPr>
        <w:ind w:left="810"/>
        <w:rPr>
          <w:rFonts w:ascii="Times New Roman" w:hAnsi="Times New Roman"/>
          <w:i w:val="0"/>
        </w:rPr>
      </w:pPr>
      <w:r w:rsidRPr="00C068D8">
        <w:rPr>
          <w:rFonts w:ascii="Times New Roman" w:hAnsi="Times New Roman"/>
          <w:i w:val="0"/>
        </w:rPr>
        <w:t>T</w:t>
      </w:r>
      <w:r w:rsidR="000E205E">
        <w:rPr>
          <w:rFonts w:ascii="Times New Roman" w:hAnsi="Times New Roman"/>
          <w:i w:val="0"/>
        </w:rPr>
        <w:t xml:space="preserve">his is the standard for modern </w:t>
      </w:r>
      <w:r w:rsidRPr="00C068D8">
        <w:rPr>
          <w:rFonts w:ascii="Times New Roman" w:hAnsi="Times New Roman"/>
          <w:i w:val="0"/>
        </w:rPr>
        <w:t>relational databases, and is what MySQL requires.  No alternatives were considered.</w:t>
      </w:r>
    </w:p>
    <w:p w:rsidR="005848B3" w:rsidRDefault="00B16F95" w:rsidP="00B16F95">
      <w:pPr>
        <w:pStyle w:val="Heading3"/>
        <w:numPr>
          <w:ilvl w:val="1"/>
          <w:numId w:val="1"/>
        </w:numPr>
      </w:pPr>
      <w:r w:rsidRPr="00B16F95">
        <w:t>The Java Database Connectivity (JDBC) API will interface between Java and MySQL.</w:t>
      </w:r>
    </w:p>
    <w:p w:rsidR="00C068D8" w:rsidRDefault="00B16F95" w:rsidP="00C068D8">
      <w:pPr>
        <w:ind w:left="810"/>
      </w:pPr>
      <w:r w:rsidRPr="00B16F95">
        <w:t xml:space="preserve">An abstraction layer/library was considered, such as </w:t>
      </w:r>
      <w:proofErr w:type="spellStart"/>
      <w:r w:rsidR="0075173C">
        <w:t>M</w:t>
      </w:r>
      <w:r w:rsidR="0075173C" w:rsidRPr="00B16F95">
        <w:t>yBatis</w:t>
      </w:r>
      <w:proofErr w:type="spellEnd"/>
      <w:r w:rsidRPr="00B16F95">
        <w:t xml:space="preserve">, however, the developers were familiar with </w:t>
      </w:r>
      <w:r w:rsidR="00976780">
        <w:t>Java Database Connectivity (</w:t>
      </w:r>
      <w:r w:rsidRPr="00B16F95">
        <w:t>JDBC</w:t>
      </w:r>
      <w:r w:rsidR="00976780">
        <w:t>)</w:t>
      </w:r>
      <w:r w:rsidRPr="00B16F95">
        <w:t xml:space="preserve"> and did not want to introduce another learning curve by adding an additional library.</w:t>
      </w:r>
    </w:p>
    <w:p w:rsidR="005848B3" w:rsidRDefault="00B16F95" w:rsidP="00B16F95">
      <w:pPr>
        <w:pStyle w:val="Heading3"/>
        <w:numPr>
          <w:ilvl w:val="1"/>
          <w:numId w:val="1"/>
        </w:numPr>
      </w:pPr>
      <w:r w:rsidRPr="00B16F95">
        <w:t>The UML diagrams will be generated into .</w:t>
      </w:r>
      <w:proofErr w:type="spellStart"/>
      <w:r w:rsidRPr="00B16F95">
        <w:t>png</w:t>
      </w:r>
      <w:proofErr w:type="spellEnd"/>
      <w:r w:rsidRPr="00B16F95">
        <w:t xml:space="preserve"> files and will be saved to disk.</w:t>
      </w:r>
    </w:p>
    <w:p w:rsidR="00BA7253" w:rsidRDefault="00B16F95" w:rsidP="00C068D8">
      <w:pPr>
        <w:ind w:left="810"/>
      </w:pPr>
      <w:r w:rsidRPr="00B16F95">
        <w:t>This will prevent any redrawing of the same diagrams twice, which will give speed at the cost of disk space.</w:t>
      </w:r>
      <w:r>
        <w:t xml:space="preserve"> This decision is mainly based on the first milestone of the software and subject to change.</w:t>
      </w:r>
      <w:r w:rsidR="00BA7253">
        <w:t xml:space="preserve"> </w:t>
      </w:r>
    </w:p>
    <w:p w:rsidR="00813BD7" w:rsidRDefault="00813BD7">
      <w:pPr>
        <w:widowControl/>
        <w:spacing w:line="240" w:lineRule="auto"/>
      </w:pPr>
      <w:r>
        <w:br w:type="page"/>
      </w:r>
    </w:p>
    <w:p w:rsidR="00813BD7" w:rsidRDefault="00813BD7" w:rsidP="00C068D8">
      <w:pPr>
        <w:ind w:left="810"/>
      </w:pPr>
    </w:p>
    <w:p w:rsidR="005848B3" w:rsidRDefault="00B16F95" w:rsidP="00B16F95">
      <w:pPr>
        <w:pStyle w:val="Heading3"/>
        <w:numPr>
          <w:ilvl w:val="1"/>
          <w:numId w:val="1"/>
        </w:numPr>
      </w:pPr>
      <w:r w:rsidRPr="00B16F95">
        <w:t>The architecture will be a layered architecture</w:t>
      </w:r>
    </w:p>
    <w:p w:rsidR="00C068D8" w:rsidRDefault="00B16F95" w:rsidP="00C068D8">
      <w:pPr>
        <w:ind w:left="810"/>
      </w:pPr>
      <w:r w:rsidRPr="00B16F95">
        <w:t>The basic model of the layered archite</w:t>
      </w:r>
      <w:bookmarkStart w:id="2" w:name="_GoBack"/>
      <w:bookmarkEnd w:id="2"/>
      <w:r w:rsidRPr="00B16F95">
        <w:t>cture will be:</w:t>
      </w:r>
    </w:p>
    <w:p w:rsidR="00B86A80" w:rsidRDefault="00BA449D" w:rsidP="00B86A80">
      <w:pPr>
        <w:pStyle w:val="ListParagraph"/>
        <w:ind w:left="648"/>
      </w:pPr>
      <w:r>
        <w:rPr>
          <w:noProof/>
        </w:rPr>
        <mc:AlternateContent>
          <mc:Choice Requires="wpg">
            <w:drawing>
              <wp:anchor distT="0" distB="0" distL="114300" distR="114300" simplePos="0" relativeHeight="251639808" behindDoc="0" locked="0" layoutInCell="1" allowOverlap="1" wp14:anchorId="51F36E55" wp14:editId="02DC98EF">
                <wp:simplePos x="0" y="0"/>
                <wp:positionH relativeFrom="column">
                  <wp:posOffset>704215</wp:posOffset>
                </wp:positionH>
                <wp:positionV relativeFrom="paragraph">
                  <wp:posOffset>344170</wp:posOffset>
                </wp:positionV>
                <wp:extent cx="4034790" cy="1778000"/>
                <wp:effectExtent l="0" t="0" r="22860" b="12700"/>
                <wp:wrapNone/>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1778000"/>
                          <a:chOff x="0" y="0"/>
                          <a:chExt cx="4035017" cy="1777907"/>
                        </a:xfrm>
                      </wpg:grpSpPr>
                      <wps:wsp>
                        <wps:cNvPr id="15" name="Rectangle 4"/>
                        <wps:cNvSpPr/>
                        <wps:spPr>
                          <a:xfrm>
                            <a:off x="2558642" y="0"/>
                            <a:ext cx="1476375" cy="4356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B86A80">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2"/>
                        <wps:cNvSpPr/>
                        <wps:spPr>
                          <a:xfrm>
                            <a:off x="2558642" y="671119"/>
                            <a:ext cx="1476375" cy="43586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B86A80">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3"/>
                        <wps:cNvCnPr/>
                        <wps:spPr>
                          <a:xfrm>
                            <a:off x="3296873" y="436228"/>
                            <a:ext cx="0" cy="234696"/>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8" name="Group 5"/>
                        <wpg:cNvGrpSpPr/>
                        <wpg:grpSpPr>
                          <a:xfrm>
                            <a:off x="2558642" y="1107347"/>
                            <a:ext cx="1476375" cy="670560"/>
                            <a:chOff x="0" y="0"/>
                            <a:chExt cx="1476462" cy="671119"/>
                          </a:xfrm>
                        </wpg:grpSpPr>
                        <wps:wsp>
                          <wps:cNvPr id="19" name="Rectangle 6"/>
                          <wps:cNvSpPr/>
                          <wps:spPr>
                            <a:xfrm>
                              <a:off x="0" y="234892"/>
                              <a:ext cx="1476462" cy="43622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B20EB" w:rsidRDefault="004B20EB" w:rsidP="00B86A80">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7"/>
                          <wps:cNvCnPr/>
                          <wps:spPr>
                            <a:xfrm>
                              <a:off x="738231" y="0"/>
                              <a:ext cx="0" cy="23489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9" name="Rectangle 17"/>
                        <wps:cNvSpPr/>
                        <wps:spPr>
                          <a:xfrm>
                            <a:off x="0" y="0"/>
                            <a:ext cx="1476375" cy="43561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B20EB" w:rsidRPr="00B86A80" w:rsidRDefault="004B20EB" w:rsidP="00B86A80">
                              <w:pPr>
                                <w:jc w:val="center"/>
                              </w:pPr>
                              <w:r w:rsidRPr="00B86A80">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traight Connector 18"/>
                        <wps:cNvCnPr/>
                        <wps:spPr>
                          <a:xfrm>
                            <a:off x="1476462" y="226503"/>
                            <a:ext cx="10821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6" name="Text Box 19"/>
                        <wps:cNvSpPr txBox="1"/>
                        <wps:spPr>
                          <a:xfrm>
                            <a:off x="1551963" y="0"/>
                            <a:ext cx="478172" cy="2256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20EB" w:rsidRDefault="004B20EB" w:rsidP="00B86A80">
                              <w:r>
                                <w:t>Uses</w:t>
                              </w:r>
                            </w:p>
                            <w:p w:rsidR="004B20EB" w:rsidRDefault="004B20EB" w:rsidP="00B86A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8" o:spid="_x0000_s1026" style="position:absolute;left:0;text-align:left;margin-left:55.45pt;margin-top:27.1pt;width:317.7pt;height:140pt;z-index:251639808" coordsize="40350,17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tnQwUAAJEdAAAOAAAAZHJzL2Uyb0RvYy54bWzsWd9v4zYMfh+w/8Hw+xr/dhI0PXS99TCg&#10;uCuuHe5ZdeTEOFvyJLVJ99ePoiw5TZqky5DeVvTFsC1Rlkh+/Ej69MOyqb0HKmTF2cQPTwLfo6zg&#10;04rNJv4ft5e/DH1PKsKmpOaMTvxHKv0PZz//dLpoxzTic15PqfBgESbHi3biz5Vqx4OBLOa0IfKE&#10;t5TBYMlFQxQ8itlgKsgCVm/qQRQE2WDBxbQVvKBSwtuPZtA/w/XLkhbqS1lKqrx64sPeFF4FXu/0&#10;dXB2SsYzQdp5VXTbIAfsoiEVg4+6pT4SRbx7UW0s1VSF4JKX6qTgzYCXZVVQPAOcJgzWTvNJ8PsW&#10;zzIbL2atUxOodk1PBy9bfH64Fl41BdtFvsdIAzbCz3pDrZtFOxvDlE+ivWmvhTkg3F7x4ruE4cH6&#10;uH6e9ZOXpWi0EJzTW6LSH53S6VJ5BbxMgjjJR2CbAsbCPB8GQWeWYg6225Ar5r/1kmkQ5k4SVsn1&#10;pgdkbD6M23PbWbTgYrLXovx3WryZk5aicaRWkdViarX4FXyPsFlNvcRoEqdpNaJe5Vh2Gl1TUpSm&#10;wywBY2yqKkzyLM7hC1pVSZxmIWrKnZeMWyHVJ8obT99MfAF7QLckD1dSGdXYKWg9uwutG6kea6qt&#10;VbOvtASfAONEKI1opBe18B4I4IgUBWUqNkNzMqXmdQqGs/txEmgNXFCvXFZ17dYOd61t9trN16IU&#10;weyEg/3CTgK/zJlywk3FuHhugVqFnQOVZr5VklGN1pJa3i07A97x6SOYXXATVWRbXFag9isi1TUR&#10;EEbAqSE0qi9wKWu+mPi8u/O9ORd/Pfdezwe/hFHfW0BYmvjyz3siqO/VvzPw2FGYJDqO4UOS5hE8&#10;iNWRu9URdt9ccLBYCEG4LfBWz1e1vS0Fb75BBD3XX4Uhwgr49sQvlLAPF8qES4jBBT0/x2kQu1qi&#10;rthNW+jFtYK1W90uvxHRdr6nAOCfuUUJGa+5oJmrJRk/v1e8rNA/tYqNXjvVA2J1GHoN6Gab0I0O&#10;hm6Wh2E40uLgu13AWscv4LxzNxsDLDhfAb+ZAcBR8JtZFBm8ow5ejF8rfDz8Gr6zpn2H8duCMSQE&#10;Jo+5UYJUs7nyLjhjwIRceLE1OjD2BdtHxXE0yoZ5jFScxFkUYU7U4xkCpmbiKE6ykfXaLUiuK6aT&#10;hY0wqMnakgzmA9uYeAdbWs56nmZ3MKUVPIhmrfABMFVLK7yVZg0odRbQxX6Ti2Iy59JSm3NBjbGa&#10;uabGyKuZKzL2rtR0NesKwyCHnFSv0tv6SezO8iDNXpilasEkg3xOu0rPCi5p+xFJ6sgqrE9S0X+1&#10;rgEZ+5NU8Hzj+MMRUuRTPbnjImie5uSvmqMmR+Q4S90HgccKHwCeF+aoyHEufXnnuDfFcdEujkO8&#10;dUjez3F5PIxiqA8Azl1As9lqz24dyF3I2sDwO7s1fXl8GLv1NPBK5U78DAlAMwWZ8h+xwJrbPCHK&#10;H92kSI9IAJhmACYOIgArfGQCcPnuOwG8MQKA6Ly1ygm73i3CeD8FuAxVp3RRlgboNSspXTCMwmFH&#10;B7bD917n7G8nHsYEXcHjuv1H6VNHuet23WrC/5UvPdOuWqkBPLWE97rD17HClpZ1mKbhKDN18hob&#10;JPkwzLviJ4rSLELf2p5J7O5Yk7HkdTW9hLaSrs1cl9k0oPvM+MmsmnnQes3i1FTCjGtxOBBsomZ9&#10;a6prkOvjm2Pi3TM98RcU1P+bSnz6fW8lrhveWEy43xhvmEvUf6nrjSkh/PdDV+3+Ueofi6vP2CDp&#10;/6Se/Q0AAP//AwBQSwMEFAAGAAgAAAAhAD7Ig5XgAAAACgEAAA8AAABkcnMvZG93bnJldi54bWxM&#10;j8FOwkAQhu8mvsNmTLzJthQQa7eEEPVESAQT4m3oDm1Dd7fpLm15e8eTHv+ZL/98k61G04ieOl87&#10;qyCeRCDIFk7XtlTwdXh/WoLwAa3GxllScCMPq/z+LsNUu8F+Ur8PpeAS61NUUIXQplL6oiKDfuJa&#10;srw7u85g4NiVUnc4cLlp5DSKFtJgbflChS1tKiou+6tR8DHgsE7it357OW9u34f57riNSanHh3H9&#10;CiLQGP5g+NVndcjZ6eSuVnvRcI6jF0YVzGdTEAw8zxYJiJOCJOGJzDP5/4X8BwAA//8DAFBLAQIt&#10;ABQABgAIAAAAIQC2gziS/gAAAOEBAAATAAAAAAAAAAAAAAAAAAAAAABbQ29udGVudF9UeXBlc10u&#10;eG1sUEsBAi0AFAAGAAgAAAAhADj9If/WAAAAlAEAAAsAAAAAAAAAAAAAAAAALwEAAF9yZWxzLy5y&#10;ZWxzUEsBAi0AFAAGAAgAAAAhAL3hG2dDBQAAkR0AAA4AAAAAAAAAAAAAAAAALgIAAGRycy9lMm9E&#10;b2MueG1sUEsBAi0AFAAGAAgAAAAhAD7Ig5XgAAAACgEAAA8AAAAAAAAAAAAAAAAAnQcAAGRycy9k&#10;b3ducmV2LnhtbFBLBQYAAAAABAAEAPMAAACqCAAAAAA=&#10;">
                <v:rect id="Rectangle 4" o:spid="_x0000_s1027" style="position:absolute;left:25586;width:14764;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PyMIA&#10;AADbAAAADwAAAGRycy9kb3ducmV2LnhtbESPQWsCMRCF70L/Q5hCb5rVoshqFCkUlJ66Kl7HzZhd&#10;3EyWJOraX98IgrcZ3nvfvJkvO9uIK/lQO1YwHGQgiEunazYKdtvv/hREiMgaG8ek4E4Blou33hxz&#10;7W78S9ciGpEgHHJUUMXY5lKGsiKLYeBa4qSdnLcY0+qN1B5vCW4bOcqyibRYc7pQYUtfFZXn4mIT&#10;ZcLF3nl5X21//N/GHg/BmE+lPt671QxEpC6+zM/0Wqf6Y3j8kga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Y/IwgAAANsAAAAPAAAAAAAAAAAAAAAAAJgCAABkcnMvZG93&#10;bnJldi54bWxQSwUGAAAAAAQABAD1AAAAhwMAAAAA&#10;" fillcolor="#9bbb59 [3206]" strokecolor="#4e6128 [1606]" strokeweight="2pt">
                  <v:textbox>
                    <w:txbxContent>
                      <w:p w:rsidR="004B20EB" w:rsidRDefault="004B20EB" w:rsidP="00B86A80">
                        <w:pPr>
                          <w:jc w:val="center"/>
                        </w:pPr>
                        <w:r>
                          <w:t>Web Browser</w:t>
                        </w:r>
                      </w:p>
                    </w:txbxContent>
                  </v:textbox>
                </v:rect>
                <v:rect id="Rectangle 2" o:spid="_x0000_s1028" style="position:absolute;left:25586;top:6711;width:14764;height:4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YC8QA&#10;AADbAAAADwAAAGRycy9kb3ducmV2LnhtbERPS2vCQBC+C/0PyxR6kbqxYFrSbESqgj140Nqeh+zk&#10;0WRnQ3bV2F/vCkJv8/E9J50PphUn6l1tWcF0EoEgzq2uuVRw+Fo/v4FwHllja5kUXMjBPHsYpZho&#10;e+Ydnfa+FCGEXYIKKu+7REqXV2TQTWxHHLjC9gZ9gH0pdY/nEG5a+RJFsTRYc2iosKOPivJmfzQK&#10;lt+/47+iWS22q5/P5nVW1PYQX5R6ehwW7yA8Df5ffHdvdJgfw+2XcI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3mAvEAAAA2wAAAA8AAAAAAAAAAAAAAAAAmAIAAGRycy9k&#10;b3ducmV2LnhtbFBLBQYAAAAABAAEAPUAAACJAwAAAAA=&#10;" fillcolor="#f79646 [3209]" strokecolor="#974706 [1609]" strokeweight="2pt">
                  <v:textbox>
                    <w:txbxContent>
                      <w:p w:rsidR="004B20EB" w:rsidRDefault="004B20EB" w:rsidP="00B86A80">
                        <w:pPr>
                          <w:jc w:val="center"/>
                        </w:pPr>
                        <w:r>
                          <w:t>Web Server</w:t>
                        </w:r>
                      </w:p>
                    </w:txbxContent>
                  </v:textbox>
                </v:rect>
                <v:line id="Straight Connector 3" o:spid="_x0000_s1029" style="position:absolute;visibility:visible;mso-wrap-style:square" from="32968,4362" to="32968,6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group id="Group 5" o:spid="_x0000_s1030" style="position:absolute;left:25586;top:11073;width:14764;height:6706" coordsize="14764,6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6" o:spid="_x0000_s1031" style="position:absolute;top:2348;width:14764;height:4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CV2L4A&#10;AADbAAAADwAAAGRycy9kb3ducmV2LnhtbERPTWsCMRC9F/wPYYTeNKuHqlujiCAUeqoKepxuprtL&#10;N5MlGTX+e1MQepvH+5zlOrlOXSnE1rOBybgARVx523Jt4HjYjeagoiBb7DyTgTtFWK8GL0ssrb/x&#10;F133UqscwrFEA41IX2odq4YcxrHviTP344NDyTDU2ga85XDX6WlRvGmHLeeGBnvaNlT97i/OwOe5&#10;RZsk9Poy+5Z4SoJ6Y415HabNOyihJP/ip/vD5vkL+PslH6B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xwldi+AAAA2wAAAA8AAAAAAAAAAAAAAAAAmAIAAGRycy9kb3ducmV2&#10;LnhtbFBLBQYAAAAABAAEAPUAAACDAwAAAAA=&#10;" fillcolor="#8064a2 [3207]" strokecolor="#3f3151 [1607]" strokeweight="2pt">
                    <v:textbox>
                      <w:txbxContent>
                        <w:p w:rsidR="004B20EB" w:rsidRDefault="004B20EB" w:rsidP="00B86A80">
                          <w:pPr>
                            <w:jc w:val="center"/>
                          </w:pPr>
                          <w:r>
                            <w:t>Storage</w:t>
                          </w:r>
                        </w:p>
                      </w:txbxContent>
                    </v:textbox>
                  </v:rect>
                  <v:line id="Straight Connector 7" o:spid="_x0000_s1032" style="position:absolute;visibility:visible;mso-wrap-style:square" from="7382,0" to="7382,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vUcUAAADbAAAADwAAAGRycy9kb3ducmV2LnhtbESP3WrCQBSE7wt9h+UUeqebRupP6ioi&#10;CNL2RtsHOGZPk2D2bLp71Nin7xaEXg4z8w0zX/auVWcKsfFs4GmYgSIuvW24MvD5sRlMQUVBtth6&#10;JgNXirBc3N/NsbD+wjs676VSCcKxQAO1SFdoHcuaHMah74iT9+WDQ0kyVNoGvCS4a3WeZWPtsOG0&#10;UGNH65rK4/7kDHy/vW/j9dDmMn7+eT2G1XQmo2jM40O/egEl1Mt/+NbeWgP5B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mvUcUAAADbAAAADwAAAAAAAAAA&#10;AAAAAAChAgAAZHJzL2Rvd25yZXYueG1sUEsFBgAAAAAEAAQA+QAAAJMDAAAAAA==&#10;" strokecolor="#4579b8 [3044]"/>
                </v:group>
                <v:rect id="Rectangle 17" o:spid="_x0000_s1033" style="position:absolute;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MYQMUA&#10;AADbAAAADwAAAGRycy9kb3ducmV2LnhtbESPT2vCQBTE74LfYXlCb7qpQqmpq6gohGIP/kE8PrKv&#10;2dTs25Ddxvjt3ULB4zAzv2Fmi85WoqXGl44VvI4SEMS50yUXCk7H7fAdhA/IGivHpOBOHhbzfm+G&#10;qXY33lN7CIWIEPYpKjAh1KmUPjdk0Y9cTRy9b9dYDFE2hdQN3iLcVnKcJG/SYslxwWBNa0P59fBr&#10;Feyz9md53lyzXGZfl9Xu3n2axCj1MuiWHyACdeEZ/m9nWsFkCn9f4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IxhAxQAAANsAAAAPAAAAAAAAAAAAAAAAAJgCAABkcnMv&#10;ZG93bnJldi54bWxQSwUGAAAAAAQABAD1AAAAigMAAAAA&#10;" fillcolor="#4bacc6 [3208]" strokecolor="#205867 [1608]" strokeweight="2pt">
                  <v:textbox>
                    <w:txbxContent>
                      <w:p w:rsidR="004B20EB" w:rsidRPr="00B86A80" w:rsidRDefault="004B20EB" w:rsidP="00B86A80">
                        <w:pPr>
                          <w:jc w:val="center"/>
                        </w:pPr>
                        <w:r w:rsidRPr="00B86A80">
                          <w:t>Client</w:t>
                        </w:r>
                      </w:p>
                    </w:txbxContent>
                  </v:textbox>
                </v:rect>
                <v:line id="Straight Connector 18" o:spid="_x0000_s1034" style="position:absolute;visibility:visible;mso-wrap-style:square" from="14764,2265" to="25586,2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W+c8IAAADcAAAADwAAAGRycy9kb3ducmV2LnhtbERPzWrCQBC+C32HZQre6qaR+pO6ihQE&#10;aXtR+wDT7JgEs7Pp7qixT989FDx+fP+LVe9adaEQG88GnkcZKOLS24YrA1+HzdMMVBRki61nMnCj&#10;CKvlw2CBhfVX3tFlL5VKIRwLNFCLdIXWsazJYRz5jjhxRx8cSoKh0jbgNYW7VudZNtEOG04NNXb0&#10;VlN52p+dgZ+Pz228fbe5TF5+309hPZvLOBozfOzXr6CEermL/91bayCfpvnpTDoC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W+c8IAAADcAAAADwAAAAAAAAAAAAAA&#10;AAChAgAAZHJzL2Rvd25yZXYueG1sUEsFBgAAAAAEAAQA+QAAAJADAAAAAA==&#10;" strokecolor="#4579b8 [3044]"/>
                <v:shapetype id="_x0000_t202" coordsize="21600,21600" o:spt="202" path="m,l,21600r21600,l21600,xe">
                  <v:stroke joinstyle="miter"/>
                  <v:path gradientshapeok="t" o:connecttype="rect"/>
                </v:shapetype>
                <v:shape id="Text Box 19" o:spid="_x0000_s1035" type="#_x0000_t202" style="position:absolute;left:15519;width:4782;height:2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QEMYA&#10;AADcAAAADwAAAGRycy9kb3ducmV2LnhtbESPW2vCQBSE3wv+h+UIfSm6qeKF6CpSeqNvGi/4dsge&#10;k2D2bMhuk/jv3YLQx2FmvmGW686UoqHaFZYVvA4jEMSp1QVnCvbJx2AOwnlkjaVlUnAjB+tV72mJ&#10;sbYtb6nZ+UwECLsYFeTeV7GULs3JoBvaijh4F1sb9EHWmdQ1tgFuSjmKoqk0WHBYyLGit5zS6+7X&#10;KDi/ZKcf130e2vFkXL1/NcnsqBOlnvvdZgHCU+f/w4/2t1Ywmk3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YQEMYAAADcAAAADwAAAAAAAAAAAAAAAACYAgAAZHJz&#10;L2Rvd25yZXYueG1sUEsFBgAAAAAEAAQA9QAAAIsDAAAAAA==&#10;" fillcolor="white [3201]" stroked="f" strokeweight=".5pt">
                  <v:textbox>
                    <w:txbxContent>
                      <w:p w:rsidR="004B20EB" w:rsidRDefault="004B20EB" w:rsidP="00B86A80">
                        <w:r>
                          <w:t>Uses</w:t>
                        </w:r>
                      </w:p>
                      <w:p w:rsidR="004B20EB" w:rsidRDefault="004B20EB" w:rsidP="00B86A80"/>
                    </w:txbxContent>
                  </v:textbox>
                </v:shape>
              </v:group>
            </w:pict>
          </mc:Fallback>
        </mc:AlternateContent>
      </w: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Default="00B86A80" w:rsidP="00B86A80">
      <w:pPr>
        <w:pStyle w:val="ListParagraph"/>
        <w:ind w:left="648"/>
      </w:pPr>
    </w:p>
    <w:p w:rsidR="00B86A80" w:rsidRPr="00C4043F" w:rsidRDefault="00B86A80" w:rsidP="00B86A80">
      <w:pPr>
        <w:pStyle w:val="ListParagraph"/>
        <w:ind w:left="648"/>
      </w:pPr>
    </w:p>
    <w:p w:rsidR="00EF172C" w:rsidRDefault="00EF172C" w:rsidP="000F01EB">
      <w:pPr>
        <w:pStyle w:val="Heading1"/>
      </w:pPr>
      <w:r>
        <w:t>Architectural Mechanisms</w:t>
      </w:r>
    </w:p>
    <w:p w:rsidR="00454845" w:rsidRDefault="00454845" w:rsidP="00454845">
      <w:pPr>
        <w:pStyle w:val="Heading2"/>
      </w:pPr>
      <w:r>
        <w:t>Architectural Mechanism 1</w:t>
      </w:r>
      <w:r w:rsidR="00B452BB">
        <w:t xml:space="preserve"> </w:t>
      </w:r>
      <w:r w:rsidR="00A22765">
        <w:t>–</w:t>
      </w:r>
      <w:r w:rsidR="00B452BB">
        <w:t xml:space="preserve"> Web</w:t>
      </w:r>
      <w:r w:rsidR="00A22765">
        <w:t xml:space="preserve"> </w:t>
      </w:r>
      <w:r w:rsidR="00B452BB">
        <w:t>server</w:t>
      </w:r>
    </w:p>
    <w:p w:rsidR="00B452BB" w:rsidRPr="00B452BB" w:rsidRDefault="00B452BB" w:rsidP="00B452BB">
      <w:pPr>
        <w:pStyle w:val="BodyText"/>
      </w:pPr>
      <w:r>
        <w:t xml:space="preserve">This will drive </w:t>
      </w:r>
      <w:r w:rsidR="004B20EB">
        <w:t xml:space="preserve">the </w:t>
      </w:r>
      <w:r>
        <w:t xml:space="preserve">entire project.  </w:t>
      </w:r>
      <w:r w:rsidR="004B20EB">
        <w:t>A</w:t>
      </w:r>
      <w:r w:rsidR="00292DA7">
        <w:t xml:space="preserve">n </w:t>
      </w:r>
      <w:r>
        <w:t>Apache Tomcat web</w:t>
      </w:r>
      <w:r w:rsidR="00A22765">
        <w:t xml:space="preserve"> </w:t>
      </w:r>
      <w:r>
        <w:t xml:space="preserve">server instance </w:t>
      </w:r>
      <w:r w:rsidR="004B20EB">
        <w:t xml:space="preserve">will be </w:t>
      </w:r>
      <w:r>
        <w:t xml:space="preserve">running on a Northeastern-provided </w:t>
      </w:r>
      <w:r w:rsidR="004B20EB">
        <w:t>L</w:t>
      </w:r>
      <w:r>
        <w:t>inux server.  Tomcat is the Apache web</w:t>
      </w:r>
      <w:r w:rsidR="00A22765">
        <w:t xml:space="preserve"> </w:t>
      </w:r>
      <w:r>
        <w:t>server that supports Java-based applications</w:t>
      </w:r>
      <w:r w:rsidR="004B20EB">
        <w:t>.</w:t>
      </w:r>
      <w:r w:rsidR="00292DA7">
        <w:t xml:space="preserve">  </w:t>
      </w:r>
      <w:r>
        <w:t xml:space="preserve">This </w:t>
      </w:r>
      <w:r w:rsidR="006601AD">
        <w:t>has been prototyped and is working.</w:t>
      </w:r>
    </w:p>
    <w:p w:rsidR="00454845" w:rsidRDefault="00454845" w:rsidP="00454845">
      <w:pPr>
        <w:pStyle w:val="Heading2"/>
      </w:pPr>
      <w:r>
        <w:t>Architectural Mechanism 2</w:t>
      </w:r>
      <w:r w:rsidR="00B452BB">
        <w:t xml:space="preserve"> - Database</w:t>
      </w:r>
    </w:p>
    <w:p w:rsidR="00B452BB" w:rsidRDefault="004B20EB" w:rsidP="00B452BB">
      <w:pPr>
        <w:pStyle w:val="BodyText"/>
      </w:pPr>
      <w:r>
        <w:t>A</w:t>
      </w:r>
      <w:r w:rsidR="00B452BB">
        <w:t>ll user</w:t>
      </w:r>
      <w:r w:rsidR="000E205E">
        <w:t>s</w:t>
      </w:r>
      <w:r w:rsidR="00B452BB">
        <w:t xml:space="preserve"> and project data </w:t>
      </w:r>
      <w:r>
        <w:t>will</w:t>
      </w:r>
      <w:r w:rsidR="00A22765">
        <w:t xml:space="preserve"> either</w:t>
      </w:r>
      <w:r>
        <w:t xml:space="preserve"> be stored</w:t>
      </w:r>
      <w:r w:rsidR="000F3D71">
        <w:t xml:space="preserve"> </w:t>
      </w:r>
      <w:r w:rsidR="00B452BB">
        <w:t xml:space="preserve">in the database, or </w:t>
      </w:r>
      <w:r w:rsidR="00A22765">
        <w:t>have a</w:t>
      </w:r>
      <w:r w:rsidR="00B452BB">
        <w:t xml:space="preserve"> reference to </w:t>
      </w:r>
      <w:r w:rsidR="00C2560E">
        <w:t>their</w:t>
      </w:r>
      <w:r w:rsidR="00B452BB">
        <w:t xml:space="preserve"> location</w:t>
      </w:r>
      <w:r w:rsidR="00A22765">
        <w:t xml:space="preserve"> stored</w:t>
      </w:r>
      <w:r w:rsidR="00B452BB">
        <w:t xml:space="preserve"> (as in the case of the UML </w:t>
      </w:r>
      <w:r w:rsidR="00A22765">
        <w:t>files, both .core and .</w:t>
      </w:r>
      <w:proofErr w:type="spellStart"/>
      <w:r w:rsidR="00A22765">
        <w:t>png</w:t>
      </w:r>
      <w:proofErr w:type="spellEnd"/>
      <w:r w:rsidR="00B452BB">
        <w:t xml:space="preserve">).  MySQL </w:t>
      </w:r>
      <w:r>
        <w:t xml:space="preserve">is </w:t>
      </w:r>
      <w:r w:rsidR="00B452BB">
        <w:t xml:space="preserve">the database, because it’s an open source relational database that </w:t>
      </w:r>
      <w:r>
        <w:t>is familiar to most of the development team</w:t>
      </w:r>
      <w:r w:rsidR="00A22765">
        <w:t>.</w:t>
      </w:r>
    </w:p>
    <w:p w:rsidR="00B452BB" w:rsidRPr="00B452BB" w:rsidRDefault="00B452BB" w:rsidP="00B452BB">
      <w:pPr>
        <w:pStyle w:val="BodyText"/>
      </w:pPr>
      <w:r>
        <w:t xml:space="preserve">This </w:t>
      </w:r>
      <w:r w:rsidR="006601AD">
        <w:t>has been prototyped and is working</w:t>
      </w:r>
      <w:r w:rsidR="00957819">
        <w:t>.</w:t>
      </w:r>
    </w:p>
    <w:p w:rsidR="00B452BB" w:rsidRDefault="00B452BB" w:rsidP="00B452BB">
      <w:pPr>
        <w:pStyle w:val="Heading2"/>
      </w:pPr>
      <w:r>
        <w:t xml:space="preserve">Architectural Mechanism 3 </w:t>
      </w:r>
      <w:r w:rsidR="00C61028">
        <w:t>–</w:t>
      </w:r>
      <w:r>
        <w:t xml:space="preserve"> UI</w:t>
      </w:r>
      <w:r w:rsidR="00C61028">
        <w:t>/Front End</w:t>
      </w:r>
      <w:r w:rsidR="000B79B1">
        <w:t xml:space="preserve"> (view)</w:t>
      </w:r>
    </w:p>
    <w:p w:rsidR="00B452BB" w:rsidRDefault="004B20EB">
      <w:pPr>
        <w:pStyle w:val="BodyText"/>
      </w:pPr>
      <w:r>
        <w:t>A</w:t>
      </w:r>
      <w:r w:rsidR="00B452BB">
        <w:t xml:space="preserve"> combination of HTML/CSS </w:t>
      </w:r>
      <w:r>
        <w:t xml:space="preserve">will be used </w:t>
      </w:r>
      <w:r w:rsidR="00B452BB">
        <w:t>to design the webpage</w:t>
      </w:r>
      <w:r w:rsidR="00A22765">
        <w:t xml:space="preserve"> User Interface</w:t>
      </w:r>
      <w:r w:rsidR="00B452BB">
        <w:t xml:space="preserve"> </w:t>
      </w:r>
      <w:r w:rsidR="00A22765">
        <w:t>(</w:t>
      </w:r>
      <w:r w:rsidR="00B452BB">
        <w:t>UI</w:t>
      </w:r>
      <w:r w:rsidR="00A22765">
        <w:t>)</w:t>
      </w:r>
      <w:r w:rsidR="00B452BB">
        <w:t xml:space="preserve">, as most of the </w:t>
      </w:r>
      <w:r>
        <w:t xml:space="preserve">team </w:t>
      </w:r>
      <w:r w:rsidR="00B452BB">
        <w:t xml:space="preserve">has had some training in this as part of </w:t>
      </w:r>
      <w:r>
        <w:t xml:space="preserve">their academic </w:t>
      </w:r>
      <w:r w:rsidR="00B452BB">
        <w:t>program.</w:t>
      </w:r>
    </w:p>
    <w:p w:rsidR="00D95411" w:rsidRDefault="00D95411">
      <w:pPr>
        <w:pStyle w:val="Heading2"/>
      </w:pPr>
      <w:r>
        <w:t xml:space="preserve">Architectural Mechanism 4 – </w:t>
      </w:r>
      <w:r w:rsidR="0073258D">
        <w:t>High</w:t>
      </w:r>
      <w:r w:rsidR="00957819">
        <w:t>-</w:t>
      </w:r>
      <w:r w:rsidR="0073258D">
        <w:t>level Components</w:t>
      </w:r>
    </w:p>
    <w:p w:rsidR="00D95411" w:rsidRDefault="004B20EB">
      <w:pPr>
        <w:pStyle w:val="BodyText"/>
      </w:pPr>
      <w:r>
        <w:t>This consists of</w:t>
      </w:r>
      <w:r w:rsidR="00D95411">
        <w:t xml:space="preserve"> a series </w:t>
      </w:r>
      <w:r w:rsidR="000E205E">
        <w:t xml:space="preserve">of </w:t>
      </w:r>
      <w:r w:rsidR="00957819">
        <w:t>high-</w:t>
      </w:r>
      <w:r w:rsidR="0073258D">
        <w:t>level components as discussed in the next section. The main goal is to provide a level of abstraction for the developer’s code to compare and possibly merge the UML diagrams. It also caters for facilitating any extension during the next iteration of the software. The other goal is to isolate the development teams’ tasks and promote a low coupled design mindset.</w:t>
      </w:r>
    </w:p>
    <w:p w:rsidR="00D95411" w:rsidRDefault="00D95411" w:rsidP="00D95411">
      <w:pPr>
        <w:pStyle w:val="Heading2"/>
      </w:pPr>
      <w:r>
        <w:t>Architectural Mechanism 5 – UML Diagram Parsing</w:t>
      </w:r>
    </w:p>
    <w:p w:rsidR="00BD476D" w:rsidRDefault="00BD476D">
      <w:pPr>
        <w:pStyle w:val="BodyText"/>
      </w:pPr>
      <w:r>
        <w:t>The diagrams will be parsed using a standard SAX Parser. The Elements and it</w:t>
      </w:r>
      <w:r w:rsidR="000E205E">
        <w:t>s</w:t>
      </w:r>
      <w:r>
        <w:t xml:space="preserve"> corresponding attributes will be saved in </w:t>
      </w:r>
      <w:r w:rsidR="000E205E">
        <w:t xml:space="preserve">a </w:t>
      </w:r>
      <w:r>
        <w:t>list.</w:t>
      </w:r>
      <w:r w:rsidR="0037043A">
        <w:t xml:space="preserve"> The UML Parser will then p</w:t>
      </w:r>
      <w:r>
        <w:t xml:space="preserve">lace </w:t>
      </w:r>
      <w:r w:rsidR="0037043A">
        <w:t xml:space="preserve">each element </w:t>
      </w:r>
      <w:r>
        <w:t xml:space="preserve">based on </w:t>
      </w:r>
      <w:r w:rsidR="0037043A">
        <w:t>its</w:t>
      </w:r>
      <w:r>
        <w:t xml:space="preserve"> UML attribute.   </w:t>
      </w:r>
    </w:p>
    <w:p w:rsidR="00D95411" w:rsidRDefault="007B6C08" w:rsidP="00813BD7">
      <w:pPr>
        <w:pStyle w:val="Heading2"/>
      </w:pPr>
      <w:r>
        <w:t>Architectural Mechanism 6</w:t>
      </w:r>
      <w:r w:rsidR="00D95411">
        <w:t xml:space="preserve"> – Diagram </w:t>
      </w:r>
      <w:r w:rsidR="00813BD7">
        <w:t xml:space="preserve">Visualization </w:t>
      </w:r>
    </w:p>
    <w:p w:rsidR="00D84C81" w:rsidRDefault="00D84C81" w:rsidP="00D364F7">
      <w:pPr>
        <w:ind w:left="720"/>
      </w:pPr>
    </w:p>
    <w:p w:rsidR="00D364F7" w:rsidRDefault="00D364F7" w:rsidP="00D364F7">
      <w:pPr>
        <w:ind w:left="720"/>
      </w:pPr>
      <w:proofErr w:type="spellStart"/>
      <w:r w:rsidRPr="00D364F7">
        <w:t>UMLGraph</w:t>
      </w:r>
      <w:proofErr w:type="spellEnd"/>
      <w:r w:rsidRPr="00D364F7">
        <w:t xml:space="preserve"> </w:t>
      </w:r>
      <w:r w:rsidR="00957819">
        <w:t>and</w:t>
      </w:r>
      <w:r w:rsidR="00957819" w:rsidRPr="00D364F7">
        <w:t xml:space="preserve"> </w:t>
      </w:r>
      <w:proofErr w:type="spellStart"/>
      <w:r w:rsidRPr="00D364F7">
        <w:t>GraphViz</w:t>
      </w:r>
      <w:proofErr w:type="spellEnd"/>
      <w:r w:rsidRPr="00D364F7">
        <w:t xml:space="preserve"> </w:t>
      </w:r>
      <w:r w:rsidR="006B4688">
        <w:t>are</w:t>
      </w:r>
      <w:r>
        <w:t xml:space="preserve"> responsible for class diagram visualization. </w:t>
      </w:r>
      <w:r w:rsidR="0037043A">
        <w:t xml:space="preserve">The upload code will </w:t>
      </w:r>
      <w:r w:rsidRPr="00D364F7">
        <w:t>parse the .</w:t>
      </w:r>
      <w:proofErr w:type="spellStart"/>
      <w:r w:rsidRPr="00D364F7">
        <w:t>ecore</w:t>
      </w:r>
      <w:proofErr w:type="spellEnd"/>
      <w:r w:rsidR="0037043A">
        <w:t>/.</w:t>
      </w:r>
      <w:proofErr w:type="spellStart"/>
      <w:r w:rsidR="0037043A">
        <w:t>uml</w:t>
      </w:r>
      <w:proofErr w:type="spellEnd"/>
      <w:r w:rsidR="00BD2BCC">
        <w:t xml:space="preserve"> and .notation </w:t>
      </w:r>
      <w:r w:rsidRPr="00D364F7">
        <w:t>file</w:t>
      </w:r>
      <w:r w:rsidR="00BD2BCC">
        <w:t>(s)</w:t>
      </w:r>
      <w:r w:rsidRPr="00D364F7">
        <w:t xml:space="preserve"> and create a simple .java file which will be the input to </w:t>
      </w:r>
      <w:proofErr w:type="spellStart"/>
      <w:r w:rsidRPr="00D364F7">
        <w:t>UMLGraph</w:t>
      </w:r>
      <w:proofErr w:type="spellEnd"/>
      <w:r w:rsidRPr="00D364F7">
        <w:t xml:space="preserve">. The output of </w:t>
      </w:r>
      <w:proofErr w:type="spellStart"/>
      <w:r w:rsidRPr="00D364F7">
        <w:t>UMLGraph</w:t>
      </w:r>
      <w:proofErr w:type="spellEnd"/>
      <w:r>
        <w:t xml:space="preserve"> (known as dot format)</w:t>
      </w:r>
      <w:r w:rsidRPr="00D364F7">
        <w:t xml:space="preserve"> will be processed through </w:t>
      </w:r>
      <w:proofErr w:type="spellStart"/>
      <w:r w:rsidRPr="00D364F7">
        <w:t>GraphViz</w:t>
      </w:r>
      <w:proofErr w:type="spellEnd"/>
      <w:r>
        <w:t xml:space="preserve"> (a generic graph visualization tool, not UML specific)</w:t>
      </w:r>
      <w:r w:rsidRPr="00D364F7">
        <w:t>, which will prod</w:t>
      </w:r>
      <w:r>
        <w:t>uce the diagram as a .</w:t>
      </w:r>
      <w:proofErr w:type="spellStart"/>
      <w:r>
        <w:t>png</w:t>
      </w:r>
      <w:proofErr w:type="spellEnd"/>
      <w:r>
        <w:t xml:space="preserve"> file.</w:t>
      </w:r>
    </w:p>
    <w:p w:rsidR="006A547D" w:rsidRDefault="006A547D" w:rsidP="00D364F7">
      <w:pPr>
        <w:ind w:left="720"/>
      </w:pPr>
    </w:p>
    <w:p w:rsidR="0037043A" w:rsidRDefault="0037043A" w:rsidP="00D364F7">
      <w:pPr>
        <w:ind w:left="720"/>
      </w:pPr>
    </w:p>
    <w:p w:rsidR="006A547D" w:rsidRDefault="006A547D" w:rsidP="006A547D">
      <w:pPr>
        <w:ind w:left="720"/>
      </w:pPr>
      <w:r>
        <w:t xml:space="preserve">For the extension to integrate sequence diagram in the existing project, the new system will continue with </w:t>
      </w:r>
      <w:proofErr w:type="spellStart"/>
      <w:r>
        <w:t>UMLGraph</w:t>
      </w:r>
      <w:proofErr w:type="spellEnd"/>
      <w:r>
        <w:t xml:space="preserve"> to define the sequence diagram in .pic file </w:t>
      </w:r>
      <w:r w:rsidR="006B4688">
        <w:t xml:space="preserve">format </w:t>
      </w:r>
      <w:r>
        <w:t>and then visualize by pic2plot graphing tool, which will produce the diagram as a .</w:t>
      </w:r>
      <w:proofErr w:type="spellStart"/>
      <w:r>
        <w:t>png</w:t>
      </w:r>
      <w:proofErr w:type="spellEnd"/>
      <w:r>
        <w:t xml:space="preserve"> or .gif file.</w:t>
      </w:r>
    </w:p>
    <w:p w:rsidR="000B79B1" w:rsidRDefault="000B79B1" w:rsidP="000B79B1">
      <w:pPr>
        <w:pStyle w:val="Heading2"/>
      </w:pPr>
      <w:r>
        <w:t xml:space="preserve">Architectural Mechanism </w:t>
      </w:r>
      <w:r w:rsidR="007B6C08">
        <w:t>7</w:t>
      </w:r>
      <w:r>
        <w:t xml:space="preserve"> – MVC Architecture (model-view-controller)</w:t>
      </w:r>
    </w:p>
    <w:p w:rsidR="0033580E" w:rsidRPr="0033580E" w:rsidRDefault="004B20EB" w:rsidP="003A703B">
      <w:pPr>
        <w:ind w:left="720"/>
      </w:pPr>
      <w:r>
        <w:t>The</w:t>
      </w:r>
      <w:r w:rsidR="0033580E">
        <w:t xml:space="preserve"> MVC architecture</w:t>
      </w:r>
      <w:r w:rsidR="00292A42">
        <w:t xml:space="preserve"> </w:t>
      </w:r>
      <w:r>
        <w:t xml:space="preserve">is used </w:t>
      </w:r>
      <w:r w:rsidR="00292A42">
        <w:t xml:space="preserve">throughout </w:t>
      </w:r>
      <w:r>
        <w:t xml:space="preserve">the </w:t>
      </w:r>
      <w:r w:rsidR="00292A42">
        <w:t>application</w:t>
      </w:r>
      <w:r w:rsidR="0033580E">
        <w:t>.</w:t>
      </w:r>
      <w:r w:rsidR="00632A0F">
        <w:t xml:space="preserve">   </w:t>
      </w:r>
      <w:r w:rsidR="00292A42">
        <w:t xml:space="preserve">This allows </w:t>
      </w:r>
      <w:r>
        <w:t>a</w:t>
      </w:r>
      <w:r w:rsidR="00292A42">
        <w:t xml:space="preserve"> separa</w:t>
      </w:r>
      <w:r>
        <w:t xml:space="preserve">tion of </w:t>
      </w:r>
      <w:r w:rsidR="00292A42">
        <w:t xml:space="preserve">business logic from data </w:t>
      </w:r>
      <w:r>
        <w:t xml:space="preserve">and from </w:t>
      </w:r>
      <w:r w:rsidR="00292A42">
        <w:t xml:space="preserve">presentation code.  This means that </w:t>
      </w:r>
      <w:r>
        <w:t>there will be</w:t>
      </w:r>
      <w:r w:rsidR="00292A42">
        <w:t xml:space="preserve"> separate code for the Controller (servlets), and that does not m</w:t>
      </w:r>
      <w:r w:rsidR="00386498">
        <w:t>ix with our Presentation code (JavaScript</w:t>
      </w:r>
      <w:r w:rsidR="00292A42">
        <w:t xml:space="preserve">/JSP).  Similarly, the data is stored in </w:t>
      </w:r>
      <w:r w:rsidR="00386498">
        <w:t>JavaBeans</w:t>
      </w:r>
      <w:r w:rsidR="00292A42">
        <w:t>, which are again separate.</w:t>
      </w:r>
    </w:p>
    <w:p w:rsidR="000B79B1" w:rsidRDefault="000B79B1" w:rsidP="000B79B1">
      <w:pPr>
        <w:pStyle w:val="Heading2"/>
      </w:pPr>
      <w:r>
        <w:t xml:space="preserve">Architectural Mechanism </w:t>
      </w:r>
      <w:r w:rsidR="007B6C08">
        <w:t>8</w:t>
      </w:r>
      <w:r>
        <w:t xml:space="preserve"> – Servlet</w:t>
      </w:r>
    </w:p>
    <w:p w:rsidR="0033580E" w:rsidRPr="0033580E" w:rsidRDefault="0033580E" w:rsidP="003A703B">
      <w:pPr>
        <w:ind w:left="720"/>
      </w:pPr>
      <w:r>
        <w:t xml:space="preserve">Java servlets </w:t>
      </w:r>
      <w:r w:rsidR="004B20EB">
        <w:t xml:space="preserve">will provide </w:t>
      </w:r>
      <w:r>
        <w:t>our web mechanism.</w:t>
      </w:r>
      <w:r w:rsidR="00292A42">
        <w:t xml:space="preserve">  This is where all of </w:t>
      </w:r>
      <w:r w:rsidR="004B20EB">
        <w:t xml:space="preserve">the </w:t>
      </w:r>
      <w:r w:rsidR="00292A42">
        <w:t>application logic is done.  This is considered the ‘Controller’ portion of our MVC architecture.</w:t>
      </w:r>
    </w:p>
    <w:p w:rsidR="000B79B1" w:rsidRDefault="000B79B1" w:rsidP="000B79B1">
      <w:pPr>
        <w:pStyle w:val="Heading2"/>
      </w:pPr>
      <w:r>
        <w:t xml:space="preserve">Architectural Mechanism </w:t>
      </w:r>
      <w:r w:rsidR="007B6C08">
        <w:t>9</w:t>
      </w:r>
      <w:r>
        <w:t>– Model</w:t>
      </w:r>
    </w:p>
    <w:p w:rsidR="00632A0F" w:rsidRPr="00632A0F" w:rsidRDefault="00FE3700" w:rsidP="003A703B">
      <w:pPr>
        <w:ind w:left="720"/>
      </w:pPr>
      <w:r>
        <w:t>T</w:t>
      </w:r>
      <w:r w:rsidR="00292A42">
        <w:t xml:space="preserve">he </w:t>
      </w:r>
      <w:r w:rsidR="00386498">
        <w:t>JavaBeans</w:t>
      </w:r>
      <w:r w:rsidR="00292A42">
        <w:t xml:space="preserve"> model </w:t>
      </w:r>
      <w:r>
        <w:t xml:space="preserve">is used </w:t>
      </w:r>
      <w:r w:rsidR="00292A42">
        <w:t xml:space="preserve">in </w:t>
      </w:r>
      <w:r>
        <w:t xml:space="preserve">the </w:t>
      </w:r>
      <w:r w:rsidR="00292A42">
        <w:t xml:space="preserve">software, which makes </w:t>
      </w:r>
      <w:r>
        <w:t xml:space="preserve">the </w:t>
      </w:r>
      <w:r w:rsidR="00292A42">
        <w:t xml:space="preserve">code a system of reusable software components.  This is done by writing classes in a particular convention.  Using </w:t>
      </w:r>
      <w:r w:rsidR="00386498">
        <w:t>JavaBeans</w:t>
      </w:r>
      <w:r w:rsidR="00292A42">
        <w:t xml:space="preserve"> allows us to encapsulate </w:t>
      </w:r>
      <w:r>
        <w:t xml:space="preserve">the </w:t>
      </w:r>
      <w:r w:rsidR="00292A42">
        <w:t xml:space="preserve">data and have a standard method of accessing it, which means </w:t>
      </w:r>
      <w:r>
        <w:t xml:space="preserve">it </w:t>
      </w:r>
      <w:r w:rsidR="00292A42">
        <w:t xml:space="preserve">can </w:t>
      </w:r>
      <w:r>
        <w:t>be</w:t>
      </w:r>
      <w:r w:rsidR="00F84936">
        <w:t xml:space="preserve"> </w:t>
      </w:r>
      <w:r w:rsidR="00292A42">
        <w:t xml:space="preserve">completely separate from the view or controller portions of </w:t>
      </w:r>
      <w:r>
        <w:t xml:space="preserve">the </w:t>
      </w:r>
      <w:r w:rsidR="00292A42">
        <w:t>code.</w:t>
      </w:r>
      <w:r w:rsidR="00D540CD">
        <w:t xml:space="preserve">  These </w:t>
      </w:r>
      <w:r w:rsidR="00386498">
        <w:t>JavaBeans</w:t>
      </w:r>
      <w:r w:rsidR="00D540CD">
        <w:t xml:space="preserve"> are the only code pieces that directly manipulate data in </w:t>
      </w:r>
      <w:r>
        <w:t xml:space="preserve">the </w:t>
      </w:r>
      <w:r w:rsidR="00D540CD">
        <w:t>system.</w:t>
      </w:r>
    </w:p>
    <w:p w:rsidR="00FF2BD5" w:rsidRDefault="00FF2BD5">
      <w:pPr>
        <w:pStyle w:val="Heading2"/>
      </w:pPr>
      <w:r>
        <w:t xml:space="preserve">Architectural Mechanism </w:t>
      </w:r>
      <w:r w:rsidR="000D6502">
        <w:t>1</w:t>
      </w:r>
      <w:r w:rsidR="007B6C08">
        <w:t>0</w:t>
      </w:r>
      <w:r>
        <w:t xml:space="preserve"> – </w:t>
      </w:r>
      <w:r w:rsidR="00FC0BDF">
        <w:t xml:space="preserve">Parsing through </w:t>
      </w:r>
      <w:r>
        <w:t xml:space="preserve">Ecore </w:t>
      </w:r>
      <w:r w:rsidR="000D6502">
        <w:t>D</w:t>
      </w:r>
      <w:r>
        <w:t xml:space="preserve">ata </w:t>
      </w:r>
      <w:r w:rsidR="000D6502">
        <w:t>M</w:t>
      </w:r>
      <w:r>
        <w:t>odel</w:t>
      </w:r>
      <w:r w:rsidR="00FC0BDF">
        <w:t xml:space="preserve"> </w:t>
      </w:r>
    </w:p>
    <w:p w:rsidR="00B254D2" w:rsidRDefault="00B254D2" w:rsidP="00B254D2">
      <w:pPr>
        <w:pStyle w:val="BodyText"/>
      </w:pPr>
      <w:r>
        <w:t>The Ecore Data Model, as defined here, will model the diagrams in code:</w:t>
      </w:r>
    </w:p>
    <w:p w:rsidR="00C068D8" w:rsidRDefault="00FF2BD5">
      <w:pPr>
        <w:pStyle w:val="BodyText"/>
      </w:pPr>
      <w:r>
        <w:rPr>
          <w:noProof/>
        </w:rPr>
        <w:drawing>
          <wp:inline distT="0" distB="0" distL="0" distR="0" wp14:anchorId="54864D29" wp14:editId="3F4AF842">
            <wp:extent cx="4148051" cy="3000894"/>
            <wp:effectExtent l="0" t="0" r="5080" b="9525"/>
            <wp:docPr id="1" name="Picture 1" descr="bos-mpu51:Users:alonardo:Desktop:Screen Shot 2012-10-22 at 9.54.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s-mpu51:Users:alonardo:Desktop:Screen Shot 2012-10-22 at 9.54.43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8053" cy="3000895"/>
                    </a:xfrm>
                    <a:prstGeom prst="rect">
                      <a:avLst/>
                    </a:prstGeom>
                    <a:noFill/>
                    <a:ln>
                      <a:noFill/>
                    </a:ln>
                  </pic:spPr>
                </pic:pic>
              </a:graphicData>
            </a:graphic>
          </wp:inline>
        </w:drawing>
      </w:r>
    </w:p>
    <w:p w:rsidR="008917F6" w:rsidRDefault="008917F6" w:rsidP="00745289">
      <w:pPr>
        <w:pStyle w:val="Heading2"/>
      </w:pPr>
    </w:p>
    <w:p w:rsidR="00745289" w:rsidRDefault="00745289" w:rsidP="00745289">
      <w:pPr>
        <w:pStyle w:val="Heading2"/>
      </w:pPr>
      <w:r>
        <w:t>Architectural Mechanism 1</w:t>
      </w:r>
      <w:r w:rsidR="007B6C08">
        <w:t>1</w:t>
      </w:r>
      <w:r>
        <w:t xml:space="preserve"> – </w:t>
      </w:r>
      <w:r w:rsidR="008917F6">
        <w:t>Parsing</w:t>
      </w:r>
      <w:r w:rsidR="008A24F2">
        <w:t xml:space="preserve"> XMI</w:t>
      </w:r>
      <w:r w:rsidR="00272B50">
        <w:t xml:space="preserve"> Model</w:t>
      </w:r>
    </w:p>
    <w:p w:rsidR="00451638" w:rsidRDefault="007B6C08" w:rsidP="00C22B3F">
      <w:pPr>
        <w:ind w:left="720"/>
      </w:pPr>
      <w:r>
        <w:t xml:space="preserve">The </w:t>
      </w:r>
      <w:r w:rsidR="00451638">
        <w:t xml:space="preserve">SAX Parser </w:t>
      </w:r>
      <w:r>
        <w:t>will be used f</w:t>
      </w:r>
      <w:r w:rsidR="00451638">
        <w:t>o</w:t>
      </w:r>
      <w:r>
        <w:t>r</w:t>
      </w:r>
      <w:r w:rsidR="00451638">
        <w:t xml:space="preserve"> parsing the UML diagram.  </w:t>
      </w:r>
      <w:r w:rsidR="00272B50">
        <w:t xml:space="preserve">The XMI Parser Model, as defined here, will be developed. </w:t>
      </w:r>
    </w:p>
    <w:p w:rsidR="00451638" w:rsidRPr="00451638" w:rsidRDefault="00451638" w:rsidP="00451638"/>
    <w:p w:rsidR="008917F6" w:rsidRDefault="00451638" w:rsidP="008917F6">
      <w:r>
        <w:lastRenderedPageBreak/>
        <w:tab/>
      </w:r>
      <w:r w:rsidR="008A24F2" w:rsidRPr="008A24F2">
        <w:rPr>
          <w:noProof/>
        </w:rPr>
        <w:drawing>
          <wp:inline distT="0" distB="0" distL="0" distR="0" wp14:anchorId="3A22D810" wp14:editId="65C7C0B7">
            <wp:extent cx="36576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7600" cy="2438400"/>
                    </a:xfrm>
                    <a:prstGeom prst="rect">
                      <a:avLst/>
                    </a:prstGeom>
                  </pic:spPr>
                </pic:pic>
              </a:graphicData>
            </a:graphic>
          </wp:inline>
        </w:drawing>
      </w:r>
      <w:r w:rsidR="002547F5">
        <w:t xml:space="preserve"> </w:t>
      </w:r>
    </w:p>
    <w:p w:rsidR="008A24F2" w:rsidRDefault="008A24F2" w:rsidP="008917F6"/>
    <w:p w:rsidR="008A24F2" w:rsidRDefault="008A24F2" w:rsidP="008917F6">
      <w:r>
        <w:t xml:space="preserve"> </w:t>
      </w:r>
    </w:p>
    <w:p w:rsidR="002106C8" w:rsidRDefault="002106C8" w:rsidP="008917F6">
      <w:r>
        <w:t xml:space="preserve">      </w:t>
      </w:r>
    </w:p>
    <w:p w:rsidR="008A24F2" w:rsidRPr="008917F6" w:rsidRDefault="008A24F2" w:rsidP="008917F6"/>
    <w:p w:rsidR="002106C8" w:rsidRDefault="002106C8" w:rsidP="002106C8">
      <w:pPr>
        <w:pStyle w:val="Heading2"/>
      </w:pPr>
      <w:r>
        <w:t>Architectural Mechanism 1</w:t>
      </w:r>
      <w:r w:rsidR="007B6C08">
        <w:t>2</w:t>
      </w:r>
      <w:r>
        <w:t xml:space="preserve"> – Upload Model</w:t>
      </w:r>
    </w:p>
    <w:p w:rsidR="00272B50" w:rsidRPr="00272B50" w:rsidRDefault="00272B50" w:rsidP="00C22B3F">
      <w:pPr>
        <w:ind w:left="720"/>
      </w:pPr>
      <w:r>
        <w:t>The upload model will implem</w:t>
      </w:r>
      <w:r w:rsidR="005D7ED6">
        <w:t xml:space="preserve">ent </w:t>
      </w:r>
      <w:r w:rsidR="006B4688">
        <w:t xml:space="preserve">Parameterized </w:t>
      </w:r>
      <w:r w:rsidR="005D7ED6">
        <w:t xml:space="preserve">Factory </w:t>
      </w:r>
      <w:r w:rsidR="006B4688">
        <w:t xml:space="preserve">Method </w:t>
      </w:r>
      <w:r w:rsidR="005D7ED6">
        <w:t>Design Pattern. The</w:t>
      </w:r>
      <w:r>
        <w:t xml:space="preserve"> model below will be developed.</w:t>
      </w:r>
    </w:p>
    <w:p w:rsidR="002106C8" w:rsidRDefault="002106C8" w:rsidP="002106C8">
      <w:r>
        <w:tab/>
      </w:r>
      <w:r w:rsidR="00272B50" w:rsidRPr="00272B50">
        <w:rPr>
          <w:noProof/>
        </w:rPr>
        <w:drawing>
          <wp:inline distT="0" distB="0" distL="0" distR="0" wp14:anchorId="3B3923B1" wp14:editId="1A1B16C5">
            <wp:extent cx="40100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10025" cy="3057525"/>
                    </a:xfrm>
                    <a:prstGeom prst="rect">
                      <a:avLst/>
                    </a:prstGeom>
                  </pic:spPr>
                </pic:pic>
              </a:graphicData>
            </a:graphic>
          </wp:inline>
        </w:drawing>
      </w:r>
    </w:p>
    <w:p w:rsidR="002106C8" w:rsidRDefault="002106C8" w:rsidP="002106C8">
      <w:pPr>
        <w:pStyle w:val="Heading2"/>
      </w:pPr>
      <w:r>
        <w:t>Architectural Mechanism 1</w:t>
      </w:r>
      <w:r w:rsidR="007B6C08">
        <w:t>3</w:t>
      </w:r>
      <w:r>
        <w:t xml:space="preserve"> – Compare and Merge Model</w:t>
      </w:r>
    </w:p>
    <w:p w:rsidR="005D7ED6" w:rsidRPr="005D7ED6" w:rsidRDefault="005D7ED6" w:rsidP="00C22B3F">
      <w:pPr>
        <w:ind w:left="720"/>
      </w:pPr>
      <w:r>
        <w:t xml:space="preserve">The compare model will implement the </w:t>
      </w:r>
      <w:r w:rsidR="00F52076">
        <w:t xml:space="preserve">Factory Method </w:t>
      </w:r>
      <w:r w:rsidR="00E77B2B">
        <w:t>d</w:t>
      </w:r>
      <w:r w:rsidR="00F52076">
        <w:t>esign</w:t>
      </w:r>
      <w:r>
        <w:t xml:space="preserve"> pattern. The model below will be developed.</w:t>
      </w:r>
    </w:p>
    <w:p w:rsidR="002106C8" w:rsidRDefault="002106C8" w:rsidP="002106C8">
      <w:r>
        <w:tab/>
      </w:r>
    </w:p>
    <w:p w:rsidR="004B3642" w:rsidRDefault="004B3642" w:rsidP="00455D00">
      <w:pPr>
        <w:pStyle w:val="Heading2"/>
      </w:pPr>
    </w:p>
    <w:p w:rsidR="004B3642" w:rsidRDefault="004B3642" w:rsidP="00455D00">
      <w:pPr>
        <w:pStyle w:val="Heading2"/>
      </w:pPr>
    </w:p>
    <w:p w:rsidR="004B3642" w:rsidRDefault="004B3642" w:rsidP="00455D00">
      <w:pPr>
        <w:pStyle w:val="Heading2"/>
      </w:pPr>
      <w:r w:rsidRPr="0075173C">
        <w:rPr>
          <w:noProof/>
        </w:rPr>
        <w:drawing>
          <wp:inline distT="0" distB="0" distL="0" distR="0" wp14:anchorId="2EFAC48A" wp14:editId="6552A2A5">
            <wp:extent cx="5281295" cy="1938020"/>
            <wp:effectExtent l="0" t="0" r="0" b="508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281295" cy="1938020"/>
                    </a:xfrm>
                    <a:prstGeom prst="rect">
                      <a:avLst/>
                    </a:prstGeom>
                  </pic:spPr>
                </pic:pic>
              </a:graphicData>
            </a:graphic>
          </wp:inline>
        </w:drawing>
      </w:r>
    </w:p>
    <w:p w:rsidR="004B3642" w:rsidRDefault="004B3642" w:rsidP="004B3642"/>
    <w:p w:rsidR="004B3642" w:rsidRDefault="004819FF" w:rsidP="004B3642">
      <w:r>
        <w:t>Comparer will also include</w:t>
      </w:r>
      <w:r w:rsidR="004B3642">
        <w:t xml:space="preserve"> </w:t>
      </w:r>
      <w:proofErr w:type="spellStart"/>
      <w:r w:rsidR="004B3642">
        <w:t>ClassElement</w:t>
      </w:r>
      <w:proofErr w:type="spellEnd"/>
      <w:r w:rsidR="004B3642">
        <w:t xml:space="preserve">, </w:t>
      </w:r>
      <w:proofErr w:type="spellStart"/>
      <w:r w:rsidR="004B3642">
        <w:t>AttributeElement</w:t>
      </w:r>
      <w:proofErr w:type="spellEnd"/>
      <w:r w:rsidR="004B3642">
        <w:t xml:space="preserve">, </w:t>
      </w:r>
      <w:proofErr w:type="spellStart"/>
      <w:r w:rsidR="004B3642">
        <w:t>OperationElement</w:t>
      </w:r>
      <w:proofErr w:type="spellEnd"/>
      <w:r w:rsidR="004B3642">
        <w:t xml:space="preserve"> and </w:t>
      </w:r>
      <w:proofErr w:type="spellStart"/>
      <w:r w:rsidR="004B3642">
        <w:t>RelationshipElement</w:t>
      </w:r>
      <w:proofErr w:type="spellEnd"/>
      <w:r w:rsidR="004B3642">
        <w:t xml:space="preserve"> to store information for comparing</w:t>
      </w:r>
      <w:r w:rsidR="00C632E0">
        <w:t xml:space="preserve"> operations</w:t>
      </w:r>
      <w:r w:rsidR="004B3642">
        <w:t>.</w:t>
      </w:r>
    </w:p>
    <w:p w:rsidR="004B3642" w:rsidRDefault="004B3642" w:rsidP="004B3642"/>
    <w:p w:rsidR="004B3642" w:rsidRDefault="004B3642" w:rsidP="004B3642">
      <w:r>
        <w:t xml:space="preserve">Merge details are currently being worked on.  </w:t>
      </w:r>
      <w:r w:rsidR="004819FF">
        <w:t>Will m</w:t>
      </w:r>
      <w:r>
        <w:t xml:space="preserve">ost likely </w:t>
      </w:r>
      <w:r w:rsidR="00284A3F">
        <w:t xml:space="preserve">involve </w:t>
      </w:r>
      <w:r>
        <w:t xml:space="preserve">some kind of factory like the rest to return </w:t>
      </w:r>
      <w:r w:rsidR="00284A3F">
        <w:t xml:space="preserve">a </w:t>
      </w:r>
      <w:r>
        <w:t>merge object.)</w:t>
      </w:r>
    </w:p>
    <w:p w:rsidR="00455D00" w:rsidRDefault="00455D00" w:rsidP="004B3642">
      <w:pPr>
        <w:pStyle w:val="Heading2"/>
      </w:pPr>
      <w:r>
        <w:t>Architectural Mechanism 1</w:t>
      </w:r>
      <w:r w:rsidR="007B6C08">
        <w:t>4</w:t>
      </w:r>
      <w:r>
        <w:t xml:space="preserve"> – Download Model</w:t>
      </w:r>
    </w:p>
    <w:p w:rsidR="00455D00" w:rsidRDefault="00455D00" w:rsidP="00455D00">
      <w:r>
        <w:tab/>
        <w:t>[</w:t>
      </w:r>
      <w:r w:rsidR="00D05FD8">
        <w:t>TBD</w:t>
      </w:r>
      <w:r>
        <w:t>]</w:t>
      </w:r>
    </w:p>
    <w:p w:rsidR="00455D00" w:rsidRDefault="00455D00" w:rsidP="00455D00">
      <w:pPr>
        <w:pStyle w:val="Heading2"/>
      </w:pPr>
      <w:r>
        <w:t>Architectural Mechanism 1</w:t>
      </w:r>
      <w:r w:rsidR="007B6C08">
        <w:t>5</w:t>
      </w:r>
      <w:r>
        <w:t xml:space="preserve"> – Delete Entries</w:t>
      </w:r>
    </w:p>
    <w:p w:rsidR="00455D00" w:rsidRDefault="00455D00" w:rsidP="00455D00">
      <w:r>
        <w:tab/>
        <w:t>[</w:t>
      </w:r>
      <w:r w:rsidR="00D05FD8">
        <w:t>TBD</w:t>
      </w:r>
      <w:r>
        <w:t>]</w:t>
      </w:r>
    </w:p>
    <w:p w:rsidR="002106C8" w:rsidRPr="002106C8" w:rsidRDefault="002106C8" w:rsidP="002106C8"/>
    <w:p w:rsidR="00745289" w:rsidRDefault="00745289">
      <w:pPr>
        <w:pStyle w:val="BodyText"/>
      </w:pPr>
    </w:p>
    <w:p w:rsidR="00493D06" w:rsidRDefault="00493D06">
      <w:pPr>
        <w:widowControl/>
        <w:spacing w:line="240" w:lineRule="auto"/>
        <w:rPr>
          <w:rFonts w:ascii="Arial" w:hAnsi="Arial"/>
          <w:b/>
          <w:sz w:val="24"/>
        </w:rPr>
      </w:pPr>
      <w:r>
        <w:br w:type="page"/>
      </w:r>
    </w:p>
    <w:p w:rsidR="008C2B65" w:rsidRDefault="001D7E83" w:rsidP="001E6A30">
      <w:pPr>
        <w:pStyle w:val="Heading1"/>
      </w:pPr>
      <w:r>
        <w:lastRenderedPageBreak/>
        <w:t xml:space="preserve">Layers or </w:t>
      </w:r>
      <w:r w:rsidR="001E6A30">
        <w:t>a</w:t>
      </w:r>
      <w:r>
        <w:t xml:space="preserve">rchitectural </w:t>
      </w:r>
      <w:r w:rsidR="001E6A30">
        <w:t>f</w:t>
      </w:r>
      <w:r>
        <w:t>ramework</w:t>
      </w:r>
    </w:p>
    <w:p w:rsidR="00B254D2" w:rsidRPr="00B254D2" w:rsidRDefault="00B254D2" w:rsidP="00B254D2"/>
    <w:p w:rsidR="00C068D8" w:rsidRDefault="00E2517C" w:rsidP="00C068D8">
      <w:pPr>
        <w:pStyle w:val="BodyText"/>
        <w:ind w:left="0"/>
      </w:pPr>
      <w:r>
        <w:t xml:space="preserve">       </w:t>
      </w:r>
      <w:r w:rsidR="00FE3700">
        <w:t>ClubUML will</w:t>
      </w:r>
      <w:r w:rsidR="00F0580C">
        <w:t xml:space="preserve"> us</w:t>
      </w:r>
      <w:r w:rsidR="00FE3700">
        <w:t>e</w:t>
      </w:r>
      <w:r w:rsidR="00F0580C">
        <w:t xml:space="preserve"> the Layer framework.</w:t>
      </w:r>
      <w:r w:rsidR="00FE3700">
        <w:t xml:space="preserve">  </w:t>
      </w:r>
      <w:r w:rsidR="00F0580C">
        <w:t xml:space="preserve"> </w:t>
      </w:r>
      <w:r w:rsidR="00AA1241">
        <w:t xml:space="preserve">A </w:t>
      </w:r>
      <w:r w:rsidR="00F0580C">
        <w:t xml:space="preserve">high level view of </w:t>
      </w:r>
      <w:r w:rsidR="00FE3700">
        <w:t xml:space="preserve">the </w:t>
      </w:r>
      <w:r w:rsidR="00F0580C">
        <w:t>layers</w:t>
      </w:r>
      <w:r w:rsidR="00FE3700">
        <w:t xml:space="preserve"> is given here</w:t>
      </w:r>
      <w:r w:rsidR="00F0580C">
        <w:t>:</w:t>
      </w:r>
    </w:p>
    <w:p w:rsidR="00381175" w:rsidRDefault="00381175" w:rsidP="007B65F3">
      <w:pPr>
        <w:pStyle w:val="BodyText"/>
      </w:pPr>
    </w:p>
    <w:p w:rsidR="00F0580C" w:rsidRDefault="00F0580C" w:rsidP="007B65F3">
      <w:pPr>
        <w:pStyle w:val="BodyText"/>
      </w:pPr>
    </w:p>
    <w:p w:rsidR="00F0580C" w:rsidRDefault="000978D1" w:rsidP="007B65F3">
      <w:pPr>
        <w:pStyle w:val="BodyText"/>
      </w:pPr>
      <w:r>
        <w:rPr>
          <w:noProof/>
        </w:rPr>
        <mc:AlternateContent>
          <mc:Choice Requires="wpg">
            <w:drawing>
              <wp:anchor distT="0" distB="0" distL="114300" distR="114300" simplePos="0" relativeHeight="251680768" behindDoc="0" locked="0" layoutInCell="1" allowOverlap="1" wp14:anchorId="2E367CD8" wp14:editId="7B602955">
                <wp:simplePos x="0" y="0"/>
                <wp:positionH relativeFrom="column">
                  <wp:posOffset>225425</wp:posOffset>
                </wp:positionH>
                <wp:positionV relativeFrom="paragraph">
                  <wp:posOffset>184785</wp:posOffset>
                </wp:positionV>
                <wp:extent cx="5677535" cy="3682365"/>
                <wp:effectExtent l="0" t="0" r="0" b="1333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7535" cy="3682365"/>
                          <a:chOff x="0" y="0"/>
                          <a:chExt cx="6367128" cy="3136923"/>
                        </a:xfrm>
                      </wpg:grpSpPr>
                      <wps:wsp>
                        <wps:cNvPr id="37" name="Rectangle 37"/>
                        <wps:cNvSpPr/>
                        <wps:spPr>
                          <a:xfrm>
                            <a:off x="2550254" y="0"/>
                            <a:ext cx="1476375" cy="4356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F0580C">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550254" y="671119"/>
                            <a:ext cx="1476375" cy="4356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F0580C">
                              <w:pPr>
                                <w:jc w:val="center"/>
                              </w:pPr>
                              <w:r>
                                <w:t>Client-Side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2550254" y="1107347"/>
                            <a:ext cx="1476375" cy="670560"/>
                            <a:chOff x="0" y="0"/>
                            <a:chExt cx="1476462" cy="671119"/>
                          </a:xfrm>
                        </wpg:grpSpPr>
                        <wps:wsp>
                          <wps:cNvPr id="35" name="Rectangle 35"/>
                          <wps:cNvSpPr/>
                          <wps:spPr>
                            <a:xfrm>
                              <a:off x="0" y="234892"/>
                              <a:ext cx="1476462" cy="43622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F0580C">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738231" y="0"/>
                              <a:ext cx="0" cy="23489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2550254" y="1795244"/>
                            <a:ext cx="1476375" cy="670560"/>
                            <a:chOff x="0" y="0"/>
                            <a:chExt cx="1476462" cy="671119"/>
                          </a:xfrm>
                        </wpg:grpSpPr>
                        <wps:wsp>
                          <wps:cNvPr id="32" name="Rectangle 32"/>
                          <wps:cNvSpPr/>
                          <wps:spPr>
                            <a:xfrm>
                              <a:off x="0" y="234892"/>
                              <a:ext cx="1476462" cy="43622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F0580C">
                                <w:pPr>
                                  <w:jc w:val="center"/>
                                </w:pPr>
                                <w:r>
                                  <w:t>Server-Side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738231" y="0"/>
                              <a:ext cx="0" cy="23489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550254" y="2466363"/>
                            <a:ext cx="1476375" cy="670560"/>
                            <a:chOff x="0" y="0"/>
                            <a:chExt cx="1476462" cy="671119"/>
                          </a:xfrm>
                        </wpg:grpSpPr>
                        <wps:wsp>
                          <wps:cNvPr id="29" name="Rectangle 29"/>
                          <wps:cNvSpPr/>
                          <wps:spPr>
                            <a:xfrm>
                              <a:off x="0" y="234892"/>
                              <a:ext cx="1476462" cy="436227"/>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B20EB" w:rsidRDefault="004B20EB" w:rsidP="00F0580C">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738231" y="0"/>
                              <a:ext cx="0" cy="23489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4" name="Rectangle 24"/>
                        <wps:cNvSpPr/>
                        <wps:spPr>
                          <a:xfrm>
                            <a:off x="0" y="0"/>
                            <a:ext cx="1476375" cy="43561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4B20EB" w:rsidRDefault="004B20EB" w:rsidP="00F0580C">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1468074" y="226503"/>
                            <a:ext cx="10820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1543575" y="0"/>
                            <a:ext cx="478155" cy="225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20EB" w:rsidRDefault="004B20EB" w:rsidP="00F0580C">
                              <w:r>
                                <w:t>Uses</w:t>
                              </w:r>
                            </w:p>
                            <w:p w:rsidR="004B20EB" w:rsidRDefault="004B20EB" w:rsidP="00F058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ight Brace 44"/>
                        <wps:cNvSpPr/>
                        <wps:spPr>
                          <a:xfrm>
                            <a:off x="4462943" y="75501"/>
                            <a:ext cx="561975" cy="981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ight Brace 45"/>
                        <wps:cNvSpPr/>
                        <wps:spPr>
                          <a:xfrm>
                            <a:off x="4471332" y="1384184"/>
                            <a:ext cx="654050" cy="9810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5008228" y="419450"/>
                            <a:ext cx="754380" cy="343535"/>
                          </a:xfrm>
                          <a:prstGeom prst="rect">
                            <a:avLst/>
                          </a:prstGeom>
                          <a:solidFill>
                            <a:srgbClr val="FFFFFF"/>
                          </a:solidFill>
                          <a:ln w="9525">
                            <a:noFill/>
                            <a:miter lim="800000"/>
                            <a:headEnd/>
                            <a:tailEnd/>
                          </a:ln>
                        </wps:spPr>
                        <wps:txbx>
                          <w:txbxContent>
                            <w:p w:rsidR="004B20EB" w:rsidRDefault="004B20EB" w:rsidP="00F0580C">
                              <w:r>
                                <w:t>Interface</w:t>
                              </w:r>
                            </w:p>
                          </w:txbxContent>
                        </wps:txbx>
                        <wps:bodyPr rot="0" vert="horz" wrap="square" lIns="91440" tIns="45720" rIns="91440" bIns="45720" anchor="t" anchorCtr="0">
                          <a:noAutofit/>
                        </wps:bodyPr>
                      </wps:wsp>
                      <wps:wsp>
                        <wps:cNvPr id="47" name="Text Box 2"/>
                        <wps:cNvSpPr txBox="1">
                          <a:spLocks noChangeArrowheads="1"/>
                        </wps:cNvSpPr>
                        <wps:spPr bwMode="auto">
                          <a:xfrm>
                            <a:off x="5008228" y="1770077"/>
                            <a:ext cx="1358900" cy="343535"/>
                          </a:xfrm>
                          <a:prstGeom prst="rect">
                            <a:avLst/>
                          </a:prstGeom>
                          <a:solidFill>
                            <a:srgbClr val="FFFFFF"/>
                          </a:solidFill>
                          <a:ln w="9525">
                            <a:noFill/>
                            <a:miter lim="800000"/>
                            <a:headEnd/>
                            <a:tailEnd/>
                          </a:ln>
                        </wps:spPr>
                        <wps:txbx>
                          <w:txbxContent>
                            <w:p w:rsidR="004B20EB" w:rsidRDefault="004B20EB" w:rsidP="00F0580C">
                              <w:r>
                                <w:t>Application Logic</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103F32F" id="Group 14" o:spid="_x0000_s1036" style="position:absolute;left:0;text-align:left;margin-left:17.75pt;margin-top:14.55pt;width:447.05pt;height:289.95pt;z-index:251680768" coordsize="63671,31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63OCwcAAK01AAAOAAAAZHJzL2Uyb0RvYy54bWzsW9tu2zgQfV9g/0HQ+9a6SzbqFKnbFAtk&#10;26Lpos+MLNlCJVFLMbGzX7/D4UWuL7momzR1lYdAN1LikDPnzPD45at1VVrXGWsLWk9t94VjW1md&#10;0nlRL6b235/P/khsq+WknpOS1tnUvsla+9XJ77+9XDWTzKNLWs4zZkEndTtZNVN7yXkzGY3adJlV&#10;pH1Bm6yGmzllFeFwyhajOSMr6L0qR57jRKMVZfOG0TRrW7j6Rt60T7D/PM9S/iHP24xb5dSGb+P4&#10;n+H/S/F/dPKSTBaMNMsiVZ9BenxFRYoaXmq6ekM4sa5YsdNVVaSMtjTnL1JajWieF2mGY4DRuM7W&#10;aN4xetXgWBaT1aIxZgLTbtmpd7fp++uPzCrmMHeBbdWkgjnC11pwDsZZNYsJPPOONRfNRyZHCIfn&#10;NP3awu3R9n1xvugeXuesEo1goNYarX5jrJ6tuZXCxTCK49APbSuFe36UeH4UynlJlzB5O+3S5VvV&#10;MvKj2PVghWFL14/Gni9ajshEvhg/z3zOqoE11nZmbL/PjBdL0mQ4O60wkTKjH2szfoLFR+pFmVlw&#10;DU2Jzwk7qrNWmXTLSl4YOl4I07FrKzeIIz9Wtgr8MHJxCZsBk0nDWv4uo5UlDqY2g4/AhUmuz1su&#10;baMfwelrJ/IrhHFaflNmYrrK+lOWw6qA2fGwNfpjNiuZdU3Ak0iaZjX35a0lmWfycujAn5oA0wKn&#10;AzsUPedFWZq+3dv6lt+qnhdNM3Rn09i5u7FpgW+mNTeNq6KmbF8HJXfVAHL5vDaSNI2wEl9frtFj&#10;cJWKK5d0fgPTz6gML22TnhVg/XPS8o+EQTyByAMxkn+Af3lJV1ObqiPbWlL2777r4nlYn3DXtlYQ&#10;n6Z2+88VYZltlX/WsHLHbhCIgIYnQRh7cMI271xu3qmvqhmFiXMhGjcpHorneakPc0arLxBKT8Vb&#10;4RapU3j31E450yczLuMmBOM0Oz3FxyCINYSf1xdNKjoXdhar6/P6C2GNWoIcHP091d5CJlsrUT4r&#10;Wtb09IrTvMBl2tlVzQB4rghHT+DCwpQyEnYuDNf6ujDEKNcdi+awhlXkGvzYuOKP9+NIT+3gx0/n&#10;x4omGIah4XOLhfh7WAg64m00YxNAXdeJ/QAB+ID7RbETRooJ3sU4hN8GkScZR+fYBn9/BOEANrAd&#10;rYBNPSRaQbwDquH5QTL2duOUGW/gR56HljTjfVK+EUnAfhS+gTEAhtWLb+jGj8w3DIsc4tTTxakn&#10;4Bt+pD34gjNSLJbcmtG6BuZOmQU3O1ee1XflDrEP+ROwvN3UAZxcpEmdlx924rKoRWKzQ9VEXqH5&#10;MKYugo7tSxpuIfaaXu/PCG4hA7phLw/VjXt4KF/rxgczAumPME0Q/nG94NE3CIdJ6A7YwURtptww&#10;cQrbupRbXTBJrE5tTU79DdjF49ALEDKPFOwAenfADjFLWB6sdnd2PYAd13jVy5V04x6u9JDkOtFh&#10;bwC74wI7X3vwPrDD8p1y5QHsetJRjVc9PPQRwU7UaTfBDs6/D+y8IIICMK6Y4wQ7b6wttlGHwkLS&#10;sYFd8IiZHbKhvpmdbtzDlR4CdmZSB7A7LrAzleR9YLdZUh7A7ucEuycoD3imJLoBA6os+qCcR9U4&#10;n+UeRPiICIDF0L4IoBs/MgLIfVyB6wMEHBUEgCJB0d49ECDlCvfOd9wgSpxYCgM8LwqdbfLrJJ4j&#10;doVFoQ+9fajx3WvXv1/aI+bt0fUknql4fRaB+zVdW3AJMycT/C2+hutiA15dPyAscUOQjAj1iF4e&#10;Xd4UxIkbKl2JB+ITT8c9rU3RopF76UrIpKVlMT8DsYcoIxstiJSJdMz4m6fK2gJlROSHsghcU9Ec&#10;BgRruKxx8xwFIErGIox/u3LlHrXkn6YIPf+qk/qDRWgjS3HNMjhiKOG/nCoFyvq69I1bRK8ZSTNL&#10;FvsVgtxd/A5gM3ccACRBBIhBZoZLpYsCoCcba3XZOIGd87uigPgS/JBhu0hJ4+4NJYNcDNfMzy8X&#10;CzoBxqZjous8wDFj1/cB68ExXT8J3GRrFy8KAweQEand4JoQsrQaVDADBYpSsXpQ2zm4ppJ1zn4V&#10;JafvGDV2x541SVa7xR15Rqoqpe1WTWdLEG9np4zR1TIjc5DcSgq24dJSjypYqHW5+ovOQTtPQMGK&#10;cU3zZqV8B2l04oktEPDvwB0H4MpAbTvkjYGaJ8q9fWDpUsF1OH27Xde9zb/Z4tJot8/wT7wdet9D&#10;wEFBIIsxhoCTSVVw+JVGWVRTOxEab/Xxwi5v6zkOhJOilMeKr6MWomPoHT012csWPf1/Fc9awLxN&#10;FIXRn4vQGGSJitI9o9XpxrHjxNuCST9MxjDt8pcWx70+zR70c16fKDSF3wShF6vfL4kfHW2ew/Hm&#10;r6xO/gMAAP//AwBQSwMEFAAGAAgAAAAhAAa7Il7gAAAACQEAAA8AAABkcnMvZG93bnJldi54bWxM&#10;j0Frg0AUhO+F/oflBXprdjUo1biGENqeQqFJofS2cV9U4r4Vd6Pm33d7ao7DDDPfFJvZdGzEwbWW&#10;JERLAQypsrqlWsLX8e35BZjzirTqLKGEGzrYlI8Phcq1negTx4OvWSghlysJjfd9zrmrGjTKLW2P&#10;FLyzHYzyQQ4114OaQrnpeCxEyo1qKSw0qsddg9XlcDUS3ic1bVfR67i/nHe3n2Py8b2PUMqnxbxd&#10;A/M4+/8w/OEHdCgD08leSTvWSVglSUhKiLMIWPCzOEuBnSSkIhPAy4LfPyh/AQAA//8DAFBLAQIt&#10;ABQABgAIAAAAIQC2gziS/gAAAOEBAAATAAAAAAAAAAAAAAAAAAAAAABbQ29udGVudF9UeXBlc10u&#10;eG1sUEsBAi0AFAAGAAgAAAAhADj9If/WAAAAlAEAAAsAAAAAAAAAAAAAAAAALwEAAF9yZWxzLy5y&#10;ZWxzUEsBAi0AFAAGAAgAAAAhAIDTrc4LBwAArTUAAA4AAAAAAAAAAAAAAAAALgIAAGRycy9lMm9E&#10;b2MueG1sUEsBAi0AFAAGAAgAAAAhAAa7Il7gAAAACQEAAA8AAAAAAAAAAAAAAAAAZQkAAGRycy9k&#10;b3ducmV2LnhtbFBLBQYAAAAABAAEAPMAAAByCgAAAAA=&#10;">
                <v:rect id="Rectangle 37" o:spid="_x0000_s1037" style="position:absolute;left:25502;width:14764;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oRMIA&#10;AADbAAAADwAAAGRycy9kb3ducmV2LnhtbESPQWsCMRSE70L/Q3gFb5qtgpatcVkKQqWnrkqvr5tn&#10;dnHzsiSprv31jSB4HGbmG2ZVDLYTZ/KhdazgZZqBIK6dbtko2O82k1cQISJr7ByTgisFKNZPoxXm&#10;2l34i85VNCJBOOSooImxz6UMdUMWw9T1xMk7Om8xJumN1B4vCW47OcuyhbTYclposKf3hupT9WsT&#10;ZcHVwXl5LXef/m9rf76DMXOlxs9D+QYi0hAf4Xv7QyuYL+H2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uhEwgAAANsAAAAPAAAAAAAAAAAAAAAAAJgCAABkcnMvZG93&#10;bnJldi54bWxQSwUGAAAAAAQABAD1AAAAhwMAAAAA&#10;" fillcolor="#9bbb59 [3206]" strokecolor="#4e6128 [1606]" strokeweight="2pt">
                  <v:textbox>
                    <w:txbxContent>
                      <w:p w:rsidR="004B20EB" w:rsidRDefault="004B20EB" w:rsidP="00F0580C">
                        <w:pPr>
                          <w:jc w:val="center"/>
                        </w:pPr>
                        <w:r>
                          <w:t>Web Browser</w:t>
                        </w:r>
                      </w:p>
                    </w:txbxContent>
                  </v:textbox>
                </v:rect>
                <v:rect id="Rectangle 20" o:spid="_x0000_s1038" style="position:absolute;left:25502;top:6711;width:14764;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rm7cIA&#10;AADbAAAADwAAAGRycy9kb3ducmV2LnhtbESPwWoCMRCG74W+Q5iCt5rVgpStUUQQLD11rXidbsbs&#10;4mayJKmuPn3nIHgc/vm/mW++HHynzhRTG9jAZFyAIq6DbdkZ+NltXt9BpYxssQtMBq6UYLl4fppj&#10;acOFv+lcZacEwqlEA03Ofal1qhvymMahJ5bsGKLHLGN02ka8CNx3eloUM+2xZbnQYE/rhupT9eeF&#10;MuNqH6K+rnZf8fbpfw/JuTdjRi/D6gNUpiE/lu/trTUwle/FRTxA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qubtwgAAANsAAAAPAAAAAAAAAAAAAAAAAJgCAABkcnMvZG93&#10;bnJldi54bWxQSwUGAAAAAAQABAD1AAAAhwMAAAAA&#10;" fillcolor="#9bbb59 [3206]" strokecolor="#4e6128 [1606]" strokeweight="2pt">
                  <v:textbox>
                    <w:txbxContent>
                      <w:p w:rsidR="004B20EB" w:rsidRDefault="004B20EB" w:rsidP="00F0580C">
                        <w:pPr>
                          <w:jc w:val="center"/>
                        </w:pPr>
                        <w:r>
                          <w:t>Client-Side Logic</w:t>
                        </w:r>
                      </w:p>
                    </w:txbxContent>
                  </v:textbox>
                </v:rect>
                <v:group id="Group 34" o:spid="_x0000_s1039" style="position:absolute;left:25502;top:11073;width:14764;height:6706" coordsize="14764,6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5" o:spid="_x0000_s1040" style="position:absolute;top:2348;width:14764;height:4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BaHMcA&#10;AADbAAAADwAAAGRycy9kb3ducmV2LnhtbESPzWvCQBTE74L/w/KEXqTZqGhLmlXED2gPHrS250f2&#10;5aPJvg3Zrcb+9d1CweMwM79h0lVvGnGhzlWWFUyiGARxZnXFhYLz+/7xGYTzyBoby6TgRg5Wy+Eg&#10;xUTbKx/pcvKFCBB2CSoovW8TKV1WkkEX2ZY4eLntDPogu0LqDq8Bbho5jeOFNFhxWCixpU1JWX36&#10;Ngq2H1/jn7zerQ+7z7f6aZ5X9ry4KfUw6tcvIDz1/h7+b79qBbM5/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QWhzHAAAA2wAAAA8AAAAAAAAAAAAAAAAAmAIAAGRy&#10;cy9kb3ducmV2LnhtbFBLBQYAAAAABAAEAPUAAACMAwAAAAA=&#10;" fillcolor="#f79646 [3209]" strokecolor="#974706 [1609]" strokeweight="2pt">
                    <v:textbox>
                      <w:txbxContent>
                        <w:p w:rsidR="004B20EB" w:rsidRDefault="004B20EB" w:rsidP="00F0580C">
                          <w:pPr>
                            <w:jc w:val="center"/>
                          </w:pPr>
                          <w:r>
                            <w:t>Web Server</w:t>
                          </w:r>
                        </w:p>
                      </w:txbxContent>
                    </v:textbox>
                  </v:rect>
                  <v:line id="Straight Connector 36" o:spid="_x0000_s1041" style="position:absolute;visibility:visible;mso-wrap-style:square" from="7382,0" to="7382,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group>
                <v:group id="Group 31" o:spid="_x0000_s1042" style="position:absolute;left:25502;top:17952;width:14764;height:6706" coordsize="14764,6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2" o:spid="_x0000_s1043" style="position:absolute;top:2348;width:14764;height:4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CaMYA&#10;AADbAAAADwAAAGRycy9kb3ducmV2LnhtbESPS2sCQRCE74L/YWghF4mzGtSwOooYA8nBg4/k3Oz0&#10;PtydnmVnoqu/3gkIHouq+oqaL1tTiTM1rrCsYDiIQBAnVhecKTgePl/fQTiPrLGyTAqu5GC56Hbm&#10;GGt74R2d9z4TAcIuRgW593UspUtyMugGtiYOXmobgz7IJpO6wUuAm0qOomgiDRYcFnKsaZ1TUu7/&#10;jIKPn1P/lpab1Xbz+11Ox2lhj5OrUi+9djUD4an1z/Cj/aUVvI3g/0v4AX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nCaMYAAADbAAAADwAAAAAAAAAAAAAAAACYAgAAZHJz&#10;L2Rvd25yZXYueG1sUEsFBgAAAAAEAAQA9QAAAIsDAAAAAA==&#10;" fillcolor="#f79646 [3209]" strokecolor="#974706 [1609]" strokeweight="2pt">
                    <v:textbox>
                      <w:txbxContent>
                        <w:p w:rsidR="004B20EB" w:rsidRDefault="004B20EB" w:rsidP="00F0580C">
                          <w:pPr>
                            <w:jc w:val="center"/>
                          </w:pPr>
                          <w:r>
                            <w:t>Server-Side Logic</w:t>
                          </w:r>
                        </w:p>
                      </w:txbxContent>
                    </v:textbox>
                  </v:rect>
                  <v:line id="Straight Connector 33" o:spid="_x0000_s1044" style="position:absolute;visibility:visible;mso-wrap-style:square" from="7382,0" to="7382,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group>
                <v:group id="Group 28" o:spid="_x0000_s1045" style="position:absolute;left:25502;top:24663;width:14764;height:6706" coordsize="14764,6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46" style="position:absolute;top:2348;width:14764;height:4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xfZcAA&#10;AADbAAAADwAAAGRycy9kb3ducmV2LnhtbESPQWsCMRSE7wX/Q3hCb5qth6pbo4ggCJ6qQnt8bl53&#10;l25eluSp8d+bgtDjMDPfMItVcp26UoitZwNv4wIUceVty7WB03E7moGKgmyx80wG7hRhtRy8LLC0&#10;/safdD1IrTKEY4kGGpG+1DpWDTmMY98TZ+/HB4eSZai1DXjLcNfpSVG8a4ct54UGe9o0VP0eLs7A&#10;/rtFmyT0+jI9S/xKgnptjXkdpvUHKKEk/+Fne2cNTObw9yX/AL1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hxfZcAAAADbAAAADwAAAAAAAAAAAAAAAACYAgAAZHJzL2Rvd25y&#10;ZXYueG1sUEsFBgAAAAAEAAQA9QAAAIUDAAAAAA==&#10;" fillcolor="#8064a2 [3207]" strokecolor="#3f3151 [1607]" strokeweight="2pt">
                    <v:textbox>
                      <w:txbxContent>
                        <w:p w:rsidR="004B20EB" w:rsidRDefault="004B20EB" w:rsidP="00F0580C">
                          <w:pPr>
                            <w:jc w:val="center"/>
                          </w:pPr>
                          <w:r>
                            <w:t>Storage</w:t>
                          </w:r>
                        </w:p>
                      </w:txbxContent>
                    </v:textbox>
                  </v:rect>
                  <v:line id="Straight Connector 30" o:spid="_x0000_s1047" style="position:absolute;visibility:visible;mso-wrap-style:square" from="7382,0" to="7382,2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group>
                <v:rect id="Rectangle 24" o:spid="_x0000_s1048" style="position:absolute;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shA8QA&#10;AADbAAAADwAAAGRycy9kb3ducmV2LnhtbESPT2vCQBTE70K/w/IKvZlNpYhEV7GlhVDqwT+Ix0f2&#10;mY1m34bsNsZv7wqCx2FmfsPMFr2tRUetrxwreE9SEMSF0xWXCnbbn+EEhA/IGmvHpOBKHhbzl8EM&#10;M+0uvKZuE0oRIewzVGBCaDIpfWHIok9cQxy9o2sthijbUuoWLxFuazlK07G0WHFcMNjQl6HivPm3&#10;CtZ5d1ruv895IfPV4fPv2v+a1Cj19tovpyAC9eEZfrRzrWD0Afcv8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7IQPEAAAA2wAAAA8AAAAAAAAAAAAAAAAAmAIAAGRycy9k&#10;b3ducmV2LnhtbFBLBQYAAAAABAAEAPUAAACJAwAAAAA=&#10;" fillcolor="#4bacc6 [3208]" strokecolor="#205867 [1608]" strokeweight="2pt">
                  <v:textbox>
                    <w:txbxContent>
                      <w:p w:rsidR="004B20EB" w:rsidRDefault="004B20EB" w:rsidP="00F0580C">
                        <w:pPr>
                          <w:jc w:val="center"/>
                        </w:pPr>
                        <w:r>
                          <w:t>Client</w:t>
                        </w:r>
                      </w:p>
                    </w:txbxContent>
                  </v:textbox>
                </v:rect>
                <v:line id="Straight Connector 23" o:spid="_x0000_s1049" style="position:absolute;visibility:visible;mso-wrap-style:square" from="14680,2265" to="25501,2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shape id="Text Box 22" o:spid="_x0000_s1050" type="#_x0000_t202" style="position:absolute;left:15435;width:478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4B20EB" w:rsidRDefault="004B20EB" w:rsidP="00F0580C">
                        <w:r>
                          <w:t>Uses</w:t>
                        </w:r>
                      </w:p>
                      <w:p w:rsidR="004B20EB" w:rsidRDefault="004B20EB" w:rsidP="00F0580C"/>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4" o:spid="_x0000_s1051" type="#_x0000_t88" style="position:absolute;left:44629;top:755;width:5620;height:9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2l8QA&#10;AADbAAAADwAAAGRycy9kb3ducmV2LnhtbESPQWsCMRSE7wX/Q3iCl1KzFhHZGkUKhUBPVQ96e2xe&#10;d9duXtYku67/vhEEj8PMfMOsNoNtRE8+1I4VzKYZCOLCmZpLBYf919sSRIjIBhvHpOBGATbr0csK&#10;c+Ou/EP9LpYiQTjkqKCKsc2lDEVFFsPUtcTJ+3XeYkzSl9J4vCa4beR7li2kxZrTQoUtfVZU/O06&#10;q0Bqfdba7Y/hcPru/Pny2sz6TqnJeNh+gIg0xGf40dZGwXwO9y/p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ENpfEAAAA2wAAAA8AAAAAAAAAAAAAAAAAmAIAAGRycy9k&#10;b3ducmV2LnhtbFBLBQYAAAAABAAEAPUAAACJAwAAAAA=&#10;" adj="1031" strokecolor="#4579b8 [3044]"/>
                <v:shape id="Right Brace 45" o:spid="_x0000_s1052" type="#_x0000_t88" style="position:absolute;left:44713;top:13841;width:6540;height:9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8XMMA&#10;AADbAAAADwAAAGRycy9kb3ducmV2LnhtbESPQYvCMBSE74L/ITzBm6aKilSjuAsr4mFBV8Tjs3m2&#10;xealJFlb/71ZEPY4zMw3zHLdmko8yPnSsoLRMAFBnFldcq7g9PM1mIPwAVljZZkUPMnDetXtLDHV&#10;tuEDPY4hFxHCPkUFRQh1KqXPCjLoh7Ymjt7NOoMhSpdL7bCJcFPJcZLMpMGS40KBNX0WlN2Pv0bB&#10;PqtN8z1J2oOrPvbXy+a8bUZjpfq9drMAEagN/+F3e6cVTKbw9yX+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8XMMAAADbAAAADwAAAAAAAAAAAAAAAACYAgAAZHJzL2Rv&#10;d25yZXYueG1sUEsFBgAAAAAEAAQA9QAAAIgDAAAAAA==&#10;" adj="1200" strokecolor="#4579b8 [3044]"/>
                <v:shape id="Text Box 2" o:spid="_x0000_s1053" type="#_x0000_t202" style="position:absolute;left:50082;top:4194;width:7544;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4B20EB" w:rsidRDefault="004B20EB" w:rsidP="00F0580C">
                        <w:r>
                          <w:t>Interface</w:t>
                        </w:r>
                      </w:p>
                    </w:txbxContent>
                  </v:textbox>
                </v:shape>
                <v:shape id="Text Box 2" o:spid="_x0000_s1054" type="#_x0000_t202" style="position:absolute;left:50082;top:17700;width:13589;height:3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4B20EB" w:rsidRDefault="004B20EB" w:rsidP="00F0580C">
                        <w:r>
                          <w:t>Application Logic</w:t>
                        </w:r>
                      </w:p>
                    </w:txbxContent>
                  </v:textbox>
                </v:shape>
              </v:group>
            </w:pict>
          </mc:Fallback>
        </mc:AlternateContent>
      </w: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F0580C" w:rsidRDefault="00F0580C" w:rsidP="007B65F3">
      <w:pPr>
        <w:pStyle w:val="BodyText"/>
      </w:pPr>
    </w:p>
    <w:p w:rsidR="007B65F3" w:rsidRDefault="007B65F3" w:rsidP="007B65F3">
      <w:pPr>
        <w:pStyle w:val="BodyText"/>
      </w:pPr>
    </w:p>
    <w:p w:rsidR="00F0580C" w:rsidRDefault="00F0580C" w:rsidP="007B65F3">
      <w:pPr>
        <w:pStyle w:val="BodyText"/>
      </w:pPr>
    </w:p>
    <w:p w:rsidR="00C068D8" w:rsidRDefault="00F0580C" w:rsidP="00C068D8">
      <w:pPr>
        <w:widowControl/>
        <w:spacing w:line="240" w:lineRule="auto"/>
      </w:pPr>
      <w:r>
        <w:br w:type="page"/>
      </w:r>
    </w:p>
    <w:p w:rsidR="00337B9D" w:rsidRDefault="00337B9D" w:rsidP="001E6A30">
      <w:pPr>
        <w:pStyle w:val="Heading1"/>
      </w:pPr>
      <w:r>
        <w:lastRenderedPageBreak/>
        <w:t xml:space="preserve">Architectural </w:t>
      </w:r>
      <w:r w:rsidR="001E6A30">
        <w:t>v</w:t>
      </w:r>
      <w:r>
        <w:t>iews</w:t>
      </w:r>
    </w:p>
    <w:p w:rsidR="003A48D7" w:rsidRPr="00CE672B" w:rsidRDefault="00924435" w:rsidP="001E6A30">
      <w:pPr>
        <w:pStyle w:val="Heading2"/>
      </w:pPr>
      <w:r w:rsidRPr="00CE672B">
        <w:t xml:space="preserve">Recommended </w:t>
      </w:r>
      <w:r w:rsidR="001E6A30">
        <w:t>v</w:t>
      </w:r>
      <w:r w:rsidRPr="00CE672B">
        <w:t>iews</w:t>
      </w:r>
    </w:p>
    <w:p w:rsidR="00DE4C16" w:rsidRDefault="000D22C9" w:rsidP="00C4043F">
      <w:pPr>
        <w:numPr>
          <w:ilvl w:val="0"/>
          <w:numId w:val="24"/>
        </w:numPr>
      </w:pPr>
      <w:r w:rsidRPr="00C4043F">
        <w:rPr>
          <w:b/>
          <w:bCs/>
        </w:rPr>
        <w:t>Logical</w:t>
      </w:r>
      <w:r w:rsidR="00C4043F" w:rsidRPr="00C4043F">
        <w:rPr>
          <w:b/>
          <w:bCs/>
        </w:rPr>
        <w:t xml:space="preserve">: </w:t>
      </w:r>
    </w:p>
    <w:p w:rsidR="00D77A71" w:rsidRDefault="00D77A71" w:rsidP="00DE4C16">
      <w:pPr>
        <w:numPr>
          <w:ilvl w:val="1"/>
          <w:numId w:val="24"/>
        </w:numPr>
      </w:pPr>
      <w:r>
        <w:t>Layered Architecture</w:t>
      </w:r>
    </w:p>
    <w:p w:rsidR="00E4029F" w:rsidRDefault="00FE3700" w:rsidP="00E4029F">
      <w:pPr>
        <w:numPr>
          <w:ilvl w:val="2"/>
          <w:numId w:val="24"/>
        </w:numPr>
      </w:pPr>
      <w:r>
        <w:t xml:space="preserve">The following </w:t>
      </w:r>
      <w:r w:rsidR="00E4029F">
        <w:t xml:space="preserve">is a diagram of the layers of </w:t>
      </w:r>
      <w:r>
        <w:t xml:space="preserve">the </w:t>
      </w:r>
      <w:r w:rsidR="00E4029F">
        <w:t>system</w:t>
      </w:r>
      <w:r w:rsidR="00627D2C">
        <w:t xml:space="preserve"> </w:t>
      </w:r>
    </w:p>
    <w:p w:rsidR="00D77A71" w:rsidRDefault="00272B50">
      <w:pPr>
        <w:widowControl/>
        <w:spacing w:line="240" w:lineRule="auto"/>
      </w:pPr>
      <w:r>
        <w:rPr>
          <w:noProof/>
        </w:rPr>
        <mc:AlternateContent>
          <mc:Choice Requires="wps">
            <w:drawing>
              <wp:anchor distT="0" distB="0" distL="114300" distR="114300" simplePos="0" relativeHeight="251686912" behindDoc="0" locked="0" layoutInCell="1" allowOverlap="1" wp14:anchorId="331E8AEE" wp14:editId="35C4996A">
                <wp:simplePos x="0" y="0"/>
                <wp:positionH relativeFrom="column">
                  <wp:posOffset>3024505</wp:posOffset>
                </wp:positionH>
                <wp:positionV relativeFrom="paragraph">
                  <wp:posOffset>2167255</wp:posOffset>
                </wp:positionV>
                <wp:extent cx="386715" cy="362585"/>
                <wp:effectExtent l="0" t="0" r="51435" b="5651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6715" cy="36258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351FC78" id="_x0000_t32" coordsize="21600,21600" o:spt="32" o:oned="t" path="m,l21600,21600e" filled="f">
                <v:path arrowok="t" fillok="f" o:connecttype="none"/>
                <o:lock v:ext="edit" shapetype="t"/>
              </v:shapetype>
              <v:shape id="Straight Arrow Connector 48" o:spid="_x0000_s1026" type="#_x0000_t32" style="position:absolute;margin-left:238.15pt;margin-top:170.65pt;width:30.45pt;height:28.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6E6wEAACsEAAAOAAAAZHJzL2Uyb0RvYy54bWysU9uO0zAQfUfiHyy/0zRdWqqo6Qq1wMsK&#10;Kgof4HXsxlrfNDZN8veMnTTcJYR4GdmeOWfmzIx3973R5CogKGdrWi6WlAjLXaPspaafP719saUk&#10;RGYbpp0VNR1EoPf75892na/EyrVONwIIkthQdb6mbYy+KorAW2FYWDgvLDqlA8MiXuFSNMA6ZDe6&#10;WC2Xm6Jz0HhwXISAr8fRSfeZX0rB4wcpg4hE1xRri9lCto/JFvsdqy7AfKv4VAb7hyoMUxaTzlRH&#10;Fhn5AuoXKqM4uOBkXHBnCiel4iJrQDXl8ic155Z5kbVgc4Kf2xT+Hy1/fz0BUU1NX+KkLDM4o3ME&#10;pi5tJK8BXEcOzlrsowOCIdivzocKYQd7gqSY9/bsHxx/CugrfnCmS/BjWC/BpHCUTPrc/2Huv+gj&#10;4fh4t928KteUcHTdbVbr7TrlK1h1A3sI8Z1whqRDTcNU6FxhmWfArg8hjsAbIGXWNtn0cmShJVeG&#10;K9HgadyByJR+YxsSB48tYEn5lDzhsq5RShYVBy1Gzo9CYvuw+DF3Xlxx0DDxP5UzC0YmiFRaz6Bl&#10;LviPoCk2wURe5r8FztE5o7NxBhplHfwua+xvpcox/qZ61JpkP7pmOMFtzLiReTjT70kr//09w7/9&#10;8f1XAAAA//8DAFBLAwQUAAYACAAAACEA+6pIsOEAAAALAQAADwAAAGRycy9kb3ducmV2LnhtbEyP&#10;PU/DMBCGdyT+g3VIbNRJE5qSxqkQiAXEkLQDoxu7cdT4HMVuGvj1HFPZ7uPRe88V29n2bNKj7xwK&#10;iBcRMI2NUx22Ava7t4c1MB8kKtk71AK+tYdteXtTyFy5C1Z6qkPLKAR9LgWYEIacc98YbaVfuEEj&#10;7Y5utDJQO7ZcjfJC4bbnyyhacSs7pAtGDvrF6OZUn62A1O7fP39idaq/wkdvqqnKdq9GiPu7+XkD&#10;LOg5XGH40yd1KMnp4M6oPOspI1slhApI0pgKIh6TbAnsQJOndQq8LPj/H8pfAAAA//8DAFBLAQIt&#10;ABQABgAIAAAAIQC2gziS/gAAAOEBAAATAAAAAAAAAAAAAAAAAAAAAABbQ29udGVudF9UeXBlc10u&#10;eG1sUEsBAi0AFAAGAAgAAAAhADj9If/WAAAAlAEAAAsAAAAAAAAAAAAAAAAALwEAAF9yZWxzLy5y&#10;ZWxzUEsBAi0AFAAGAAgAAAAhAJNBnoTrAQAAKwQAAA4AAAAAAAAAAAAAAAAALgIAAGRycy9lMm9E&#10;b2MueG1sUEsBAi0AFAAGAAgAAAAhAPuqSLDhAAAACwEAAA8AAAAAAAAAAAAAAAAARQQAAGRycy9k&#10;b3ducmV2LnhtbFBLBQYAAAAABAAEAPMAAABTBQAAAAA=&#10;" strokecolor="black [3040]">
                <v:stroke dashstyle="dash" endarrow="open"/>
                <o:lock v:ext="edit" shapetype="f"/>
              </v:shape>
            </w:pict>
          </mc:Fallback>
        </mc:AlternateContent>
      </w:r>
      <w:r w:rsidR="00745289">
        <w:rPr>
          <w:noProof/>
        </w:rPr>
        <mc:AlternateContent>
          <mc:Choice Requires="wps">
            <w:drawing>
              <wp:anchor distT="0" distB="0" distL="114300" distR="114300" simplePos="0" relativeHeight="251717632" behindDoc="0" locked="0" layoutInCell="1" allowOverlap="1" wp14:anchorId="523E3FE3" wp14:editId="3925D323">
                <wp:simplePos x="0" y="0"/>
                <wp:positionH relativeFrom="column">
                  <wp:posOffset>1266092</wp:posOffset>
                </wp:positionH>
                <wp:positionV relativeFrom="paragraph">
                  <wp:posOffset>2223623</wp:posOffset>
                </wp:positionV>
                <wp:extent cx="340946" cy="2998463"/>
                <wp:effectExtent l="76200" t="0" r="21590" b="50165"/>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0946" cy="2998463"/>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49E8CC8" id="Straight Arrow Connector 296" o:spid="_x0000_s1026" type="#_x0000_t32" style="position:absolute;margin-left:99.7pt;margin-top:175.1pt;width:26.85pt;height:236.1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8UN9AEAADgEAAAOAAAAZHJzL2Uyb0RvYy54bWysU8tu2zAQvBfoPxC815Idw4gFy0Fh93EI&#10;WiNuPoChSIsIX1iylvz3XVKy+gxQFL0QIndndmd2tbnrjSZnAUE5W9P5rKREWO4aZU81ffzy/s0t&#10;JSEy2zDtrKjpRQR6t339atP5Sixc63QjgCCJDVXna9rG6KuiCLwVhoWZ88JiUDowLOIVTkUDrEN2&#10;o4tFWa6KzkHjwXERAr7uhyDdZn4pBY+fpQwiEl1T7C3mE/L5lM5iu2HVCZhvFR/bYP/QhWHKYtGJ&#10;as8iI19B/UZlFAcXnIwz7kzhpFRcZA2oZl7+oubYMi+yFjQn+Mmm8P9o+afzAYhqarpYryixzOCQ&#10;jhGYOrWRvAVwHdk5a9FIByTloGOdDxUCd/YASTPv7dHfO/4cMFb8FEyX4Ie0XoIhUiv/ERclm4Xy&#10;SZ9ncZlmIfpIOD7eLMv1EjviGFqs17fL1U0qXbAq8aSyHkL8IJwh6aOmYWx66naowc73IQ7AKyCB&#10;tb1S7FloyZnhfjT4NSxEZEq/sw2JF492sOTCWDzhssRBVdYXL1oMnA9CopfY/VA7b7HYaRj5n+cT&#10;C2YmiFRaT6Aym/IiaMxNMJE3+2+BU3au6GycgEZZB3+qGvtrq3LIv6oetCbZT665HOA6cVzPPJzx&#10;V0r7/+M9w7//8NtvAAAA//8DAFBLAwQUAAYACAAAACEAO1nEj+IAAAALAQAADwAAAGRycy9kb3du&#10;cmV2LnhtbEyPQU/CQBCF7yb+h82YeJMtBQzUbokhaQzxYECB69Ad2sbubrO7QPXXO570+DJf3vsm&#10;Xw6mExfyoXVWwXiUgCBbOd3aWsHHe/kwBxEiWo2ds6TgiwIsi9ubHDPtrnZDl22sBZfYkKGCJsY+&#10;kzJUDRkMI9eT5dvJeYORo6+l9njlctPJNEkepcHW8kKDPa0aqj63Z6PA4+vKr3UZzX69O7x8n8q9&#10;fCuVur8bnp9ARBriHwy/+qwOBTsd3dnqIDrOi8WUUQWTWZKCYCKdTcYgjgrmaToFWeTy/w/FDwAA&#10;AP//AwBQSwECLQAUAAYACAAAACEAtoM4kv4AAADhAQAAEwAAAAAAAAAAAAAAAAAAAAAAW0NvbnRl&#10;bnRfVHlwZXNdLnhtbFBLAQItABQABgAIAAAAIQA4/SH/1gAAAJQBAAALAAAAAAAAAAAAAAAAAC8B&#10;AABfcmVscy8ucmVsc1BLAQItABQABgAIAAAAIQDIK8UN9AEAADgEAAAOAAAAAAAAAAAAAAAAAC4C&#10;AABkcnMvZTJvRG9jLnhtbFBLAQItABQABgAIAAAAIQA7WcSP4gAAAAsBAAAPAAAAAAAAAAAAAAAA&#10;AE4EAABkcnMvZG93bnJldi54bWxQSwUGAAAAAAQABADzAAAAXQUAAAAA&#10;" strokecolor="black [3040]">
                <v:stroke dashstyle="dash" endarrow="open"/>
                <o:lock v:ext="edit" shapetype="f"/>
              </v:shape>
            </w:pict>
          </mc:Fallback>
        </mc:AlternateContent>
      </w:r>
      <w:r w:rsidR="00745289">
        <w:rPr>
          <w:noProof/>
        </w:rPr>
        <mc:AlternateContent>
          <mc:Choice Requires="wps">
            <w:drawing>
              <wp:anchor distT="0" distB="0" distL="114300" distR="114300" simplePos="0" relativeHeight="251715584" behindDoc="0" locked="0" layoutInCell="1" allowOverlap="1" wp14:anchorId="7B21C03A" wp14:editId="58D85B18">
                <wp:simplePos x="0" y="0"/>
                <wp:positionH relativeFrom="column">
                  <wp:posOffset>1723195</wp:posOffset>
                </wp:positionH>
                <wp:positionV relativeFrom="paragraph">
                  <wp:posOffset>1998540</wp:posOffset>
                </wp:positionV>
                <wp:extent cx="780416" cy="35170"/>
                <wp:effectExtent l="38100" t="57150" r="0" b="98425"/>
                <wp:wrapNone/>
                <wp:docPr id="287" name="Straight Arrow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80416" cy="3517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B4B76E" id="Straight Arrow Connector 287" o:spid="_x0000_s1026" type="#_x0000_t32" style="position:absolute;margin-left:135.7pt;margin-top:157.35pt;width:61.45pt;height:2.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Mlo8wEAADYEAAAOAAAAZHJzL2Uyb0RvYy54bWysU9uO0zAQfUfiHyy/0yQFtlXUdIVaLg8r&#10;qLbwAV7Hbqz1TWPTpH/P2EmzXCWEeLFiz5wzc85MNreD0eQsIChnG1otSkqE5a5V9tTQL5/fvVhT&#10;EiKzLdPOioZeRKC32+fPNr2vxdJ1TrcCCJLYUPe+oV2Mvi6KwDthWFg4LywGpQPDIl7hVLTAemQ3&#10;uliW5U3RO2g9OC5CwNf9GKTbzC+l4PGTlEFEohuKvcV8Qj4f0llsN6w+AfOd4lMb7B+6MExZLDpT&#10;7Vlk5CuoX6iM4uCCk3HBnSmclIqLrAHVVOVPao4d8yJrQXOCn20K/4+WfzwfgKi2ocv1ihLLDA7p&#10;GIGpUxfJGwDXk52zFo10QFIOOtb7UCNwZw+QNPPBHv2d448BY8UPwXQJfkwbJBgitfIfcFGyWSif&#10;DHkWl3kWYoiE4+NqXb6qbijhGHr5ulrlURWsTiypqIcQ3wtnSPpoaJhannsdK7DzXYipqydAAmt7&#10;pdiz0JEzw+1o8Wtch8iUfmtbEi8ezWDJgxRAjoTLAkdNWV28aDFy3guJTmLvY+28w2KnYeJ/rGYW&#10;zEwQqbSeQWW25I+gKTfBRN7rvwXO2bmis3EGGmUd/K5qHK6tyjH/qnrUmmQ/uPZygOu8cTmzP9OP&#10;lLb/+3uGP/3u228AAAD//wMAUEsDBBQABgAIAAAAIQAqmF024gAAAAsBAAAPAAAAZHJzL2Rvd25y&#10;ZXYueG1sTI/BTsMwDIbvSLxDZCRuLG1XMShNJzSpQhMHtAHj6jVeW9EkVZJthafHnOBmy59+f3+5&#10;nMwgTuRD76yCdJaAINs43dtWwdtrfXMHIkS0GgdnScEXBVhWlxclFtqd7YZO29gKDrGhQAVdjGMh&#10;ZWg6MhhmbiTLt4PzBiOvvpXa45nDzSCzJLmVBnvLHzocadVR87k9GgUen1d+retoduv3j6fvQ72T&#10;L7VS11fT4wOISFP8g+FXn9WhYqe9O1odxKAgW6Q5owrmab4AwcT8Pp+D2POQJRnIqpT/O1Q/AAAA&#10;//8DAFBLAQItABQABgAIAAAAIQC2gziS/gAAAOEBAAATAAAAAAAAAAAAAAAAAAAAAABbQ29udGVu&#10;dF9UeXBlc10ueG1sUEsBAi0AFAAGAAgAAAAhADj9If/WAAAAlAEAAAsAAAAAAAAAAAAAAAAALwEA&#10;AF9yZWxzLy5yZWxzUEsBAi0AFAAGAAgAAAAhAHm4yWjzAQAANgQAAA4AAAAAAAAAAAAAAAAALgIA&#10;AGRycy9lMm9Eb2MueG1sUEsBAi0AFAAGAAgAAAAhACqYXTbiAAAACwEAAA8AAAAAAAAAAAAAAAAA&#10;TQQAAGRycy9kb3ducmV2LnhtbFBLBQYAAAAABAAEAPMAAABcBQAAAAA=&#10;" strokecolor="black [3040]">
                <v:stroke dashstyle="dash" endarrow="open"/>
                <o:lock v:ext="edit" shapetype="f"/>
              </v:shape>
            </w:pict>
          </mc:Fallback>
        </mc:AlternateContent>
      </w:r>
      <w:r w:rsidR="00745289">
        <w:rPr>
          <w:noProof/>
        </w:rPr>
        <mc:AlternateContent>
          <mc:Choice Requires="wpg">
            <w:drawing>
              <wp:anchor distT="0" distB="0" distL="114300" distR="114300" simplePos="0" relativeHeight="251713536" behindDoc="0" locked="0" layoutInCell="1" allowOverlap="1" wp14:anchorId="7F2B8274" wp14:editId="43389B12">
                <wp:simplePos x="0" y="0"/>
                <wp:positionH relativeFrom="column">
                  <wp:posOffset>521335</wp:posOffset>
                </wp:positionH>
                <wp:positionV relativeFrom="paragraph">
                  <wp:posOffset>1829972</wp:posOffset>
                </wp:positionV>
                <wp:extent cx="1202690" cy="396875"/>
                <wp:effectExtent l="0" t="0" r="16510" b="22225"/>
                <wp:wrapNone/>
                <wp:docPr id="284" name="Group 2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2690" cy="396875"/>
                          <a:chOff x="0" y="0"/>
                          <a:chExt cx="1476375" cy="569833"/>
                        </a:xfrm>
                        <a:solidFill>
                          <a:schemeClr val="accent6"/>
                        </a:solidFill>
                      </wpg:grpSpPr>
                      <wps:wsp>
                        <wps:cNvPr id="285" name="Rectangle 285"/>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45289" w:rsidRDefault="00745289" w:rsidP="00745289">
                              <w:pPr>
                                <w:jc w:val="center"/>
                              </w:pPr>
                              <w:r>
                                <w:t xml:space="preserve">Delete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Trapezoid 286"/>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45289" w:rsidRDefault="00745289" w:rsidP="007452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CFF1F00" id="Group 284" o:spid="_x0000_s1055" style="position:absolute;margin-left:41.05pt;margin-top:144.1pt;width:94.7pt;height:31.25pt;z-index:251713536"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FWVgMAAKEKAAAOAAAAZHJzL2Uyb0RvYy54bWzsVm1P2zAQ/j5p/yHy95EmfaGNSFEFA02q&#10;BgImPruO86Iltme7Tcuv3/nyQldgE0ziE/0Q2fHd+e6557nm5HRbld6Ga1NIEZPgaEA8LphMCpHF&#10;5MfdxZcp8YylIqGlFDwmO27I6fzzp5NaRTyUuSwTrj0IIkxUq5jk1qrI9w3LeUXNkVRcwGEqdUUt&#10;bHXmJ5rWEL0q/XAwmPi11InSknFj4O15c0jmGD9NObNXaWq49cqYQG4WnxqfK/f05yc0yjRVecHa&#10;NOgbsqhoIeDSPtQ5tdRb6+JJqKpgWhqZ2iMmK1+macE41gDVBIODai61XCusJYvqTPUwAbQHOL05&#10;LPu+udZekcQknI6IJ2gFTcJ7PfcC4KlVFoHVpVa36lo3NcJyKdlPA8f+4bnbZ4/G21RXzglK9baI&#10;+67HnW+tx+BlEA7CyQzaw+BsOJtMj8dNY1gO3XvixvKvnePoeDIEY3QcT2bT4dA5+jTqrjWyLJKL&#10;oixdDsgqflZqb0OBD5QxLuyk9dizxJr6GmoF1DSP6Jv/Q/82p4pjU43DtUcfqmjQvwHSUpGVHDqA&#10;OLgEwNLBj/0wkWk70VX5B7jBcBSGiAONeoT3gRoNx5MAqb8HlNLGXnJZeW4REw1JIKHpZmlsg2ln&#10;gk3vknDJGbsruQO4FDc8BTZBT0P0fgFxbEZOE940YjyAX9cGp3zXI2wjBnTWKbSwjx38LXaTa2vv&#10;XDmOgd558G/n3gNvlsL2zlUhpH4uQGmDtoC0se9AaqBxKNntaotKC1pdmWglkx0QQMtmLhnFLgqA&#10;f0mNvaYaBhFoAoarvYJHWso6JrJdES+X+uG5984eGAqnxKthsMXE/FpTzYlXfhPA3VkwGrlJiJvR&#10;+DiEjd4/We2fiHV1JkErAYxxxXDp7G3ZLVMtq3uYwQt3KxxRweDumDCru82ZbQYuTHHGFws0g+mn&#10;qF2KW8VccAe0o9fd9p5q1XLQAnu/y04vNDqgYmPrPIVcrK1MC+Spg7rBtW0BaNdNsXcR8aQT8R0g&#10;zx9kkYCIccK4BF4h4vafqdPveDR2wwDnHOobKfSyfG13PSJ7AJyTeUdPHCQutw8Nk1dpuJ/MHxp+&#10;Lw3j3zJ8B+E/Q/vN5j609vfI68cvy/lvAAAA//8DAFBLAwQUAAYACAAAACEAqUmBdOEAAAAKAQAA&#10;DwAAAGRycy9kb3ducmV2LnhtbEyPwWrDMBBE74X+g9hCb40sBTfGtRxCaHsKhSaF0tvG2tgmlmQs&#10;xXb+vuqpOS7zmHlbrGfTsZEG3zqrQCwSYGQrp1tbK/g6vD1lwHxAq7FzlhRcycO6vL8rMNdusp80&#10;7kPNYon1OSpoQuhzzn3VkEG/cD3ZmJ3cYDDEc6i5HnCK5abjMkmeucHWxoUGe9o2VJ33F6PgfcJp&#10;sxSv4+582l5/DunH906QUo8P8+YFWKA5/MPwpx/VoYxOR3ex2rNOQSZFJBXILJPAIiBXIgV2VLBM&#10;kxXwsuC3L5S/AAAA//8DAFBLAQItABQABgAIAAAAIQC2gziS/gAAAOEBAAATAAAAAAAAAAAAAAAA&#10;AAAAAABbQ29udGVudF9UeXBlc10ueG1sUEsBAi0AFAAGAAgAAAAhADj9If/WAAAAlAEAAAsAAAAA&#10;AAAAAAAAAAAALwEAAF9yZWxzLy5yZWxzUEsBAi0AFAAGAAgAAAAhAMVVgVZWAwAAoQoAAA4AAAAA&#10;AAAAAAAAAAAALgIAAGRycy9lMm9Eb2MueG1sUEsBAi0AFAAGAAgAAAAhAKlJgXThAAAACgEAAA8A&#10;AAAAAAAAAAAAAAAAsAUAAGRycy9kb3ducmV2LnhtbFBLBQYAAAAABAAEAPMAAAC+BgAAAAA=&#10;">
                <v:rect id="Rectangle 285" o:spid="_x0000_s1056"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m0ccA&#10;AADcAAAADwAAAGRycy9kb3ducmV2LnhtbESPzWvCQBTE74L/w/IKXqRuFLQhdRXxA+zBg9b2/Mi+&#10;fDTZtyG7auxf3y0IHoeZ+Q0zX3amFldqXWlZwXgUgSBOrS45V3D+3L3GIJxH1lhbJgV3crBc9Htz&#10;TLS98ZGuJ5+LAGGXoILC+yaR0qUFGXQj2xAHL7OtQR9km0vd4i3ATS0nUTSTBksOCwU2tC4orU4X&#10;o2Dz9TP8zart6rD9/qjepllpz7O7UoOXbvUOwlPnn+FHe68VTOIp/J8JR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ptHHAAAA3AAAAA8AAAAAAAAAAAAAAAAAmAIAAGRy&#10;cy9kb3ducmV2LnhtbFBLBQYAAAAABAAEAPUAAACMAwAAAAA=&#10;" fillcolor="#f79646 [3209]" strokecolor="#974706 [1609]" strokeweight="2pt">
                  <v:textbox>
                    <w:txbxContent>
                      <w:p w:rsidR="00745289" w:rsidRDefault="00745289" w:rsidP="00745289">
                        <w:pPr>
                          <w:jc w:val="center"/>
                        </w:pPr>
                        <w:r>
                          <w:t xml:space="preserve">Delete </w:t>
                        </w:r>
                      </w:p>
                    </w:txbxContent>
                  </v:textbox>
                </v:rect>
                <v:shape id="Trapezoid 286" o:spid="_x0000_s1057"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XDMEA&#10;AADcAAAADwAAAGRycy9kb3ducmV2LnhtbESPQavCMBCE7w/8D2EFb89UD1WrUaRQ0GPVg8e1Wdti&#10;sylN1PrvjSB4HGbmG2a16U0jHtS52rKCyTgCQVxYXXOp4HTM/ucgnEfW2FgmBS9ysFkP/laYaPvk&#10;nB4HX4oAYZeggsr7NpHSFRUZdGPbEgfvajuDPsiulLrDZ4CbRk6jKJYGaw4LFbaUVlTcDnej4Jxf&#10;0vReZ7M8PsfZtZjsFzLdKzUa9tslCE+9/4W/7Z1WMJ3H8DkTj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FwzBAAAA3AAAAA8AAAAAAAAAAAAAAAAAmAIAAGRycy9kb3du&#10;cmV2LnhtbFBLBQYAAAAABAAEAPUAAACGAw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745289" w:rsidRDefault="00745289" w:rsidP="00745289">
                        <w:pPr>
                          <w:jc w:val="center"/>
                        </w:pPr>
                      </w:p>
                    </w:txbxContent>
                  </v:textbox>
                </v:shape>
              </v:group>
            </w:pict>
          </mc:Fallback>
        </mc:AlternateContent>
      </w:r>
      <w:r w:rsidR="00745289">
        <w:rPr>
          <w:noProof/>
        </w:rPr>
        <mc:AlternateContent>
          <mc:Choice Requires="wps">
            <w:drawing>
              <wp:anchor distT="0" distB="0" distL="114300" distR="114300" simplePos="0" relativeHeight="251711488" behindDoc="0" locked="0" layoutInCell="1" allowOverlap="1" wp14:anchorId="6DA1CFFD" wp14:editId="73B4FD91">
                <wp:simplePos x="0" y="0"/>
                <wp:positionH relativeFrom="column">
                  <wp:posOffset>2908778</wp:posOffset>
                </wp:positionH>
                <wp:positionV relativeFrom="paragraph">
                  <wp:posOffset>3225666</wp:posOffset>
                </wp:positionV>
                <wp:extent cx="1435733" cy="920042"/>
                <wp:effectExtent l="29210" t="8890" r="41910" b="41910"/>
                <wp:wrapNone/>
                <wp:docPr id="283" name="Straight Arrow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1435733" cy="920042"/>
                        </a:xfrm>
                        <a:prstGeom prst="bentConnector3">
                          <a:avLst>
                            <a:gd name="adj1" fmla="val 8721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7259FF1"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31" o:spid="_x0000_s1026" type="#_x0000_t34" style="position:absolute;margin-left:229.05pt;margin-top:254pt;width:113.05pt;height:72.4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1GDwIAAGUEAAAOAAAAZHJzL2Uyb0RvYy54bWysVNuO0zAQfUfiHyy/s2maLluipivUAi8r&#10;qLbwAa4vjVnfZJsm/XvGzoW7hBB9sOzMnDNzztjd3PdaoQv3QVrT4PJmgRE31DJpzg3+9PHtizVG&#10;IRLDiLKGN/jKA77fPn+26VzNl7a1inGPgMSEunMNbmN0dVEE2nJNwo113EBQWK9JhKM/F8yTDti1&#10;KpaLxcuis545bykPAb7uhyDeZn4hOI0fhAg8ItVg6C3m1ef1lNZiuyH12RPXSjq2Qf6hC02kgaIz&#10;1Z5Egr54+QuVltTbYEW8oVYXVghJedYAasrFT2qOLXE8awFzgpttCv+Plr6/HDySrMHLdYWRIRqG&#10;dIyeyHMb0WvvbYd21hgw0npUVWVyrHOhBuDOHHzSTHtzdA+WPgWIFT8E0yG4Ia0XXiNvYQS3q0X6&#10;ZcPAAtTneVznefA+Igofy1V1e1dBWxRir2Dcq2UqX5A6caXSzof4jluN0qbBJ27i3G2V+cnlIcQ8&#10;GTaqI+xziZHQCgZ9IQqt75ZllgW8YzbsJuYEVWaqtSehRQBqMIPdcHsikeqNYSheHXhHkmVjlwmX&#10;/RgsyGbEq+ID5yMXYHySmRvNV57vlB/5n6aelIHMBBFSqRk0uPdH0JibYDw/g78Fztm5ojVxBmpp&#10;rP9dq7GfWhVD/qR60Jpknyy7Hvx0PeAu5ymO7y49lu/PGf7t32H7FQAA//8DAFBLAwQUAAYACAAA&#10;ACEANVrYN+AAAAALAQAADwAAAGRycy9kb3ducmV2LnhtbEyP0U6EMBBF3038h2ZMfDFuERB2kbJR&#10;o8nGxBjRDygwUiKdEtrdZf/e8Unf7mRuzpwpt4sdxQFnPzhScLOKQCC1rhuoV/D58Xy9BuGDpk6P&#10;jlDBCT1sq/OzUhedO9I7HurQC4aQL7QCE8JUSOlbg1b7lZuQePflZqsDj3Mvu1kfGW5HGUdRJq0e&#10;iC8YPeGjwfa73lsF6evwchUn5mmpfWMo39VvD/FJqcuL5f4ORMAl/JXhV5/VoWKnxu2p82Jkxmad&#10;c5VDlqcguJGlSQai4bBJbkFWpfz/Q/UDAAD//wMAUEsBAi0AFAAGAAgAAAAhALaDOJL+AAAA4QEA&#10;ABMAAAAAAAAAAAAAAAAAAAAAAFtDb250ZW50X1R5cGVzXS54bWxQSwECLQAUAAYACAAAACEAOP0h&#10;/9YAAACUAQAACwAAAAAAAAAAAAAAAAAvAQAAX3JlbHMvLnJlbHNQSwECLQAUAAYACAAAACEAc0m9&#10;Rg8CAABlBAAADgAAAAAAAAAAAAAAAAAuAgAAZHJzL2Uyb0RvYy54bWxQSwECLQAUAAYACAAAACEA&#10;NVrYN+AAAAALAQAADwAAAAAAAAAAAAAAAABpBAAAZHJzL2Rvd25yZXYueG1sUEsFBgAAAAAEAAQA&#10;8wAAAHYFAAAAAA==&#10;" adj="18838" strokecolor="black [3040]">
                <v:stroke dashstyle="dash" endarrow="open"/>
                <o:lock v:ext="edit" shapetype="f"/>
              </v:shape>
            </w:pict>
          </mc:Fallback>
        </mc:AlternateContent>
      </w:r>
      <w:r w:rsidR="00745289">
        <w:rPr>
          <w:noProof/>
        </w:rPr>
        <mc:AlternateContent>
          <mc:Choice Requires="wpg">
            <w:drawing>
              <wp:anchor distT="0" distB="0" distL="114300" distR="114300" simplePos="0" relativeHeight="251652096" behindDoc="0" locked="0" layoutInCell="1" allowOverlap="1" wp14:anchorId="017089CF" wp14:editId="55636D7D">
                <wp:simplePos x="0" y="0"/>
                <wp:positionH relativeFrom="column">
                  <wp:posOffset>2651125</wp:posOffset>
                </wp:positionH>
                <wp:positionV relativeFrom="paragraph">
                  <wp:posOffset>3688715</wp:posOffset>
                </wp:positionV>
                <wp:extent cx="1044575" cy="396875"/>
                <wp:effectExtent l="0" t="0" r="22225" b="22225"/>
                <wp:wrapNone/>
                <wp:docPr id="297"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4575" cy="396875"/>
                          <a:chOff x="0" y="0"/>
                          <a:chExt cx="1476375" cy="569833"/>
                        </a:xfrm>
                        <a:solidFill>
                          <a:schemeClr val="accent6"/>
                        </a:solidFill>
                      </wpg:grpSpPr>
                      <wps:wsp>
                        <wps:cNvPr id="298" name="Rectangle 298"/>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r>
                                <w:t xml:space="preserve">Parse </w:t>
                              </w:r>
                              <w:proofErr w:type="spellStart"/>
                              <w:r>
                                <w:t>Ecore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Trapezoid 299"/>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A71FEAD" id="Group 297" o:spid="_x0000_s1058" style="position:absolute;margin-left:208.75pt;margin-top:290.45pt;width:82.25pt;height:31.25pt;z-index:251652096"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jGsUgMAAKEKAAAOAAAAZHJzL2Uyb0RvYy54bWzsVt9P2zAQfp+0/8Hy+0jTpqWNCAjBQJPQ&#10;QMDEs3GcJlpie7ZLCn/9zpc47QrbNCbxRB4i/7g7+777vksOjtZNTR6EsZWSGY33RpQIyVVeyWVG&#10;v92efZpTYh2TOauVFBl9FJYeHX78cNDqVIxVqepcGAJBpE1bndHSOZ1GkeWlaJjdU1pI2CyUaZiD&#10;qVlGuWEtRG/qaDwazaJWmVwbxYW1sHrabdJDjF8UgrvLorDCkTqjcDeHb4Pve/+ODg9YujRMlxXv&#10;r8FecYuGVRIOHUKdMsfIylTPQjUVN8qqwu1x1USqKCouMAfIJh7tZHNu1EpjLsu0XeoBJoB2B6dX&#10;h+VfH64MqfKMjhf7lEjWQJHwXOIXAJ5WL1OwOjf6Rl+ZLkcYXij+3cJ2tLvv58uN8bowjXeCVMka&#10;cX8ccBdrRzgsxqMkme5PKeGwN1nM5jDGwvASqvfMjZefg2OyP5sEx+lsMZ9MvGPE0nCsVXWVn1V1&#10;7e+ArBIntSEPDPjAOBfSzXqPLUvMacih1UBNu0Hf/h/6NyXTAotqPa4D+iCUDv1rIC2Ty1pABeZd&#10;BdDSw4/1sKntKxGy/AXceJKMx4gDSweEt4FKJtNZjNTfAkob686FaogfZNTAJZDQ7OHCug7TYIJF&#10;D5fw6Fj3WAsPcC2vRQFsgpqO0fs3iGMxSpaLrhDTETyhDF75vkZYRgzorQso4RA7/lPs7q69vXcV&#10;2AYG59HfnQcPPFlJNzg3lVTmpQC1i/sEis4+gNRB41Fy6/s1Ki1Gyvmle5U/AgGM6vqS1fysAvgv&#10;mHVXzEAjgpYFzdVdwquoVZtR1Y8oKZV5emnd2wNDYZeSFhpbRu2PFTOCkvqLBO4u4iTxnRAnILsx&#10;TMz2zv32jlw1Jwq0EkMb1xyH3t7VYVgY1dxBDz72p8IWkxzOzih3JkxOXNdwoYtzcXyMZtD9NHMX&#10;8kZzH9wD7el1u75jRvccdMDeryrohaU7VOxsvadUxyunigp5usG1LwFo13exNxHxIoj4FpAXT6rK&#10;QcSLV4i4/zIF/U6T6XjeN0jUd9KzLXSAoM0AXTgekd0Bzss80BMbiQfnXcP0nzTcfxvfNfx2GsbP&#10;MvwH4Zeh/2fzP1rbc+T15s/y8CcAAAD//wMAUEsDBBQABgAIAAAAIQCA43Nb4gAAAAsBAAAPAAAA&#10;ZHJzL2Rvd25yZXYueG1sTI9BT4NAEIXvJv6HzZh4swstVIoMTdOop8bE1sT0NoUpkLK7hN0C/feu&#10;Jz1O5st738vWk2rFwL1tjEYIZwEI1oUpG10hfB3enhIQ1pEuqTWaEW5sYZ3f32WUlmbUnzzsXSV8&#10;iLYpIdTOdamUtqhZkZ2ZjrX/nU2vyPmzr2TZ0+jDVSvnQbCUihrtG2rqeFtzcdlfFcL7SONmEb4O&#10;u8t5ezse4o/vXciIjw/T5gWE48n9wfCr79Uh904nc9WlFS1CFD7HHkWIk2AFwhNxMvfrTgjLaBGB&#10;zDP5f0P+AwAA//8DAFBLAQItABQABgAIAAAAIQC2gziS/gAAAOEBAAATAAAAAAAAAAAAAAAAAAAA&#10;AABbQ29udGVudF9UeXBlc10ueG1sUEsBAi0AFAAGAAgAAAAhADj9If/WAAAAlAEAAAsAAAAAAAAA&#10;AAAAAAAALwEAAF9yZWxzLy5yZWxzUEsBAi0AFAAGAAgAAAAhAPimMaxSAwAAoQoAAA4AAAAAAAAA&#10;AAAAAAAALgIAAGRycy9lMm9Eb2MueG1sUEsBAi0AFAAGAAgAAAAhAIDjc1viAAAACwEAAA8AAAAA&#10;AAAAAAAAAAAArAUAAGRycy9kb3ducmV2LnhtbFBLBQYAAAAABAAEAPMAAAC7BgAAAAA=&#10;">
                <v:rect id="Rectangle 298" o:spid="_x0000_s1059"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efksUA&#10;AADcAAAADwAAAGRycy9kb3ducmV2LnhtbERPy2rCQBTdF/yH4QrdlDpRqNY0ExG1UBddNGrXl8zN&#10;w2TuhMxUY7/eWRS6PJx3shpMKy7Uu9qygukkAkGcW11zqeB4eH9+BeE8ssbWMim4kYNVOnpIMNb2&#10;yl90yXwpQgi7GBVU3nexlC6vyKCb2I44cIXtDfoA+1LqHq8h3LRyFkVzabDm0FBhR5uK8ib7MQq2&#10;p/PTb9Hs1p+7732zeClqe5zflHocD+s3EJ4G/y/+c39oBbNlWBvOhCM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55+SxQAAANwAAAAPAAAAAAAAAAAAAAAAAJgCAABkcnMv&#10;ZG93bnJldi54bWxQSwUGAAAAAAQABAD1AAAAigMAAAAA&#10;" fillcolor="#f79646 [3209]" strokecolor="#974706 [1609]" strokeweight="2pt">
                  <v:textbox>
                    <w:txbxContent>
                      <w:p w:rsidR="004B20EB" w:rsidRDefault="004B20EB" w:rsidP="00E4029F">
                        <w:pPr>
                          <w:jc w:val="center"/>
                        </w:pPr>
                        <w:r>
                          <w:t>Parse Ecore</w:t>
                        </w:r>
                      </w:p>
                    </w:txbxContent>
                  </v:textbox>
                </v:rect>
                <v:shape id="Trapezoid 299" o:spid="_x0000_s1060"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kVo8IA&#10;AADcAAAADwAAAGRycy9kb3ducmV2LnhtbESPQYvCMBSE74L/ITxhb5rqoWurUaRQ0GPVg8dn82yL&#10;zUtponb/vREWPA4z8w2z3g6mFU/qXWNZwXwWgSAurW64UnA+5dMlCOeRNbaWScEfOdhuxqM1ptq+&#10;uKDn0VciQNilqKD2vkuldGVNBt3MdsTBu9neoA+yr6Tu8RXgppWLKIqlwYbDQo0dZTWV9+PDKLgU&#10;1yx7NPlvEV/i/FbOD4nMDkr9TIbdCoSnwX/D/+29VrBIEvicCUd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RWjwgAAANwAAAAPAAAAAAAAAAAAAAAAAJgCAABkcnMvZG93&#10;bnJldi54bWxQSwUGAAAAAAQABAD1AAAAhwM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254D2">
        <w:rPr>
          <w:noProof/>
        </w:rPr>
        <mc:AlternateContent>
          <mc:Choice Requires="wps">
            <w:drawing>
              <wp:anchor distT="0" distB="0" distL="114300" distR="114300" simplePos="0" relativeHeight="251666432" behindDoc="0" locked="0" layoutInCell="1" allowOverlap="1" wp14:anchorId="626C4374" wp14:editId="6E64A5C9">
                <wp:simplePos x="0" y="0"/>
                <wp:positionH relativeFrom="column">
                  <wp:posOffset>4149725</wp:posOffset>
                </wp:positionH>
                <wp:positionV relativeFrom="paragraph">
                  <wp:posOffset>2202180</wp:posOffset>
                </wp:positionV>
                <wp:extent cx="899795" cy="2837815"/>
                <wp:effectExtent l="57150" t="0" r="33655" b="57785"/>
                <wp:wrapNone/>
                <wp:docPr id="333" name="Straight Arrow Connector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99795" cy="283781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6677521" id="Straight Arrow Connector 333" o:spid="_x0000_s1026" type="#_x0000_t32" style="position:absolute;margin-left:326.75pt;margin-top:173.4pt;width:70.85pt;height:223.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du9AEAADgEAAAOAAAAZHJzL2Uyb0RvYy54bWysU8lu2zAQvRfoPxC81/KCNLZgOSjsLoeg&#10;NerkAxiKtIhww5C15L/vkFq6A0XRCyFy5r2Z92a0veuMJhcBQTlb0cVsTomw3NXKniv6+PDu1ZqS&#10;EJmtmXZWVPQqAr3bvXyxbX0plq5xuhZAkMSGsvUVbWL0ZVEE3gjDwsx5YTEoHRgW8QrnogbWIrvR&#10;xXI+f120DmoPjosQ8PXQB+ku80spePwkZRCR6IpibzGfkM+ndBa7LSvPwHyj+NAG+4cuDFMWi05U&#10;BxYZ+QLqFyqjOLjgZJxxZwonpeIia0A1i/lPak4N8yJrQXOCn2wK/4+Wf7wcgai6oqvVihLLDA7p&#10;FIGpcxPJGwDXkr2zFo10QFIOOtb6UCJwb4+QNPPOnvy9488BY8UPwXQJvk/rJBgitfIfcFGyWSif&#10;dHkW12kWoouE4+N6s7nd3FDCMbRcr27Xi5tUumBl4kllPYT4XjhD0kdFw9D01G1fg13uQ+yBIyCB&#10;tR0pDiw05MJwP2r86hciMqXf2prEq0c7WHJhKJ5wWWKvKuuLVy16zs9CopfYfV87b7HYaxj4nxcT&#10;C2YmiFRaT6B5NuWPoCE3wUTe7L8FTtm5orNxAhplHfyuauzGVmWfP6rutSbZT66+HmGcOK5nHs7w&#10;K6X9//6e4d9++N1XAAAA//8DAFBLAwQUAAYACAAAACEAtD+d/eIAAAALAQAADwAAAGRycy9kb3du&#10;cmV2LnhtbEyPwU7DMAyG70i8Q2QkbixlpR2UphOaVKGJw8SAcfWarK1onCnJtsLT453gZsuffn9/&#10;OR/tII7Gh96RgttJAsJQ43RPrYL3t/rmHkSISBoHR0bBtwkwry4vSiy0O9GrOa5jKziEQoEKuhj3&#10;hZSh6YzFMHF7Q3zbOW8x8upbqT2eONwOcpokubTYE3/ocG8WnWm+1gerwOPLwi91He1m+fH5/LOr&#10;N3JVK3V9NT49gohmjH8wnPVZHSp22roD6SAGBXmWZowqSO9y7sDE7CGbgtieh3QGsirl/w7VLwAA&#10;AP//AwBQSwECLQAUAAYACAAAACEAtoM4kv4AAADhAQAAEwAAAAAAAAAAAAAAAAAAAAAAW0NvbnRl&#10;bnRfVHlwZXNdLnhtbFBLAQItABQABgAIAAAAIQA4/SH/1gAAAJQBAAALAAAAAAAAAAAAAAAAAC8B&#10;AABfcmVscy8ucmVsc1BLAQItABQABgAIAAAAIQC8nYdu9AEAADgEAAAOAAAAAAAAAAAAAAAAAC4C&#10;AABkcnMvZTJvRG9jLnhtbFBLAQItABQABgAIAAAAIQC0P5394gAAAAsBAAAPAAAAAAAAAAAAAAAA&#10;AE4EAABkcnMvZG93bnJldi54bWxQSwUGAAAAAAQABADzAAAAXQUAAAAA&#10;" strokecolor="black [3040]">
                <v:stroke dashstyle="dash" endarrow="open"/>
                <o:lock v:ext="edit" shapetype="f"/>
              </v:shape>
            </w:pict>
          </mc:Fallback>
        </mc:AlternateContent>
      </w:r>
      <w:r w:rsidR="00B254D2">
        <w:rPr>
          <w:noProof/>
        </w:rPr>
        <mc:AlternateContent>
          <mc:Choice Requires="wps">
            <w:drawing>
              <wp:anchor distT="4294967294" distB="4294967294" distL="114300" distR="114300" simplePos="0" relativeHeight="251688960" behindDoc="0" locked="0" layoutInCell="1" allowOverlap="1" wp14:anchorId="2638F866" wp14:editId="729E1594">
                <wp:simplePos x="0" y="0"/>
                <wp:positionH relativeFrom="column">
                  <wp:posOffset>3031490</wp:posOffset>
                </wp:positionH>
                <wp:positionV relativeFrom="paragraph">
                  <wp:posOffset>2722880</wp:posOffset>
                </wp:positionV>
                <wp:extent cx="379730" cy="0"/>
                <wp:effectExtent l="0" t="76200" r="20320" b="11430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973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B8A21D8" id="Straight Arrow Connector 49" o:spid="_x0000_s1026" type="#_x0000_t32" style="position:absolute;margin-left:238.7pt;margin-top:214.4pt;width:29.9pt;height:0;z-index:2516889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3KQ5gEAACYEAAAOAAAAZHJzL2Uyb0RvYy54bWysU9uO0zAQfUfiHyy/07S7iGWjpivUAi8r&#10;qLbwAbOO3Vjrm8amSf+esdOEu4QQL5btmXNmzvF4fTdYw04So/au4avFkjPphG+1Ozb886d3L15z&#10;FhO4Fox3suFnGfnd5vmzdR9qeeU7b1qJjEhcrPvQ8C6lUFdVFJ20EBc+SEdB5dFCoiMeqxahJ3Zr&#10;qqvl8lXVe2wDeiFjpNvdGOSbwq+UFOmjUlEmZhpOvaWyYlkf81pt1lAfEUKnxaUN+IcuLGhHRWeq&#10;HSRgX1D/QmW1QB+9SgvhbeWV0kIWDaRmtfxJzaGDIIsWMieG2ab4/2jFh9MemW4b/vKWMweW3uiQ&#10;EPSxS+wNou/Z1jtHPnpklEJ+9SHWBNu6PWbFYnCHcO/FU6RY9UMwH2IY0waFNqeTZDYU/8+z/3JI&#10;TNDl9c3tzTW9kphCFdQTLmBM76W3LG8aHi89zs2tiv1wuo8p9wH1BMhFjctrvtlB7NgJaBpa2o3P&#10;n0Cbt65l6RxIPWTROUAcGVckjSqKnnQ2cuR8kIqco77H2mVm5dbghf9pNbNQZoYobcwMWpaG/wi6&#10;5GaYLHP8t8A5u1T0Ls1Aq53H31VNw9SqGvMn1aPWLPvRt+c9Ti9Mw1j8uXycPO3fnwv82/fefAUA&#10;AP//AwBQSwMEFAAGAAgAAAAhAB6ZlJzfAAAACwEAAA8AAABkcnMvZG93bnJldi54bWxMj0FPwzAM&#10;he9I/IfISNxYujLoVJpOCMQFxKHdDhyzxjTVGqdqsq7w6zES0rjZfk/P3ys2s+vFhGPoPClYLhIQ&#10;SI03HbUKdtuXmzWIEDUZ3XtCBV8YYFNeXhQ6N/5EFU51bAWHUMi1AhvjkEsZGotOh4UfkFj79KPT&#10;kdexlWbUJw53vUyT5F463RF/sHrAJ4vNoT46BSu3e33/XppD/RHfeltNVbZ9tkpdX82PDyAizvFs&#10;hl98RoeSmfb+SCaInjOybMVWHtI1d2DH3W2Wgtj/XWRZyP8dyh8AAAD//wMAUEsBAi0AFAAGAAgA&#10;AAAhALaDOJL+AAAA4QEAABMAAAAAAAAAAAAAAAAAAAAAAFtDb250ZW50X1R5cGVzXS54bWxQSwEC&#10;LQAUAAYACAAAACEAOP0h/9YAAACUAQAACwAAAAAAAAAAAAAAAAAvAQAAX3JlbHMvLnJlbHNQSwEC&#10;LQAUAAYACAAAACEANqtykOYBAAAmBAAADgAAAAAAAAAAAAAAAAAuAgAAZHJzL2Uyb0RvYy54bWxQ&#10;SwECLQAUAAYACAAAACEAHpmUnN8AAAALAQAADwAAAAAAAAAAAAAAAABABAAAZHJzL2Rvd25yZXYu&#10;eG1sUEsFBgAAAAAEAAQA8wAAAEwFAAAAAA==&#10;" strokecolor="black [3040]">
                <v:stroke dashstyle="dash" endarrow="open"/>
                <o:lock v:ext="edit" shapetype="f"/>
              </v:shape>
            </w:pict>
          </mc:Fallback>
        </mc:AlternateContent>
      </w:r>
      <w:r w:rsidR="00B254D2">
        <w:rPr>
          <w:noProof/>
        </w:rPr>
        <mc:AlternateContent>
          <mc:Choice Requires="wpg">
            <w:drawing>
              <wp:anchor distT="0" distB="0" distL="114300" distR="114300" simplePos="0" relativeHeight="251684864" behindDoc="0" locked="0" layoutInCell="1" allowOverlap="1" wp14:anchorId="35AEB545" wp14:editId="0A6CDE21">
                <wp:simplePos x="0" y="0"/>
                <wp:positionH relativeFrom="column">
                  <wp:posOffset>3411220</wp:posOffset>
                </wp:positionH>
                <wp:positionV relativeFrom="paragraph">
                  <wp:posOffset>2534920</wp:posOffset>
                </wp:positionV>
                <wp:extent cx="1210310" cy="396875"/>
                <wp:effectExtent l="0" t="0" r="27940" b="2222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0310" cy="396875"/>
                          <a:chOff x="0" y="0"/>
                          <a:chExt cx="1476375" cy="569833"/>
                        </a:xfrm>
                        <a:solidFill>
                          <a:schemeClr val="accent6"/>
                        </a:solidFill>
                      </wpg:grpSpPr>
                      <wps:wsp>
                        <wps:cNvPr id="40" name="Rectangle 40"/>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D673B" w:rsidRDefault="003D673B" w:rsidP="003D673B">
                              <w:pPr>
                                <w:jc w:val="center"/>
                              </w:pPr>
                              <w:proofErr w:type="spellStart"/>
                              <w:r>
                                <w:t>ModelType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rapezoid 46"/>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D673B" w:rsidRDefault="003D673B" w:rsidP="003D67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1CE4019" id="Group 38" o:spid="_x0000_s1061" style="position:absolute;margin-left:268.6pt;margin-top:199.6pt;width:95.3pt;height:31.25pt;z-index:251684864"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k0dVAMAAJsKAAAOAAAAZHJzL2Uyb0RvYy54bWzsVl1P2zAUfZ+0/2D5faRp09JGBIRgoEkV&#10;IGDi2XWcJlpie7ZLWn79rm8+KIWxjWl7og+Rnfth33POvc3B0boqyb0wtlAyoeHegBIhuUoLuUzo&#10;19uzT1NKrGMyZaWSIqEbYenR4ccPB7WOxVDlqkyFIZBE2rjWCc2d03EQWJ6Litk9pYUEY6ZMxRxs&#10;zTJIDashe1UGw8FgEtTKpNooLqyFt6eNkR5i/iwT3F1mmRWOlAmFuzl8Gnwu/DM4PGDx0jCdF7y9&#10;BnvDLSpWSDi0T3XKHCMrUzxLVRXcKKsyt8dVFagsK7jAGqCacLBTzblRK421LON6qXuYANodnN6c&#10;ll/cXxlSpAkdAVOSVcARHktgD+DUehmDz7nRN/rKNBXCcq74NwvmYNfu98tH53VmKh8EhZI1or7p&#10;URdrRzi8DIfhYBQCORxso9lkuj9uaOE5cPcsjOefu8BofzICZwwcT2bT0cgHBizujrWqLNKzoiz9&#10;HVBT4qQ05J6BGhjnQrpJG7HliTX1NdQahGkfsbd/h/1NzrRASq3HtcU+guob7K9BsUwuS0HgHeKP&#10;fh78dmdbHroan0AbjqLhEFFgcY/vNkzRaDwBrJ/CpI1150JVxC8SauAOKGZ2P7euce1ckHIbN5fw&#10;2Fi3KYWHt5TXIgMlAaNDjP4J3khFzlLR0DAewK8jwXe9ZwhJxITeOwMC+9zha7mbu7b+PlTgCOiD&#10;B78O7iPwZCVdH1wVUpmXEpQubAvIGv8OpAYaj5JbL9bYZWHbVTZeqHQD9BvVzCSr+VkB8M+ZdVfM&#10;wBACTcBgdZfwyEpVJ1S1K0pyZR5eeu/9QZ9gpaSGoZZQ+33FjKCk/CJBubMw8lJzuInG+0PYmG3L&#10;YtsiV9WJgk4JYYRrjkvv78pumRlV3cH8PfangolJDmcnlDvTbU5cM2xhgnNxfIxuMPk0c3N5o7lP&#10;7oH28rpd3zGjWw06UO+F6rqFxTtSbHx9pFTHK6eyAnXqoW5wbSmAzvUz7H+08KRr4VsAXjyoIiUR&#10;Thd/PLT677Zw+5/Ude84Gg+n7YzD7o5eb17XnY647sDmm7wTJ44Rf7f3DqZ/1MEzT8Cj0t47+N93&#10;MP4lwxcQ/i+0X2v+E2t7j7p+/KY8/AEAAP//AwBQSwMEFAAGAAgAAAAhADZMKWviAAAACwEAAA8A&#10;AABkcnMvZG93bnJldi54bWxMj01Lw0AQhu+C/2EZwZvdfNimjdmUUtRTEWyF4m2bTJPQ7GzIbpP0&#10;3zue9DbDPLzzvNl6Mq0YsHeNJQXhLACBVNiyoUrB1+HtaQnCeU2lbi2hghs6WOf3d5lOSzvSJw57&#10;XwkOIZdqBbX3XSqlK2o02s1sh8S3s+2N9rz2lSx7PXK4aWUUBAtpdEP8odYdbmssLvurUfA+6nET&#10;h6/D7nLe3r4P84/jLkSlHh+mzQsIj5P/g+FXn9UhZ6eTvVLpRKtgHicRowri1YoHJpIo4TInBc+L&#10;MAGZZ/J/h/wHAAD//wMAUEsBAi0AFAAGAAgAAAAhALaDOJL+AAAA4QEAABMAAAAAAAAAAAAAAAAA&#10;AAAAAFtDb250ZW50X1R5cGVzXS54bWxQSwECLQAUAAYACAAAACEAOP0h/9YAAACUAQAACwAAAAAA&#10;AAAAAAAAAAAvAQAAX3JlbHMvLnJlbHNQSwECLQAUAAYACAAAACEASCpNHVQDAACbCgAADgAAAAAA&#10;AAAAAAAAAAAuAgAAZHJzL2Uyb0RvYy54bWxQSwECLQAUAAYACAAAACEANkwpa+IAAAALAQAADwAA&#10;AAAAAAAAAAAAAACuBQAAZHJzL2Rvd25yZXYueG1sUEsFBgAAAAAEAAQA8wAAAL0GAAAAAA==&#10;">
                <v:rect id="Rectangle 40" o:spid="_x0000_s1062"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GK+cQA&#10;AADbAAAADwAAAGRycy9kb3ducmV2LnhtbERPy2rCQBTdC/2H4RbciE5a1JY0E5FWoS5cNNWuL5mb&#10;R5O5EzKjxn69sxC6PJx3shpMK87Uu9qygqdZBII4t7rmUsHhezt9BeE8ssbWMim4koNV+jBKMNb2&#10;wl90znwpQgi7GBVU3nexlC6vyKCb2Y44cIXtDfoA+1LqHi8h3LTyOYqW0mDNoaHCjt4rypvsZBR8&#10;HH8nf0WzWe83P7vmZVHU9rC8KjV+HNZvIDwN/l98d39qBfOwPnwJP0C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hivnEAAAA2wAAAA8AAAAAAAAAAAAAAAAAmAIAAGRycy9k&#10;b3ducmV2LnhtbFBLBQYAAAAABAAEAPUAAACJAwAAAAA=&#10;" fillcolor="#f79646 [3209]" strokecolor="#974706 [1609]" strokeweight="2pt">
                  <v:textbox>
                    <w:txbxContent>
                      <w:p w:rsidR="003D673B" w:rsidRDefault="003D673B" w:rsidP="003D673B">
                        <w:pPr>
                          <w:jc w:val="center"/>
                        </w:pPr>
                        <w:proofErr w:type="spellStart"/>
                        <w:r>
                          <w:t>ModelType</w:t>
                        </w:r>
                        <w:proofErr w:type="spellEnd"/>
                      </w:p>
                    </w:txbxContent>
                  </v:textbox>
                </v:rect>
                <v:shape id="Trapezoid 46" o:spid="_x0000_s1063"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pM8EA&#10;AADbAAAADwAAAGRycy9kb3ducmV2LnhtbESPQYvCMBSE74L/ITzBm6aKVK1GkUJBj1UPHp/Nsy02&#10;L6WJWv/9ZmFhj8PMfMNs971pxJs6V1tWMJtGIIgLq2suFVwv2WQFwnlkjY1lUvAlB/vdcLDFRNsP&#10;5/Q++1IECLsEFVTet4mUrqjIoJvaljh4D9sZ9EF2pdQdfgLcNHIeRbE0WHNYqLCltKLieX4ZBbf8&#10;nqavOlvm8S3OHsXstJbpSanxqD9sQHjq/X/4r33UChYx/H4JP0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L6TPBAAAA2wAAAA8AAAAAAAAAAAAAAAAAmAIAAGRycy9kb3du&#10;cmV2LnhtbFBLBQYAAAAABAAEAPUAAACGAw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3D673B" w:rsidRDefault="003D673B" w:rsidP="003D673B">
                        <w:pPr>
                          <w:jc w:val="center"/>
                        </w:pPr>
                      </w:p>
                    </w:txbxContent>
                  </v:textbox>
                </v:shape>
              </v:group>
            </w:pict>
          </mc:Fallback>
        </mc:AlternateContent>
      </w:r>
      <w:r w:rsidR="00B254D2">
        <w:rPr>
          <w:noProof/>
        </w:rPr>
        <mc:AlternateContent>
          <mc:Choice Requires="wps">
            <w:drawing>
              <wp:anchor distT="0" distB="0" distL="114300" distR="114300" simplePos="0" relativeHeight="251667456" behindDoc="0" locked="0" layoutInCell="1" allowOverlap="1" wp14:anchorId="0D924519" wp14:editId="3F7190E5">
                <wp:simplePos x="0" y="0"/>
                <wp:positionH relativeFrom="column">
                  <wp:posOffset>3664634</wp:posOffset>
                </wp:positionH>
                <wp:positionV relativeFrom="paragraph">
                  <wp:posOffset>4087593</wp:posOffset>
                </wp:positionV>
                <wp:extent cx="17145" cy="822960"/>
                <wp:effectExtent l="76200" t="0" r="59055" b="53340"/>
                <wp:wrapNone/>
                <wp:docPr id="334" name="Straight Arrow Connector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 cy="82296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FD460C4" id="Straight Arrow Connector 334" o:spid="_x0000_s1026" type="#_x0000_t32" style="position:absolute;margin-left:288.55pt;margin-top:321.85pt;width:1.35pt;height:6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1r7AEAACwEAAAOAAAAZHJzL2Uyb0RvYy54bWysU9uO0zAQfUfiHyy/0yTdZVmipivUAi8r&#10;qLbwAV7Hbqz1TWPTpH/P2LlwFUKIl5HtmXNmzsx4czcYTc4CgnK2odWqpERY7lplTw39/Ondi1tK&#10;QmS2ZdpZ0dCLCPRu+/zZpve1WLvO6VYAQRIb6t43tIvR10UReCcMCyvnhUWndGBYxCucihZYj+xG&#10;F+uyvCl6B60Hx0UI+LofnXSb+aUUPH6UMohIdEOxtpgtZPuYbLHdsPoEzHeKT2Wwf6jCMGUx6UK1&#10;Z5GRL6B+oTKKgwtOxhV3pnBSKi6yBlRTlT+pOXbMi6wFmxP80qbw/2j5h/MBiGobenV1TYllBod0&#10;jMDUqYvkDYDryc5Zi410QFIMdqz3oUbgzh4gaeaDPfp7x58C+oofnOkS/Bg2SDApHEWTIU/gskxA&#10;DJFwfKxeVdcvKeHouV2vX9/kARWsnrEeQnwvnCHp0NAwFbpUWOUhsPN9iKkWVs+AlFjbZNPLnoWO&#10;nBnuRIuncQkiU/qtbUm8eGwBS8qTAzkSLssalWRN8aLFyPkgJPYv1Z5z580VOw0T/1O1sGBkgkil&#10;9QIq/wyaYhNM5G3+W+ASnTM6GxegUdbB77LGYS5VjvGz6lFrkv3o2ssB5injSub+TN8n7fz39wz/&#10;9sm3XwEAAP//AwBQSwMEFAAGAAgAAAAhAEPH1E/hAAAACwEAAA8AAABkcnMvZG93bnJldi54bWxM&#10;jzFPwzAQhXck/oN1SGzUCWnrNsSpEIgFxJC0A6MbH3HU2I5iNw38eo4JxtN9eu97xW62PZtwDJ13&#10;EtJFAgxd43XnWgmH/cvdBliIymnVe4cSvjDArry+KlSu/cVVONWxZRTiQq4kmBiHnPPQGLQqLPyA&#10;jn6ffrQq0jm2XI/qQuG25/dJsuZWdY4ajBrwyWBzqs9WwtIeXt+/U32qP+Jbb6qpEvtnI+Xtzfz4&#10;ACziHP9g+NUndSjJ6ejPTgfWS1gJkRIqYb3MBDAiVmJLY44ShMgy4GXB/28ofwAAAP//AwBQSwEC&#10;LQAUAAYACAAAACEAtoM4kv4AAADhAQAAEwAAAAAAAAAAAAAAAAAAAAAAW0NvbnRlbnRfVHlwZXNd&#10;LnhtbFBLAQItABQABgAIAAAAIQA4/SH/1gAAAJQBAAALAAAAAAAAAAAAAAAAAC8BAABfcmVscy8u&#10;cmVsc1BLAQItABQABgAIAAAAIQDBzt1r7AEAACwEAAAOAAAAAAAAAAAAAAAAAC4CAABkcnMvZTJv&#10;RG9jLnhtbFBLAQItABQABgAIAAAAIQBDx9RP4QAAAAsBAAAPAAAAAAAAAAAAAAAAAEYEAABkcnMv&#10;ZG93bnJldi54bWxQSwUGAAAAAAQABADzAAAAVAUAAAAA&#10;" strokecolor="black [3040]">
                <v:stroke dashstyle="dash" endarrow="open"/>
                <o:lock v:ext="edit" shapetype="f"/>
              </v:shape>
            </w:pict>
          </mc:Fallback>
        </mc:AlternateContent>
      </w:r>
      <w:r w:rsidR="00B254D2">
        <w:rPr>
          <w:noProof/>
        </w:rPr>
        <mc:AlternateContent>
          <mc:Choice Requires="wps">
            <w:drawing>
              <wp:anchor distT="0" distB="0" distL="114298" distR="114298" simplePos="0" relativeHeight="251705344" behindDoc="0" locked="0" layoutInCell="1" allowOverlap="1" wp14:anchorId="02D07F9B" wp14:editId="13BC0BB1">
                <wp:simplePos x="0" y="0"/>
                <wp:positionH relativeFrom="column">
                  <wp:posOffset>2813538</wp:posOffset>
                </wp:positionH>
                <wp:positionV relativeFrom="paragraph">
                  <wp:posOffset>3499729</wp:posOffset>
                </wp:positionV>
                <wp:extent cx="253219" cy="186837"/>
                <wp:effectExtent l="0" t="0" r="71120" b="60960"/>
                <wp:wrapNone/>
                <wp:docPr id="267" name="Straight Arrow Connector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3219" cy="186837"/>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5335099" id="Straight Arrow Connector 267" o:spid="_x0000_s1026" type="#_x0000_t32" style="position:absolute;margin-left:221.55pt;margin-top:275.55pt;width:19.95pt;height:14.7pt;z-index:2517053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O7wEAAC0EAAAOAAAAZHJzL2Uyb0RvYy54bWysU9uO0zAQfUfiHyy/0yRdUUrUdIVa4GUF&#10;1Zb9AK9jN9b6prFp0r9n7DThsiAhxIsVe+acOWdmsrkdjCZnAUE529BqUVIiLHetsqeGPnz58GpN&#10;SYjMtkw7Kxp6EYHebl++2PS+FkvXOd0KIEhiQ937hnYx+rooAu+EYWHhvLAYlA4Mi3iFU9EC65Hd&#10;6GJZlquid9B6cFyEgK/7MUi3mV9KweNnKYOIRDcUtcV8Qj4f01lsN6w+AfOd4lcZ7B9UGKYsFp2p&#10;9iwy8hXUMyqjOLjgZFxwZwonpeIie0A3VfmLm2PHvMhesDnBz20K/4+WfzofgKi2ocvVG0osMzik&#10;YwSmTl0k7wBcT3bOWmykA5JysGO9DzUCd/YAyTMf7NHfOf4UMFb8FEyX4Me0QYJJ6WiaDHkCl3kC&#10;YoiE4+Py9c2yeksJx1C1Xq1vcr2C1RPYQ4gfhTMkfTQ0XJXOEqs8BXa+CzGJYfUESJW1TWd62bPQ&#10;kTPDpWjxa9yCyJR+b1sSLx57wJL1FECOhMu+RivZVLxoMXLeC4kNRPFj7by6Yqfhyv9UzSyYmSBS&#10;aT2Dyiz4j6BrboKJvM5/C5yzc0Vn4ww0yjr4XdU4TFLlmD+5Hr0m24+uvRxgGjPuZO7P9f9JS//j&#10;PcO//+XbbwAAAP//AwBQSwMEFAAGAAgAAAAhABgOo17gAAAACwEAAA8AAABkcnMvZG93bnJldi54&#10;bWxMj81OwzAQhO9IvIO1SNyoE5pAlMapEIgLiEPSHji68TaO6p8odtPA07Oc4La7M5r9ptou1rAZ&#10;pzB4JyBdJcDQdV4Nrhew373eFcBClE5J4x0K+MIA2/r6qpKl8hfX4NzGnlGIC6UUoGMcS85Dp9HK&#10;sPIjOtKOfrIy0jr1XE3yQuHW8PskeeBWDo4+aDnis8bu1J6tgMzu3z6+U3VqP+O70c3cPO5etBC3&#10;N8vTBljEJf6Z4Ref0KEmpoM/OxWYoYxsnZJVQJ6nNJAjK9bU7kCXIsmB1xX/36H+AQAA//8DAFBL&#10;AQItABQABgAIAAAAIQC2gziS/gAAAOEBAAATAAAAAAAAAAAAAAAAAAAAAABbQ29udGVudF9UeXBl&#10;c10ueG1sUEsBAi0AFAAGAAgAAAAhADj9If/WAAAAlAEAAAsAAAAAAAAAAAAAAAAALwEAAF9yZWxz&#10;Ly5yZWxzUEsBAi0AFAAGAAgAAAAhALT69E7vAQAALQQAAA4AAAAAAAAAAAAAAAAALgIAAGRycy9l&#10;Mm9Eb2MueG1sUEsBAi0AFAAGAAgAAAAhABgOo17gAAAACwEAAA8AAAAAAAAAAAAAAAAASQQAAGRy&#10;cy9kb3ducmV2LnhtbFBLBQYAAAAABAAEAPMAAABWBQAAAAA=&#10;" strokecolor="black [3040]">
                <v:stroke dashstyle="dash" endarrow="open"/>
                <o:lock v:ext="edit" shapetype="f"/>
              </v:shape>
            </w:pict>
          </mc:Fallback>
        </mc:AlternateContent>
      </w:r>
      <w:r w:rsidR="00B254D2">
        <w:rPr>
          <w:noProof/>
        </w:rPr>
        <mc:AlternateContent>
          <mc:Choice Requires="wps">
            <w:drawing>
              <wp:anchor distT="0" distB="0" distL="114298" distR="114298" simplePos="0" relativeHeight="251709440" behindDoc="0" locked="0" layoutInCell="1" allowOverlap="1" wp14:anchorId="3019497D" wp14:editId="55251621">
                <wp:simplePos x="0" y="0"/>
                <wp:positionH relativeFrom="column">
                  <wp:posOffset>2430780</wp:posOffset>
                </wp:positionH>
                <wp:positionV relativeFrom="paragraph">
                  <wp:posOffset>4078060</wp:posOffset>
                </wp:positionV>
                <wp:extent cx="34925" cy="226695"/>
                <wp:effectExtent l="57150" t="0" r="60325" b="59055"/>
                <wp:wrapNone/>
                <wp:docPr id="280" name="Straight Arrow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 cy="22669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849AF8" id="Straight Arrow Connector 280" o:spid="_x0000_s1026" type="#_x0000_t32" style="position:absolute;margin-left:191.4pt;margin-top:321.1pt;width:2.75pt;height:17.85pt;z-index:2517094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pCL6wEAACwEAAAOAAAAZHJzL2Uyb0RvYy54bWysU9uO0zAQfUfiHyy/06SBrXajpivUAi8r&#10;qCh8gNexG2t909g06d8zdi7cJYR4GdmeOWfmzIy394PR5CIgKGcbul6VlAjLXavsuaGfP719cUtJ&#10;iMy2TDsrGnoVgd7vnj/b9r4WleucbgUQJLGh7n1Duxh9XRSBd8KwsHJeWHRKB4ZFvMK5aIH1yG50&#10;UZXlpugdtB4cFyHg62F00l3ml1Lw+EHKICLRDcXaYraQ7WOyxW7L6jMw3yk+lcH+oQrDlMWkC9WB&#10;RUa+gPqFyigOLjgZV9yZwkmpuMgaUM26/EnNqWNeZC3YnOCXNoX/R8vfX45AVNvQ6hb7Y5nBIZ0i&#10;MHXuInkN4Hqyd9ZiIx2QFIMd632oEbi3R0ia+WBP/sHxp4C+4gdnugQ/hg0STApH0WTIE7guExBD&#10;JBwfX766q24o4eipqs3m7ialK1g9Yz2E+E44Q9KhoWEqdKlwnYfALg8hjsAZkBJrm2x6ObDQkQvD&#10;nWjxNC5BZEq/sS2JV48tYEn5lDzhsqxRSdYUr1qMnB+FxP5h7WPuvLlir2Hif1ovLBiZIFJpvYDK&#10;XPAfQVNsgom8zX8LXKJzRmfjAjTKOvhd1jjMpcoxflY9ak2yH117PcI8ZVzJPJzp+6Sd//6e4d8+&#10;+e4rAAAA//8DAFBLAwQUAAYACAAAACEAvH8P/OEAAAALAQAADwAAAGRycy9kb3ducmV2LnhtbEyP&#10;zU7DMBCE70i8g7VI3KjTpGpCiFMhEBcQh6Q9cHTjJY7qnyh208DTs5zguLOjmW+q3WINm3EKg3cC&#10;1qsEGLrOq8H1Ag77l7sCWIjSKWm8QwFfGGBXX19VslT+4hqc29gzCnGhlAJ0jGPJeeg0WhlWfkRH&#10;v08/WRnpnHquJnmhcGt4miRbbuXgqEHLEZ80dqf2bAVs7OH1/XutTu1HfDO6mZt8/6yFuL1ZHh+A&#10;RVzinxl+8QkdamI6+rNTgRkBWZESehSw3aQpMHJkRZEBO5KS5/fA64r/31D/AAAA//8DAFBLAQIt&#10;ABQABgAIAAAAIQC2gziS/gAAAOEBAAATAAAAAAAAAAAAAAAAAAAAAABbQ29udGVudF9UeXBlc10u&#10;eG1sUEsBAi0AFAAGAAgAAAAhADj9If/WAAAAlAEAAAsAAAAAAAAAAAAAAAAALwEAAF9yZWxzLy5y&#10;ZWxzUEsBAi0AFAAGAAgAAAAhAHdukIvrAQAALAQAAA4AAAAAAAAAAAAAAAAALgIAAGRycy9lMm9E&#10;b2MueG1sUEsBAi0AFAAGAAgAAAAhALx/D/zhAAAACwEAAA8AAAAAAAAAAAAAAAAARQQAAGRycy9k&#10;b3ducmV2LnhtbFBLBQYAAAAABAAEAPMAAABTBQAAAAA=&#10;" strokecolor="black [3040]">
                <v:stroke dashstyle="dash" endarrow="open"/>
                <o:lock v:ext="edit" shapetype="f"/>
              </v:shape>
            </w:pict>
          </mc:Fallback>
        </mc:AlternateContent>
      </w:r>
      <w:r w:rsidR="00B254D2">
        <w:rPr>
          <w:noProof/>
        </w:rPr>
        <mc:AlternateContent>
          <mc:Choice Requires="wps">
            <w:drawing>
              <wp:anchor distT="0" distB="0" distL="114298" distR="114298" simplePos="0" relativeHeight="251662336" behindDoc="0" locked="0" layoutInCell="1" allowOverlap="1" wp14:anchorId="0ACEC20A" wp14:editId="38F6A923">
                <wp:simplePos x="0" y="0"/>
                <wp:positionH relativeFrom="column">
                  <wp:posOffset>2278380</wp:posOffset>
                </wp:positionH>
                <wp:positionV relativeFrom="paragraph">
                  <wp:posOffset>3517265</wp:posOffset>
                </wp:positionV>
                <wp:extent cx="34925" cy="226695"/>
                <wp:effectExtent l="57150" t="0" r="60325" b="59055"/>
                <wp:wrapNone/>
                <wp:docPr id="328" name="Straight Arrow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 cy="22669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167C6F" id="Straight Arrow Connector 328" o:spid="_x0000_s1026" type="#_x0000_t32" style="position:absolute;margin-left:179.4pt;margin-top:276.95pt;width:2.75pt;height:17.85pt;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G06wEAACwEAAAOAAAAZHJzL2Uyb0RvYy54bWysU9uO0zAQfUfiHyy/06RZtmKjpivUAi8r&#10;qCh8gNexG2t909g06d8zdi7cJYR4GdmeOWfmzIy394PR5CIgKGcbul6VlAjLXavsuaGfP7198YqS&#10;EJltmXZWNPQqAr3fPX+27X0tKtc53QogSGJD3fuGdjH6uigC74RhYeW8sOiUDgyLeIVz0QLrkd3o&#10;oirLTdE7aD04LkLA18PopLvML6Xg8YOUQUSiG4q1xWwh28dki92W1WdgvlN8KoP9QxWGKYtJF6oD&#10;i4x8AfULlVEcXHAyrrgzhZNScZE1oJp1+ZOaU8e8yFqwOcEvbQr/j5a/vxyBqLahNxWOyjKDQzpF&#10;YOrcRfIawPVk76zFRjogKQY71vtQI3Bvj5A088Ge/IPjTwF9xQ/OdAl+DBskmBSOosmQJ3BdJiCG&#10;SDg+3ry8q24p4eipqs3m7jalK1g9Yz2E+E44Q9KhoWEqdKlwnYfALg8hjsAZkBJrm2x6ObDQkQvD&#10;nWjxNC5BZEq/sS2JV48tYEn5lDzhsqxRSdYUr1qMnB+FxP5h7WPuvLlir2Hif1ovLBiZIFJpvYDK&#10;XPAfQVNsgom8zX8LXKJzRmfjAjTKOvhd1jjMpcoxflY9ak2yH117PcI8ZVzJPJzp+6Sd//6e4d8+&#10;+e4rAAAA//8DAFBLAwQUAAYACAAAACEAidmpJuIAAAALAQAADwAAAGRycy9kb3ducmV2LnhtbEyP&#10;wU7DMBBE70j8g7WVuFGnpAlpGqdCIC6gHpL2wNGNlzhqvI5iNw18PeYEx50dzbwpdrPp2YSj6ywJ&#10;WC0jYEiNVR21Ao6H1/sMmPOSlOwtoYAvdLArb28KmSt7pQqn2rcshJDLpQDt/ZBz7hqNRrqlHZDC&#10;79OORvpwji1Xo7yGcNPzhyhKuZEdhQYtB3zW2JzrixGwNse3/fdKnesP/97raqoeDy9aiLvF/LQF&#10;5nH2f2b4xQ/oUAamk72QcqwXECdZQPcCkiTeAAuOOF3HwE5ByTYp8LLg/zeUPwAAAP//AwBQSwEC&#10;LQAUAAYACAAAACEAtoM4kv4AAADhAQAAEwAAAAAAAAAAAAAAAAAAAAAAW0NvbnRlbnRfVHlwZXNd&#10;LnhtbFBLAQItABQABgAIAAAAIQA4/SH/1gAAAJQBAAALAAAAAAAAAAAAAAAAAC8BAABfcmVscy8u&#10;cmVsc1BLAQItABQABgAIAAAAIQAPouG06wEAACwEAAAOAAAAAAAAAAAAAAAAAC4CAABkcnMvZTJv&#10;RG9jLnhtbFBLAQItABQABgAIAAAAIQCJ2akm4gAAAAsBAAAPAAAAAAAAAAAAAAAAAEUEAABkcnMv&#10;ZG93bnJldi54bWxQSwUGAAAAAAQABADzAAAAVAUAAAAA&#10;" strokecolor="black [3040]">
                <v:stroke dashstyle="dash" endarrow="open"/>
                <o:lock v:ext="edit" shapetype="f"/>
              </v:shape>
            </w:pict>
          </mc:Fallback>
        </mc:AlternateContent>
      </w:r>
      <w:r w:rsidR="00B254D2">
        <w:rPr>
          <w:noProof/>
        </w:rPr>
        <mc:AlternateContent>
          <mc:Choice Requires="wpg">
            <w:drawing>
              <wp:anchor distT="0" distB="0" distL="114300" distR="114300" simplePos="0" relativeHeight="251707392" behindDoc="0" locked="0" layoutInCell="1" allowOverlap="1" wp14:anchorId="69C383B2" wp14:editId="0CA037A8">
                <wp:simplePos x="0" y="0"/>
                <wp:positionH relativeFrom="column">
                  <wp:posOffset>1517650</wp:posOffset>
                </wp:positionH>
                <wp:positionV relativeFrom="paragraph">
                  <wp:posOffset>3648710</wp:posOffset>
                </wp:positionV>
                <wp:extent cx="1044575" cy="396875"/>
                <wp:effectExtent l="0" t="0" r="22225" b="2222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4575" cy="396875"/>
                          <a:chOff x="0" y="0"/>
                          <a:chExt cx="1476375" cy="569833"/>
                        </a:xfrm>
                        <a:solidFill>
                          <a:schemeClr val="accent6"/>
                        </a:solidFill>
                      </wpg:grpSpPr>
                      <wps:wsp>
                        <wps:cNvPr id="278" name="Rectangle 278"/>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254D2" w:rsidRDefault="00B254D2" w:rsidP="00B254D2">
                              <w:pPr>
                                <w:jc w:val="center"/>
                              </w:pPr>
                              <w:r>
                                <w:t>UML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Trapezoid 279"/>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B254D2" w:rsidRDefault="00B254D2" w:rsidP="00B254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4A29589" id="Group 9" o:spid="_x0000_s1064" style="position:absolute;margin-left:119.5pt;margin-top:287.3pt;width:82.25pt;height:31.25pt;z-index:251707392"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vPUwMAAJ0KAAAOAAAAZHJzL2Uyb0RvYy54bWzsVt9P2zAQfp+0/8Hy+0iTpqWNCAjBQJMQ&#10;IGDi2XWcJlpie7ZLCn/9zpcf7QrbBNP2RB4i/7g7+777vksOjtZ1RR6EsaWSKQ33RpQIyVVWymVK&#10;v96dfZpRYh2TGauUFCl9FJYeHX78cNDoRESqUFUmDIEg0iaNTmnhnE6CwPJC1MzuKS0kbObK1MzB&#10;1CyDzLAGotdVEI1G06BRJtNGcWEtrJ62m/QQ4+e54O4qz61wpEop3M3h2+B74d/B4QFLlobpouTd&#10;NdgbblGzUsKhQ6hT5hhZmfJZqLrkRlmVuz2u6kDleckF5gDZhKOdbM6NWmnMZZk0Sz3ABNDu4PTm&#10;sPzy4dqQMkvpnBLJaigRnkrmHppGLxOwODf6Vl+bNj8YXij+zcJ2sLvv58uN8To3tXeCNMkaMX8c&#10;MBdrRzgshqM4nuxPKOGwN55PZzDGovACKvfMjRefe8d4fzruHSfT+Ww89o4BS/pjrarK7KysKn8H&#10;ZJQ4qQx5YMAFxrmQbtp5bFliTkMOjQZa2g3y9u+Qvy2YFlhQ63HtkI/2QSQt9jdAWCaXlSB+ESuA&#10;lh7+bma7SvRZ/gRuOI6jCHFgyYDwNlDxeDINkfZbQGlj3blQNfGDlBq4BJKZPVxY12Lam2DRbdJe&#10;wqNj3WMlPMCVvBE5MAlqGqH3LxDHYhQsE20hJiN4+jJ41fsaYRkxoLfOoYRD7PB3sdu7dvbeVWAL&#10;GJxHf3YePPBkJd3gXJdSmZcCVC7sEshb+x6kFhqPklsv1qiyCHP1SwuVPQIBjGp7ktX8rAT4L5h1&#10;18xAE4J2BY3VXcErr1STUtWNKCmUeXpp3dsDQ2GXkgaaWkrt9xUzgpLqiwTuzsM49l0QJyA7uA0x&#10;2zuL7R25qk8UaCWEFq45Dr29q/phblR9D/332J8KW0xyODul3Jl+cuLaZgsdnIvjYzSDzqeZu5C3&#10;mvvgHmhPr7v1PTO646AD9l6qXi8s2aFia+s9pTpeOZWXyNMNrl0JQLu+i/0XEQ8N9A6QF0+qzEDE&#10;XRt9lYi7r1Kv30k8iWZdg0R9xx3b+g7Qa7OHrj8ekd0Bzsu8pyc2Eg/Ou4bpqzSMct9w7V3D/17D&#10;+FmGfyD8MnT/a/4na3uOvN78VR7+AAAA//8DAFBLAwQUAAYACAAAACEAotG0bOMAAAALAQAADwAA&#10;AGRycy9kb3ducmV2LnhtbEyPQWuDQBSE74X+h+UVemtWYzSp9RlCaHsKhSaF0NtGX1TivhV3o+bf&#10;d3tqj8MMM99k60m3YqDeNoYRwlkAgrgwZcMVwtfh7WkFwjrFpWoNE8KNLKzz+7tMpaUZ+ZOGvauE&#10;L2GbKoTauS6V0hY1aWVnpiP23tn0Wjkv+0qWvRp9uW7lPAgSqVXDfqFWHW1rKi77q0Z4H9W4icLX&#10;YXc5b2/fh/jjuAsJ8fFh2ryAcDS5vzD84nt0yD3TyVy5tKJFmEfP/otDiJeLBIRPLIIoBnFCSKJl&#10;CDLP5P8P+Q8AAAD//wMAUEsBAi0AFAAGAAgAAAAhALaDOJL+AAAA4QEAABMAAAAAAAAAAAAAAAAA&#10;AAAAAFtDb250ZW50X1R5cGVzXS54bWxQSwECLQAUAAYACAAAACEAOP0h/9YAAACUAQAACwAAAAAA&#10;AAAAAAAAAAAvAQAAX3JlbHMvLnJlbHNQSwECLQAUAAYACAAAACEAsZyrz1MDAACdCgAADgAAAAAA&#10;AAAAAAAAAAAuAgAAZHJzL2Uyb0RvYy54bWxQSwECLQAUAAYACAAAACEAotG0bOMAAAALAQAADwAA&#10;AAAAAAAAAAAAAACtBQAAZHJzL2Rvd25yZXYueG1sUEsFBgAAAAAEAAQA8wAAAL0GAAAAAA==&#10;">
                <v:rect id="Rectangle 278" o:spid="_x0000_s1065"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5aMQA&#10;AADcAAAADwAAAGRycy9kb3ducmV2LnhtbERPy2rCQBTdC/2H4Ra6ETOpUC1pRpE2gl240GrXl8zN&#10;o8ncCZlpjP36zkJweTjvdD2aVgzUu9qygucoBkGcW11zqeD0tZ29gnAeWWNrmRRcycF69TBJMdH2&#10;wgcajr4UIYRdggoq77tESpdXZNBFtiMOXGF7gz7AvpS6x0sIN62cx/FCGqw5NFTY0XtFeXP8NQo+&#10;zj/Tv6LJNvvs+7NZvhS1PS2uSj09jps3EJ5Gfxff3DutYL4Ma8O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reWjEAAAA3AAAAA8AAAAAAAAAAAAAAAAAmAIAAGRycy9k&#10;b3ducmV2LnhtbFBLBQYAAAAABAAEAPUAAACJAwAAAAA=&#10;" fillcolor="#f79646 [3209]" strokecolor="#974706 [1609]" strokeweight="2pt">
                  <v:textbox>
                    <w:txbxContent>
                      <w:p w:rsidR="00B254D2" w:rsidRDefault="00B254D2" w:rsidP="00B254D2">
                        <w:pPr>
                          <w:jc w:val="center"/>
                        </w:pPr>
                        <w:r>
                          <w:t>UML Parser</w:t>
                        </w:r>
                      </w:p>
                    </w:txbxContent>
                  </v:textbox>
                </v:rect>
                <v:shape id="Trapezoid 279" o:spid="_x0000_s1066"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zWcQA&#10;AADcAAAADwAAAGRycy9kb3ducmV2LnhtbESPQWvCQBSE7wX/w/IEb2ajh8SkrlICAT0m7cHja/aZ&#10;hGbfhuyq8d+7hUKPw8x8w+yPsxnEnSbXW1awiWIQxI3VPbcKvj7L9Q6E88gaB8uk4EkOjofF2x5z&#10;bR9c0b32rQgQdjkq6Lwfcyld05FBF9mROHhXOxn0QU6t1BM+AtwMchvHiTTYc1jocKSio+anvhkF&#10;l+q7KG59mVbJJSmvzeacyeKs1Go5f7yD8DT7//Bf+6QVbNMMfs+EIyA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181nEAAAA3AAAAA8AAAAAAAAAAAAAAAAAmAIAAGRycy9k&#10;b3ducmV2LnhtbFBLBQYAAAAABAAEAPUAAACJAw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B254D2" w:rsidRDefault="00B254D2" w:rsidP="00B254D2">
                        <w:pPr>
                          <w:jc w:val="center"/>
                        </w:pPr>
                      </w:p>
                    </w:txbxContent>
                  </v:textbox>
                </v:shape>
              </v:group>
            </w:pict>
          </mc:Fallback>
        </mc:AlternateContent>
      </w:r>
      <w:r w:rsidR="00B254D2">
        <w:rPr>
          <w:noProof/>
        </w:rPr>
        <mc:AlternateContent>
          <mc:Choice Requires="wpg">
            <w:drawing>
              <wp:anchor distT="0" distB="0" distL="114300" distR="114300" simplePos="0" relativeHeight="251643904" behindDoc="0" locked="0" layoutInCell="1" allowOverlap="1" wp14:anchorId="7983E266" wp14:editId="53915000">
                <wp:simplePos x="0" y="0"/>
                <wp:positionH relativeFrom="column">
                  <wp:posOffset>196850</wp:posOffset>
                </wp:positionH>
                <wp:positionV relativeFrom="paragraph">
                  <wp:posOffset>4439285</wp:posOffset>
                </wp:positionV>
                <wp:extent cx="5315585" cy="1430655"/>
                <wp:effectExtent l="0" t="0" r="18415" b="17145"/>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5585" cy="1430655"/>
                          <a:chOff x="0" y="0"/>
                          <a:chExt cx="1476375" cy="569833"/>
                        </a:xfrm>
                      </wpg:grpSpPr>
                      <wps:wsp>
                        <wps:cNvPr id="56" name="Rectangle 56"/>
                        <wps:cNvSpPr/>
                        <wps:spPr>
                          <a:xfrm>
                            <a:off x="0" y="134223"/>
                            <a:ext cx="1476375" cy="435610"/>
                          </a:xfrm>
                          <a:prstGeom prst="rect">
                            <a:avLst/>
                          </a:prstGeom>
                          <a:solidFill>
                            <a:schemeClr val="bg1"/>
                          </a:solidFill>
                        </wps:spPr>
                        <wps:style>
                          <a:lnRef idx="2">
                            <a:schemeClr val="accent4">
                              <a:shade val="50000"/>
                            </a:schemeClr>
                          </a:lnRef>
                          <a:fillRef idx="1">
                            <a:schemeClr val="accent4"/>
                          </a:fillRef>
                          <a:effectRef idx="0">
                            <a:schemeClr val="accent4"/>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rapezoid 57"/>
                        <wps:cNvSpPr/>
                        <wps:spPr>
                          <a:xfrm>
                            <a:off x="0" y="0"/>
                            <a:ext cx="545285" cy="134224"/>
                          </a:xfrm>
                          <a:prstGeom prst="trapezoid">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B20EB" w:rsidRDefault="004B20EB" w:rsidP="00E4029F">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CA98203" id="Group 55" o:spid="_x0000_s1067" style="position:absolute;margin-left:15.5pt;margin-top:349.55pt;width:418.55pt;height:112.65pt;z-index:251643904"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2GVgMAAJgKAAAOAAAAZHJzL2Uyb0RvYy54bWzsVktv1DAQviPxHyzfaTbZZLdETVFVaIVU&#10;QUWLOHsd5yES29jeZsuvZzyJs2WpeApO7CGyd97fzHzJyYtd35E7YWyrZEHjowUlQnJVtrIu6Pvb&#10;i2fHlFjHZMk6JUVB74WlL06fPjkZdC4S1aiuFIaAE2nzQRe0cU7nUWR5I3pmj5QWEoSVMj1zcDV1&#10;VBo2gPe+i5LFYhUNypTaKC6shX9fjkJ6iv6rSnD3tqqscKQrKOTm8GnwufHP6PSE5bVhumn5lAb7&#10;jSx61koIOrt6yRwjW9N+46pvuVFWVe6Iqz5SVdVygTVANfHioJpLo7Yaa6nzodYzTADtAU6/7Za/&#10;ubs2pC0LmmWUSNZDjzAsgTuAM+g6B51Lo2/0tRkrhOOV4h8tiKNDub/Xe+VdZXpvBIWSHaJ+P6Mu&#10;do5w+DNbxll2DNE5yOJ0uViNoVnOG2jeN3a8eTVZxul6tVxPltnq+fFy6XOOWD7GxezmbAYNI2b3&#10;KNo/Q/GmYVpgc6xHKKC4Cii+g9ljsu4EyVYjkqjnYURcbW4nRB8FKV6mSYLlsDwg9VW96TJbxTjA&#10;c70s18a6S6F64g8FNZADjiW7u7JuhCao+LZY1bXlRdt1ePE7J847Q+4YbMumjicwH2gBoiFvPLn7&#10;TnjbTr4TFYwRtDPBgLjAe2eMcyFdOooaVooxRraAX4gSwmMD0aH3XEF2s+/4e77H8iZ9bypw/2fj&#10;xY+NZwuMrKSbjftWKvOYg84FmKpRH5cCQBqh8Si53WaHK5YkYRA2qryHiTFqJCSr+UULHbti1l0z&#10;AwwEXAWs6t7Co+rUUFA1nShplPn82P9eH0YapJQMwGgFtZ+2zAhKutcShv15nKaeAvGSZusELuah&#10;ZPNQIrf9uYIxiIG/Ncej13ddOFZG9R+AfM98VBAxySF2Qbkz4XLuRqYF+ubi7AzVgPY0c1fyRnPv&#10;3APtJ/J294EZPY2tg4F/o8KCsfxgekddbynV2dapqsXR9lCPuE4tgGX3BPYvtn4dtv4WgBefVVuS&#10;bB2aDezws1s/vZDCwmdplszM6AkhnZYlUEZY5gBciI64HsDmeSEMJzLP/w1GovulDUZG3k/a/w3+&#10;+xuMb3H4/MH3wvSp5r+vHt5xrvcflKdfAAAA//8DAFBLAwQUAAYACAAAACEAXIjdB+IAAAAKAQAA&#10;DwAAAGRycy9kb3ducmV2LnhtbEyPwWrDMBBE74X+g9hAb42sJDW2YzmE0PYUCk0KpTfF2tgmlmQs&#10;xXb+vttTc5tlhtk3+WYyLRuw942zEsQ8Aoa2dLqxlYSv49tzAswHZbVqnUUJN/SwKR4fcpVpN9pP&#10;HA6hYlRifaYk1CF0Gee+rNEoP3cdWvLOrjcq0NlXXPdqpHLT8kUUxdyoxtKHWnW4q7G8HK5Gwvuo&#10;xu1SvA77y3l3+zm+fHzvBUr5NJu2a2ABp/Afhj98QoeCmE7uarVnrYSloClBQpymAhgFkjghcZKQ&#10;LlYr4EXO7ycUvwAAAP//AwBQSwECLQAUAAYACAAAACEAtoM4kv4AAADhAQAAEwAAAAAAAAAAAAAA&#10;AAAAAAAAW0NvbnRlbnRfVHlwZXNdLnhtbFBLAQItABQABgAIAAAAIQA4/SH/1gAAAJQBAAALAAAA&#10;AAAAAAAAAAAAAC8BAABfcmVscy8ucmVsc1BLAQItABQABgAIAAAAIQAleL2GVgMAAJgKAAAOAAAA&#10;AAAAAAAAAAAAAC4CAABkcnMvZTJvRG9jLnhtbFBLAQItABQABgAIAAAAIQBciN0H4gAAAAoBAAAP&#10;AAAAAAAAAAAAAAAAALAFAABkcnMvZG93bnJldi54bWxQSwUGAAAAAAQABADzAAAAvwYAAAAA&#10;">
                <v:rect id="Rectangle 56" o:spid="_x0000_s1068"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6m7sEA&#10;AADbAAAADwAAAGRycy9kb3ducmV2LnhtbESPQYvCMBSE7wv7H8Jb8LamtijaNYoIglddUY+P5m1S&#10;bF5KE233328EYY/DzHzDLNeDa8SDulB7VjAZZyCIK69rNgpO37vPOYgQkTU2nknBLwVYr97fllhq&#10;3/OBHsdoRIJwKFGBjbEtpQyVJYdh7Fvi5P34zmFMsjNSd9gnuGtknmUz6bDmtGCxpa2l6na8OwXF&#10;4rzPK3OxQ3HpT3lxzXeGzkqNPobNF4hIQ/wPv9p7rWA6g+eX9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Opu7BAAAA2wAAAA8AAAAAAAAAAAAAAAAAmAIAAGRycy9kb3du&#10;cmV2LnhtbFBLBQYAAAAABAAEAPUAAACGAwAAAAA=&#10;" fillcolor="white [3212]" strokecolor="#3f3151 [1607]" strokeweight="2pt">
                  <v:textbox>
                    <w:txbxContent>
                      <w:p w:rsidR="004B20EB" w:rsidRDefault="004B20EB" w:rsidP="00E4029F">
                        <w:pPr>
                          <w:jc w:val="center"/>
                        </w:pPr>
                      </w:p>
                    </w:txbxContent>
                  </v:textbox>
                </v:rect>
                <v:shape id="Trapezoid 57" o:spid="_x0000_s1069"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3cBcQA&#10;AADbAAAADwAAAGRycy9kb3ducmV2LnhtbESPQWsCMRSE7wX/Q3hCbzVboa5sjdKWlgqeXFt6fd08&#10;d5duXtYkXeO/N4LgcZiZb5jFKppODOR8a1nB4yQDQVxZ3XKt4Gv38TAH4QOyxs4yKTiRh9VydLfA&#10;Qtsjb2koQy0ShH2BCpoQ+kJKXzVk0E9sT5y8vXUGQ5KultrhMcFNJ6dZNpMGW04LDfb01lD1V/4b&#10;Bd+feXzvyuqwOQ1x+xPD76vb50rdj+PLM4hAMdzC1/ZaK3jK4fIl/QC5P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3AXEAAAA2wAAAA8AAAAAAAAAAAAAAAAAmAIAAGRycy9k&#10;b3ducmV2LnhtbFBLBQYAAAAABAAEAPUAAACJAwAAAAA=&#10;" adj="-11796480,,5400" path="m,134224l33556,,511729,r33556,134224l,134224xe" fillcolor="#8064a2 [3207]" strokecolor="#3f3151 [1607]"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r>
                          <w:t>Storage</w:t>
                        </w:r>
                      </w:p>
                    </w:txbxContent>
                  </v:textbox>
                </v:shape>
              </v:group>
            </w:pict>
          </mc:Fallback>
        </mc:AlternateContent>
      </w:r>
      <w:r w:rsidR="00B254D2">
        <w:rPr>
          <w:noProof/>
        </w:rPr>
        <mc:AlternateContent>
          <mc:Choice Requires="wpg">
            <w:drawing>
              <wp:anchor distT="0" distB="0" distL="114300" distR="114300" simplePos="0" relativeHeight="251703296" behindDoc="0" locked="0" layoutInCell="1" allowOverlap="1" wp14:anchorId="08B6EE0A" wp14:editId="6CD6A788">
                <wp:simplePos x="0" y="0"/>
                <wp:positionH relativeFrom="column">
                  <wp:posOffset>2242185</wp:posOffset>
                </wp:positionH>
                <wp:positionV relativeFrom="paragraph">
                  <wp:posOffset>4313555</wp:posOffset>
                </wp:positionV>
                <wp:extent cx="1044575" cy="396875"/>
                <wp:effectExtent l="0" t="0" r="22225" b="22225"/>
                <wp:wrapNone/>
                <wp:docPr id="264"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4575" cy="396875"/>
                          <a:chOff x="0" y="0"/>
                          <a:chExt cx="1476375" cy="569833"/>
                        </a:xfrm>
                        <a:solidFill>
                          <a:schemeClr val="accent6"/>
                        </a:solidFill>
                      </wpg:grpSpPr>
                      <wps:wsp>
                        <wps:cNvPr id="265" name="Rectangle 265"/>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A2800" w:rsidRDefault="006A2800" w:rsidP="00E4029F">
                              <w:pPr>
                                <w:jc w:val="center"/>
                              </w:pPr>
                              <w:r>
                                <w:t>XML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rapezoid 266"/>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A2800" w:rsidRDefault="006A2800"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FA2A480" id="Group 264" o:spid="_x0000_s1070" style="position:absolute;margin-left:176.55pt;margin-top:339.65pt;width:82.25pt;height:31.25pt;z-index:251703296"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JBCUgMAAKEKAAAOAAAAZHJzL2Uyb0RvYy54bWzsVt9P2zAQfp+0/8Hy+0jTpl2JSFEFA02q&#10;AAETz67jNNES27PdpvDX73z5QVdgE0ziiT5Ednx3vvvu+645Ot5WJdkIYwslExoeDCgRkqu0kKuE&#10;/rg9+zKlxDomU1YqKRJ6Lyw9nn3+dFTrWAxVrspUGAJBpI1rndDcOR0HgeW5qJg9UFpIOMyUqZiD&#10;rVkFqWE1RK/KYDgYTIJamVQbxYW18Pa0OaQzjJ9lgrvLLLPCkTKhkJvDp8Hn0j+D2RGLV4bpvOBt&#10;GuwNWVSskHBpH+qUOUbWpngSqiq4UVZl7oCrKlBZVnCBNUA14WCvmnOj1hprWcX1SvcwAbR7OL05&#10;LL/YXBlSpAkdTiJKJKugSXgv8S8AnlqvYrA6N/pGX5mmRlguFP9p4TjYP/f71aPxNjOVd4JSyRZx&#10;v+9xF1tHOLwMB1E0/jqmhMPZ6HAyhTU2hufQvSduPP/WOUZfJ6POcTw5nI5G3jFgcXetVWWRnhVl&#10;6XNAVomT0pANAz4wzoV0k9ZjxxJr6muoNVDTPqJv/w/9m5xpgU21HtcefSi/Qf8aSMvkqhTQAcTB&#10;JwCWHn7sh41t24muyj/ADUfRcIg4sLhHeBeoaDSehEj9HaC0se5cqIr4RUINJIGEZpuFdQ2mnQk2&#10;vUvCJ2fdfSk8wKW8FhmwCXo6RO8XEMdm5CwVTSPGA/h1bfDK9z3CNmJAb51BC/vY4d9iN7m29t5V&#10;4BjonQf/du498GYlXe9cFVKZ5wKULmwLyBr7DqQGGo+S2y63jdJaXdl4qdJ7IIBRzVyymp8VAP+C&#10;WXfFDAwiGFkwXN0lPLJS1QlV7YqSXJmH5957e2AonFJSw2BLqP21ZkZQUn6XwN3DMIr8JMQNyG4I&#10;G7N7stw9kevqRIFWQhjjmuPS27uyW2ZGVXcwg+f+VjhiksPdCeXOdJsT1wxcmOJczOdoBtNPM7eQ&#10;N5r74B5oT6/b7R0zuuWgA/ZeqE4vLN6jYmPrPaWar53KCuSph7rBtW0BaNdPsXcR8aQT8S0gLx5U&#10;kYKIccL4BF4h4vafqdPvOBoPp+2ARH0jhV6Wr+uuR2T3gPMy7+iJg8Tn9qFh+ioN95P5Q8PvpWH8&#10;W4bvIPxnaL/Z/IfW7h55/fhlOfsNAAD//wMAUEsDBBQABgAIAAAAIQAiyYfY4gAAAAsBAAAPAAAA&#10;ZHJzL2Rvd25yZXYueG1sTI/BTsMwEETvSPyDtUjcqGNCkhLiVFUFnKpKtEiImxtvk6jxOordJP17&#10;zAmOq3maeVusZtOxEQfXWpIgFhEwpMrqlmoJn4e3hyUw5xVp1VlCCVd0sCpvbwqVazvRB457X7NQ&#10;Qi5XEhrv+5xzVzVolFvYHilkJzsY5cM51FwPagrlpuOPUZRyo1oKC43qcdNgdd5fjIT3SU3rWLyO&#10;2/Npc/0+JLuvrUAp7+/m9Qswj7P/g+FXP6hDGZyO9kLasU5CnMQioBLS7DkGFohEZCmwo4TsSSyB&#10;lwX//0P5AwAA//8DAFBLAQItABQABgAIAAAAIQC2gziS/gAAAOEBAAATAAAAAAAAAAAAAAAAAAAA&#10;AABbQ29udGVudF9UeXBlc10ueG1sUEsBAi0AFAAGAAgAAAAhADj9If/WAAAAlAEAAAsAAAAAAAAA&#10;AAAAAAAALwEAAF9yZWxzLy5yZWxzUEsBAi0AFAAGAAgAAAAhAFtkkEJSAwAAoQoAAA4AAAAAAAAA&#10;AAAAAAAALgIAAGRycy9lMm9Eb2MueG1sUEsBAi0AFAAGAAgAAAAhACLJh9jiAAAACwEAAA8AAAAA&#10;AAAAAAAAAAAArAUAAGRycy9kb3ducmV2LnhtbFBLBQYAAAAABAAEAPMAAAC7BgAAAAA=&#10;">
                <v:rect id="Rectangle 265" o:spid="_x0000_s1071"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AK8YA&#10;AADcAAAADwAAAGRycy9kb3ducmV2LnhtbESPT2vCQBTE74LfYXlCL6IbBdMSXUXUQnvoQaueH9mX&#10;Pyb7NmS3GvvpXaHQ4zAzv2EWq87U4kqtKy0rmIwjEMSp1SXnCo7f76M3EM4ja6wtk4I7OVgt+70F&#10;JtreeE/Xg89FgLBLUEHhfZNI6dKCDLqxbYiDl9nWoA+yzaVu8RbgppbTKIqlwZLDQoENbQpKq8OP&#10;UbA9XYa/WbVbf+3On9XrLCvtMb4r9TLo1nMQnjr/H/5rf2gF03gGzzPhCM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NAK8YAAADcAAAADwAAAAAAAAAAAAAAAACYAgAAZHJz&#10;L2Rvd25yZXYueG1sUEsFBgAAAAAEAAQA9QAAAIsDAAAAAA==&#10;" fillcolor="#f79646 [3209]" strokecolor="#974706 [1609]" strokeweight="2pt">
                  <v:textbox>
                    <w:txbxContent>
                      <w:p w:rsidR="006A2800" w:rsidRDefault="006A2800" w:rsidP="00E4029F">
                        <w:pPr>
                          <w:jc w:val="center"/>
                        </w:pPr>
                        <w:r>
                          <w:t>XML Parser</w:t>
                        </w:r>
                      </w:p>
                    </w:txbxContent>
                  </v:textbox>
                </v:rect>
                <v:shape id="Trapezoid 266" o:spid="_x0000_s1072"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x9sIA&#10;AADcAAAADwAAAGRycy9kb3ducmV2LnhtbESPQYvCMBSE7wv+h/CEvWmqh6xWo0ihoMeqB4/P5tkW&#10;m5fSRO3+eyMs7HGYmW+Y9XawrXhS7xvHGmbTBARx6UzDlYbzKZ8sQPiAbLB1TBp+ycN2M/paY2rc&#10;iwt6HkMlIoR9ihrqELpUSl/WZNFPXUccvZvrLYYo+0qaHl8Rbls5TxIlLTYcF2rsKKupvB8fVsOl&#10;uGbZo8l/CnVR+a2cHZYyO2j9PR52KxCBhvAf/mvvjYa5UvA5E4+A3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8/H2wgAAANwAAAAPAAAAAAAAAAAAAAAAAJgCAABkcnMvZG93&#10;bnJldi54bWxQSwUGAAAAAAQABAD1AAAAhwM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6A2800" w:rsidRDefault="006A2800" w:rsidP="00E4029F">
                        <w:pPr>
                          <w:jc w:val="center"/>
                        </w:pPr>
                      </w:p>
                    </w:txbxContent>
                  </v:textbox>
                </v:shape>
              </v:group>
            </w:pict>
          </mc:Fallback>
        </mc:AlternateContent>
      </w:r>
      <w:r w:rsidR="00B254D2">
        <w:rPr>
          <w:noProof/>
        </w:rPr>
        <mc:AlternateContent>
          <mc:Choice Requires="wpg">
            <w:drawing>
              <wp:anchor distT="0" distB="0" distL="114300" distR="114300" simplePos="0" relativeHeight="251651072" behindDoc="0" locked="0" layoutInCell="1" allowOverlap="1" wp14:anchorId="01E60B90" wp14:editId="7156503A">
                <wp:simplePos x="0" y="0"/>
                <wp:positionH relativeFrom="column">
                  <wp:posOffset>1822450</wp:posOffset>
                </wp:positionH>
                <wp:positionV relativeFrom="paragraph">
                  <wp:posOffset>2496820</wp:posOffset>
                </wp:positionV>
                <wp:extent cx="1152525" cy="396875"/>
                <wp:effectExtent l="0" t="0" r="28575" b="22225"/>
                <wp:wrapNone/>
                <wp:docPr id="293"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52525" cy="396875"/>
                          <a:chOff x="0" y="0"/>
                          <a:chExt cx="1476375" cy="569833"/>
                        </a:xfrm>
                        <a:solidFill>
                          <a:schemeClr val="accent6"/>
                        </a:solidFill>
                      </wpg:grpSpPr>
                      <wps:wsp>
                        <wps:cNvPr id="294" name="Rectangle 294"/>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roofErr w:type="spellStart"/>
                              <w:r>
                                <w:t>Compare</w:t>
                              </w:r>
                              <w:r w:rsidR="003D673B">
                                <w:t>Provider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Trapezoid 295"/>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B26D920" id="Group 293" o:spid="_x0000_s1073" style="position:absolute;margin-left:143.5pt;margin-top:196.6pt;width:90.75pt;height:31.25pt;z-index:251651072"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xVgMAAKEKAAAOAAAAZHJzL2Uyb0RvYy54bWzsVm1P2zAQ/j5p/8Hy95EmTQtEpKiCgSah&#10;gYCJz67jNNES27NdUvj1O19e2hXYC5P4RCtFtu/Fd8/dPcnR8bquyL0wtlQypeHeiBIhucpKuUzp&#10;t9uzTweUWMdkxiolRUofhKXHs48fjhqdiEgVqsqEIeBE2qTRKS2c00kQWF6Imtk9pYUEYa5MzRxs&#10;zTLIDGvAe10F0Wg0DRplMm0UF9bC6WkrpDP0n+eCu8s8t8KRKqUQm8OnwefCP4PZEUuWhumi5F0Y&#10;7BVR1KyUcOng6pQ5RlamfOKqLrlRVuVuj6s6UHlecoE5QDbhaCebc6NWGnNZJs1SDzABtDs4vdot&#10;/3p/ZUiZpTQ6HFMiWQ1FwnuJPwB4Gr1MQOvc6Bt9ZdocYXmh+HcL4mBX7vfLjfI6N7U3glTJGnF/&#10;GHAXa0c4HIbhJII/JRxk48Ppwf6kLQwvoHpPzHjxuTeM96djUEbDyfTwYIwhByzpr7WqKrOzsqp8&#10;DNhV4qQy5J5BPzDOhXRTfxVYbGliTkMOjYbWtBv07f+hf1MwLbCo1uM6oB/36F9D0zK5rARUIG4r&#10;gJoefqyHTWxXiT7LX8ANx3EUIQ4sGRDeBioeT6Yhtv4WUNpYdy5UTfwipQaCwIZm9xfWtQj1Klj0&#10;PgiPjnUPlfAAV/Ja5NBNUNMIrV9AHItRsEy0hZiM4NeXwU++rxEWBR167RxKOPgOf+e7jbXT96YC&#10;aWAwHv3ZeLDAm5V0g3FdSmWec1C5sEsgb/V7kFpoPEpuvVi3k4Yt548WKnuABjCq5SWr+VkJ8F8w&#10;666YASICygJydZfwyCvVpFR1K0oKZR6fO/f60KEgpaQBYkup/bFiRlBSfZHQu4dhHHsmxE082Y9g&#10;Y7Yli22JXNUnCmYlBBrXHJde31X9MjeqvgMOnvtbQcQkh7tTyp3pNyeuJVxgcS7mc1QD9tPMXcgb&#10;zb1zD7Rvr9v1HTO660EH3ftV9fPCkp1WbHW9pVTzlVN5iX26wbUrAcyuZ7E3GWKgopZCbwF58ajK&#10;DIYYycwHAOP+t0PcvZn6+Z3Ek+ig4zmcbySGl8fX9dcjsjvA+THv2xOJxMf2PsP0n2Z4v2fm9xl+&#10;qxnG1zJ8B+Gboftm8x9a23vs682X5ewnAAAA//8DAFBLAwQUAAYACAAAACEAShnSCOMAAAALAQAA&#10;DwAAAGRycy9kb3ducmV2LnhtbEyPT0vDQBDF74LfYRnBm938MW2M2ZRS1FMRbAXxNk2mSWh2N2S3&#10;SfrtHU96e8N7vPm9fD3rTow0uNYaBeEiAEGmtFVragWfh9eHFITzaCrsrCEFV3KwLm5vcswqO5kP&#10;Gve+FlxiXIYKGu/7TEpXNqTRLWxPhr2THTR6PodaVgNOXK47GQXBUmpsDX9osKdtQ+V5f9EK3iac&#10;NnH4Mu7Op+31+5C8f+1CUur+bt48g/A0+78w/OIzOhTMdLQXUznRKYjSFW/xCuKnOALBicdlmoA4&#10;skiSFcgil/83FD8AAAD//wMAUEsBAi0AFAAGAAgAAAAhALaDOJL+AAAA4QEAABMAAAAAAAAAAAAA&#10;AAAAAAAAAFtDb250ZW50X1R5cGVzXS54bWxQSwECLQAUAAYACAAAACEAOP0h/9YAAACUAQAACwAA&#10;AAAAAAAAAAAAAAAvAQAAX3JlbHMvLnJlbHNQSwECLQAUAAYACAAAACEAfjDC8VYDAAChCgAADgAA&#10;AAAAAAAAAAAAAAAuAgAAZHJzL2Uyb0RvYy54bWxQSwECLQAUAAYACAAAACEAShnSCOMAAAALAQAA&#10;DwAAAAAAAAAAAAAAAACwBQAAZHJzL2Rvd25yZXYueG1sUEsFBgAAAAAEAAQA8wAAAMAGAAAAAA==&#10;">
                <v:rect id="Rectangle 294" o:spid="_x0000_s1074"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qVl8gA&#10;AADcAAAADwAAAGRycy9kb3ducmV2LnhtbESPzWvCQBTE74X+D8sr9FJ0o7R+RFeRaqEePBhtz4/s&#10;y4fJvg3ZVWP/+m5B6HGYmd8w82VnanGh1pWWFQz6EQji1OqScwXHw0dvAsJ5ZI21ZVJwIwfLxePD&#10;HGNtr7ynS+JzESDsYlRQeN/EUrq0IIOubxvi4GW2NeiDbHOpW7wGuKnlMIpG0mDJYaHAht4LSqvk&#10;bBSsv04vP1m1We0239tq/JaV9ji6KfX81K1mIDx1/j98b39qBcPpK/ydCUd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qpWXyAAAANwAAAAPAAAAAAAAAAAAAAAAAJgCAABk&#10;cnMvZG93bnJldi54bWxQSwUGAAAAAAQABAD1AAAAjQMAAAAA&#10;" fillcolor="#f79646 [3209]" strokecolor="#974706 [1609]" strokeweight="2pt">
                  <v:textbox>
                    <w:txbxContent>
                      <w:p w:rsidR="004B20EB" w:rsidRDefault="004B20EB" w:rsidP="00E4029F">
                        <w:pPr>
                          <w:jc w:val="center"/>
                        </w:pPr>
                        <w:proofErr w:type="spellStart"/>
                        <w:r>
                          <w:t>Compare</w:t>
                        </w:r>
                        <w:r w:rsidR="003D673B">
                          <w:t>Provider</w:t>
                        </w:r>
                        <w:proofErr w:type="spellEnd"/>
                      </w:p>
                    </w:txbxContent>
                  </v:textbox>
                </v:rect>
                <v:shape id="Trapezoid 295" o:spid="_x0000_s1075"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QfpsQA&#10;AADcAAAADwAAAGRycy9kb3ducmV2LnhtbESPQWvCQBSE7wX/w/IK3urGQGNNXUUCgeaY2IPH1+wz&#10;Cc2+DdmNxn/vCoUeh5n5htkdZtOLK42us6xgvYpAENdWd9wo+D7lbx8gnEfW2FsmBXdycNgvXnaY&#10;anvjkq6Vb0SAsEtRQev9kErp6pYMupUdiIN3saNBH+TYSD3iLcBNL+MoSqTBjsNCiwNlLdW/1WQU&#10;nMufLJu6fFMm5yS/1OtiK7NCqeXrfPwE4Wn2/+G/9pdWEG/f4XkmHAG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0H6bEAAAA3AAAAA8AAAAAAAAAAAAAAAAAmAIAAGRycy9k&#10;b3ducmV2LnhtbFBLBQYAAAAABAAEAPUAAACJAw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A449D">
        <w:rPr>
          <w:noProof/>
        </w:rPr>
        <mc:AlternateContent>
          <mc:Choice Requires="wpg">
            <w:drawing>
              <wp:anchor distT="0" distB="0" distL="114300" distR="114300" simplePos="0" relativeHeight="251682816" behindDoc="0" locked="0" layoutInCell="1" allowOverlap="1" wp14:anchorId="1750B4C4" wp14:editId="0E3378C8">
                <wp:simplePos x="0" y="0"/>
                <wp:positionH relativeFrom="column">
                  <wp:posOffset>1976755</wp:posOffset>
                </wp:positionH>
                <wp:positionV relativeFrom="paragraph">
                  <wp:posOffset>3104515</wp:posOffset>
                </wp:positionV>
                <wp:extent cx="1044575" cy="396875"/>
                <wp:effectExtent l="0" t="0" r="22225" b="22225"/>
                <wp:wrapNone/>
                <wp:docPr id="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4575" cy="396875"/>
                          <a:chOff x="0" y="0"/>
                          <a:chExt cx="1476375" cy="569833"/>
                        </a:xfrm>
                        <a:solidFill>
                          <a:schemeClr val="accent6"/>
                        </a:solidFill>
                      </wpg:grpSpPr>
                      <wps:wsp>
                        <wps:cNvPr id="10" name="Rectangle 10"/>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D673B" w:rsidRDefault="003D673B" w:rsidP="003D673B">
                              <w:pPr>
                                <w:jc w:val="center"/>
                              </w:pPr>
                              <w:r>
                                <w:t>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rapezoid 13"/>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D673B" w:rsidRDefault="003D673B" w:rsidP="003D67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4A70552" id="Group 3" o:spid="_x0000_s1076" style="position:absolute;margin-left:155.65pt;margin-top:244.45pt;width:82.25pt;height:31.25pt;z-index:251682816"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sr8TgMAAJkKAAAOAAAAZHJzL2Uyb0RvYy54bWzsVlFP2zAQfp+0/2D5faRp09JGBIRgoEkI&#10;EDDxbByniZbYnu2Swq/f+RKHrrBNMIkn8hDZ8d3Z9933nbN3sG5qci+MrZTMaLwzokRIrvJKLjP6&#10;/ebky5wS65jMWa2kyOiDsPRg//OnvVanYqxKVefCEAgibdrqjJbO6TSKLC9Fw+yO0kLCYqFMwxxM&#10;zTLKDWshelNH49FoFrXK5NooLqyFr8fdIt3H+EUhuLsoCiscqTMKZ3P4Nvi+8+9of4+lS8N0WfH+&#10;GOwNp2hYJWHTIdQxc4ysTPUsVFNxo6wq3A5XTaSKouICc4Bs4tFWNqdGrTTmskzbpR5gAmi3cHpz&#10;WH5+f2lIlWd0lxLJGigR7komHppWL1OwODX6Wl+aLj8Ynin+w8JytL3u58sn43VhGu8EaZI1Yv4w&#10;YC7WjnD4GI+SZLo7pYTD2mQxm8MYi8JLqNwzN15+DY7J7mwSHKezxXyCR45YGra1qq7yk6qu/RmQ&#10;UeKoNuSeARcY50K6md8KPDYsMachh1YDLe0T8vb/kL8umRZYUOtx7ZGPgZgd9FfAVyaXtSDwDfFH&#10;Ow9+P7N9HUKOv0EbT5LxGFFg6YDvJkzJZDrrIm/ApI11p0I1xA8yauAMSGV2f2Zdh08wwZLbtDuE&#10;x8a6h1p4eGt5JQrgEVR0jN5/wBtLUbJcdGWYjuAJRfCa9xXCkmBAb11AAYfY8d9id2ft7b2rwAYw&#10;OI/+7Tx44M5KusG5qaQyLwWoXdwnUHT2AaQOGo+SW9+tUWPjeajqncofoPxGdR3Jan5SAfxnzLpL&#10;ZqAFASegrboLeBW1ajOq+hElpTKPL3339sBPWKWkhZaWUftzxYygpP4mgbmLOEl8D8QJiG4ME7O5&#10;cre5IlfNkQKlxNDANceht3d1GBZGNbfQfQ/9rrDEJIe9M8qdCZMj17Va6N9cHB6iGfQ9zdyZvNbc&#10;B/dAe3rdrG+Z0T0HHbD3XAW1sHSLip2t95TqcOVUUSFPPdQdrn0JQLm+h72HhCdBwjcAvHhUVU7i&#10;voW+SsL9jRTUO02m43nfHFHdSc+1oP+gzABc2B1x3YLNizyQE9vIh4LxLniVghcfCn5vBeOVDP8/&#10;eC/0/2r+B2tzjrx++qPc/wUAAP//AwBQSwMEFAAGAAgAAAAhAHHOiT7iAAAACwEAAA8AAABkcnMv&#10;ZG93bnJldi54bWxMj8FOwzAQRO9I/IO1SNyoY5JAGuJUVQWcKiRaJNSbG2+TqLEdxW6S/j3LCY6r&#10;fZp5U6xm07ERB986K0EsImBoK6dbW0v42r89ZMB8UFarzlmUcEUPq/L2plC5dpP9xHEXakYh1udK&#10;QhNCn3PuqwaN8gvXo6XfyQ1GBTqHmutBTRRuOv4YRU/cqNZSQ6N63DRYnXcXI+F9UtM6Fq/j9nza&#10;XA/79ON7K1DK+7t5/QIs4Bz+YPjVJ3UoyenoLlZ71kmIhYgJlZBk2RIYEclzSmOOEtJUJMDLgv/f&#10;UP4AAAD//wMAUEsBAi0AFAAGAAgAAAAhALaDOJL+AAAA4QEAABMAAAAAAAAAAAAAAAAAAAAAAFtD&#10;b250ZW50X1R5cGVzXS54bWxQSwECLQAUAAYACAAAACEAOP0h/9YAAACUAQAACwAAAAAAAAAAAAAA&#10;AAAvAQAAX3JlbHMvLnJlbHNQSwECLQAUAAYACAAAACEARL7K/E4DAACZCgAADgAAAAAAAAAAAAAA&#10;AAAuAgAAZHJzL2Uyb0RvYy54bWxQSwECLQAUAAYACAAAACEAcc6JPuIAAAALAQAADwAAAAAAAAAA&#10;AAAAAACoBQAAZHJzL2Rvd25yZXYueG1sUEsFBgAAAAAEAAQA8wAAALcGAAAAAA==&#10;">
                <v:rect id="Rectangle 10" o:spid="_x0000_s1077"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Kl5MYA&#10;AADbAAAADwAAAGRycy9kb3ducmV2LnhtbESPT2sCQQzF74LfYUihl1JnW6iWraOIVagHD1rbc9jJ&#10;/unuZJadUVc/vTkUvCW8l/d+mc5716gTdaHybOBllIAizrytuDBw+F4/v4MKEdli45kMXCjAfDYc&#10;TDG1/sw7Ou1joSSEQ4oGyhjbVOuQleQwjHxLLFruO4dR1q7QtsOzhLtGvybJWDusWBpKbGlZUlbv&#10;j87A58/f0zWvV4vt6ndTT97yyh/GF2MeH/rFB6hIfbyb/6+/rOALvfwiA+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Kl5MYAAADbAAAADwAAAAAAAAAAAAAAAACYAgAAZHJz&#10;L2Rvd25yZXYueG1sUEsFBgAAAAAEAAQA9QAAAIsDAAAAAA==&#10;" fillcolor="#f79646 [3209]" strokecolor="#974706 [1609]" strokeweight="2pt">
                  <v:textbox>
                    <w:txbxContent>
                      <w:p w:rsidR="003D673B" w:rsidRDefault="003D673B" w:rsidP="003D673B">
                        <w:pPr>
                          <w:jc w:val="center"/>
                        </w:pPr>
                        <w:r>
                          <w:t>Compare</w:t>
                        </w:r>
                      </w:p>
                    </w:txbxContent>
                  </v:textbox>
                </v:rect>
                <v:shape id="Trapezoid 13" o:spid="_x0000_s1078"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9ltsEA&#10;AADbAAAADwAAAGRycy9kb3ducmV2LnhtbERPTWuDQBC9F/oflinkVtekYBqTTQiCUI+aHjxO3IlK&#10;3FlxN4n5991Cobd5vM/ZHWYziDtNrresYBnFIIgbq3tuFXyf8vdPEM4jaxwsk4InOTjsX192mGr7&#10;4JLulW9FCGGXooLO+zGV0jUdGXSRHYkDd7GTQR/g1Eo94SOEm0Gu4jiRBnsODR2OlHXUXKubUVCX&#10;5yy79fm6TOokvzTLYiOzQqnF23zcgvA0+3/xn/tLh/kf8PtLOED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ZbbBAAAA2wAAAA8AAAAAAAAAAAAAAAAAmAIAAGRycy9kb3du&#10;cmV2LnhtbFBLBQYAAAAABAAEAPUAAACGAw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3D673B" w:rsidRDefault="003D673B" w:rsidP="003D673B">
                        <w:pPr>
                          <w:jc w:val="center"/>
                        </w:pPr>
                      </w:p>
                    </w:txbxContent>
                  </v:textbox>
                </v:shape>
              </v:group>
            </w:pict>
          </mc:Fallback>
        </mc:AlternateContent>
      </w:r>
      <w:r w:rsidR="00BA449D">
        <w:rPr>
          <w:noProof/>
        </w:rPr>
        <mc:AlternateContent>
          <mc:Choice Requires="wpg">
            <w:drawing>
              <wp:anchor distT="0" distB="0" distL="114300" distR="114300" simplePos="0" relativeHeight="251656192" behindDoc="0" locked="0" layoutInCell="1" allowOverlap="1" wp14:anchorId="67AD3F42" wp14:editId="7C60C66D">
                <wp:simplePos x="0" y="0"/>
                <wp:positionH relativeFrom="column">
                  <wp:posOffset>3577590</wp:posOffset>
                </wp:positionH>
                <wp:positionV relativeFrom="paragraph">
                  <wp:posOffset>4909820</wp:posOffset>
                </wp:positionV>
                <wp:extent cx="1044575" cy="396875"/>
                <wp:effectExtent l="0" t="0" r="22225" b="22225"/>
                <wp:wrapNone/>
                <wp:docPr id="318" name="Group 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4575" cy="396875"/>
                          <a:chOff x="0" y="0"/>
                          <a:chExt cx="1476375" cy="569833"/>
                        </a:xfrm>
                        <a:solidFill>
                          <a:schemeClr val="accent6"/>
                        </a:solidFill>
                      </wpg:grpSpPr>
                      <wps:wsp>
                        <wps:cNvPr id="319" name="Rectangle 319"/>
                        <wps:cNvSpPr/>
                        <wps:spPr>
                          <a:xfrm>
                            <a:off x="0" y="134223"/>
                            <a:ext cx="1476375" cy="43561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B20EB" w:rsidRDefault="004B20EB" w:rsidP="00E4029F">
                              <w:pPr>
                                <w:jc w:val="center"/>
                              </w:pPr>
                              <w:r>
                                <w:t>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Trapezoid 320"/>
                        <wps:cNvSpPr/>
                        <wps:spPr>
                          <a:xfrm>
                            <a:off x="0" y="0"/>
                            <a:ext cx="545285" cy="134224"/>
                          </a:xfrm>
                          <a:prstGeom prst="trapezoid">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B478475" id="Group 318" o:spid="_x0000_s1079" style="position:absolute;margin-left:281.7pt;margin-top:386.6pt;width:82.25pt;height:31.25pt;z-index:251656192"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0MxVwMAAKEKAAAOAAAAZHJzL2Uyb0RvYy54bWzsVt9P2zAQfp+0/8Hy+0jTpl0bERCCgSYh&#10;QMDEs3GcJlpie7ZLCn/9zpc47QraD6btiT5E/nF39n33fVfvH66bmjwIYyslMxrvjSgRkqu8ksuM&#10;frk9/TCnxDomc1YrKTL6KCw9PHj/br/VqRirUtW5MASCSJu2OqOlczqNIstL0TC7p7SQsFko0zAH&#10;U7OMcsNaiN7U0Xg0mkWtMrk2igtrYfWk26QHGL8oBHeXRWGFI3VG4W4Ovwa/9/4bHeyzdGmYLive&#10;X4O94hYNqyQcOoQ6YY6RlamehWoqbpRVhdvjqolUUVRcYA6QTTzayebMqJXGXJZpu9QDTADtDk6v&#10;DssvHq4MqfKMTmIolWQNFAnPJX4B4Gn1MgWrM6Nv9JXpcoThueJfLWxHu/t+vtwYrwvTeCdIlawR&#10;98cBd7F2hMNiPEqS6ccpJRz2JovZHMZYGF5C9Z658fJTcEw+zibBcTpbzCcT7xixNBxrVV3lp1Vd&#10;+zsgq8RxbcgDAz4wzoV0s95jyxJzGnJoNVDTbtC3f4f+Tcm0wKJaj+uA/iKgfw2kZXJZC6jAoqsA&#10;Wnr4sR42tX0lQpY/gBtPkvEYcWDpgPA2UMlkOouR+ltAaWPdmVAN8YOMGrgEEpo9nFvXYRpMsOjh&#10;Eh4d6x5r4QGu5bUogE1Q0zF6v4h40m2VLBddIaYj+IUyeOX7GmEZMaCPXEAJh9jxz2J3d+3tvavA&#10;NjA4j37tPHjgyUq6wbmppDIvBahd3CdQdPYBpA4aj5Jb3687pWGufule5Y9AAKO6vmQ1P60A/nNm&#10;3RUz0IigZUFzdZfwKWrVZlT1I0pKZZ5eWvf2wFDYpaSFxpZR+23FjKCk/iyBu4s4SXwnxAnIbgwT&#10;s71zv70jV82xAq3E0MY1x6G3d3UYFkY1d9CDj/ypsMUkh7Mzyp0Jk2PXNVzo4lwcHaEZdD/N3Lm8&#10;0dwH90B7et2u75jRPQcdsPdCBb2wdIeKna33lOpo5VRRIU83uPYlAO36LvY/ROyx7FroLSAvnlSV&#10;kwks9rIFuf+uiNFno99pMh3P+waJ+k56toUOELQZoAvHI7I7wHmZB3piI/HgvGmY/pGGUe4brr1p&#10;+N9rGP+W4R2E/wz9m80/tLbnyOvNy/LgOwAAAP//AwBQSwMEFAAGAAgAAAAhAPVvi+DjAAAACwEA&#10;AA8AAABkcnMvZG93bnJldi54bWxMj8tOwzAQRfdI/IM1SOyo8yB1CXGqqgJWFRItEmI3jadJ1NiO&#10;YjdJ/x6zguXoHt17pljPumMjDa61RkK8iICRqaxqTS3h8/D6sALmPBqFnTUk4UoO1uXtTYG5spP5&#10;oHHvaxZKjMtRQuN9n3PuqoY0uoXtyYTsZAeNPpxDzdWAUyjXHU+iaMk1tiYsNNjTtqHqvL9oCW8T&#10;Tps0fhl359P2+n3I3r92MUl5fzdvnoF5mv0fDL/6QR3K4HS0F6Mc6yRky/QxoBKESBNggRCJeAJ2&#10;lLBKMwG8LPj/H8ofAAAA//8DAFBLAQItABQABgAIAAAAIQC2gziS/gAAAOEBAAATAAAAAAAAAAAA&#10;AAAAAAAAAABbQ29udGVudF9UeXBlc10ueG1sUEsBAi0AFAAGAAgAAAAhADj9If/WAAAAlAEAAAsA&#10;AAAAAAAAAAAAAAAALwEAAF9yZWxzLy5yZWxzUEsBAi0AFAAGAAgAAAAhAHFDQzFXAwAAoQoAAA4A&#10;AAAAAAAAAAAAAAAALgIAAGRycy9lMm9Eb2MueG1sUEsBAi0AFAAGAAgAAAAhAPVvi+DjAAAACwEA&#10;AA8AAAAAAAAAAAAAAAAAsQUAAGRycy9kb3ducmV2LnhtbFBLBQYAAAAABAAEAPMAAADBBgAAAAA=&#10;">
                <v:rect id="Rectangle 319" o:spid="_x0000_s1080"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ZsEA&#10;AADcAAAADwAAAGRycy9kb3ducmV2LnhtbESPQWsCMRSE7wX/Q3iCt5q1gm1Xo0hBEDzVCu3xuXnd&#10;Xbp5WZKnxn/fCILHYWa+YRar5Dp1phBbzwYm4wIUceVty7WBw9fm+Q1UFGSLnWcycKUIq+XgaYGl&#10;9Rf+pPNeapUhHEs00Ij0pdaxashhHPueOHu/PjiULEOtbcBLhrtOvxTFTDtsOS802NNHQ9Xf/uQM&#10;7H5atElCr0+vR4nfSVCvrTGjYVrPQQkleYTv7a01MJ28w+1MPgJ6+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f8GbBAAAA3AAAAA8AAAAAAAAAAAAAAAAAmAIAAGRycy9kb3du&#10;cmV2LnhtbFBLBQYAAAAABAAEAPUAAACGAwAAAAA=&#10;" fillcolor="#8064a2 [3207]" strokecolor="#3f3151 [1607]" strokeweight="2pt">
                  <v:textbox>
                    <w:txbxContent>
                      <w:p w:rsidR="004B20EB" w:rsidRDefault="004B20EB" w:rsidP="00E4029F">
                        <w:pPr>
                          <w:jc w:val="center"/>
                        </w:pPr>
                        <w:r>
                          <w:t>Disk</w:t>
                        </w:r>
                      </w:p>
                    </w:txbxContent>
                  </v:textbox>
                </v:rect>
                <v:shape id="Trapezoid 320" o:spid="_x0000_s1081"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FgPsEA&#10;AADcAAAADwAAAGRycy9kb3ducmV2LnhtbERPz2vCMBS+D/wfwhN2m6kOplSjqGwoeLJueH1rnm1Z&#10;89IlWY3//XIQPH58vxeraFrRk/ONZQXjUQaCuLS64UrB5+njZQbCB2SNrWVScCMPq+XgaYG5tlc+&#10;Ul+ESqQQ9jkqqEPocil9WZNBP7IdceIu1hkMCbpKaofXFG5aOcmyN2mw4dRQY0fbmsqf4s8o+NpN&#10;43tblL+HWx+P5xi+N+4yVep5GNdzEIFieIjv7r1W8DpJ89OZd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BYD7BAAAA3AAAAA8AAAAAAAAAAAAAAAAAmAIAAGRycy9kb3du&#10;cmV2LnhtbFBLBQYAAAAABAAEAPUAAACGAwAAAAA=&#10;" adj="-11796480,,5400" path="m,134224l33556,,511729,r33556,134224l,134224xe" fillcolor="#8064a2 [3207]" strokecolor="#3f3151 [1607]"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A449D">
        <w:rPr>
          <w:noProof/>
        </w:rPr>
        <mc:AlternateContent>
          <mc:Choice Requires="wps">
            <w:drawing>
              <wp:anchor distT="0" distB="0" distL="114300" distR="114300" simplePos="0" relativeHeight="251664384" behindDoc="0" locked="0" layoutInCell="1" allowOverlap="1" wp14:anchorId="27A942AE" wp14:editId="236FC316">
                <wp:simplePos x="0" y="0"/>
                <wp:positionH relativeFrom="column">
                  <wp:posOffset>1402080</wp:posOffset>
                </wp:positionH>
                <wp:positionV relativeFrom="paragraph">
                  <wp:posOffset>2199005</wp:posOffset>
                </wp:positionV>
                <wp:extent cx="3361055" cy="3175635"/>
                <wp:effectExtent l="38100" t="0" r="429895" b="100965"/>
                <wp:wrapNone/>
                <wp:docPr id="331" name="Straight Arrow Connector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3361055" cy="3175635"/>
                        </a:xfrm>
                        <a:prstGeom prst="bentConnector3">
                          <a:avLst>
                            <a:gd name="adj1" fmla="val -1183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8C4261" id="Straight Arrow Connector 331" o:spid="_x0000_s1026" type="#_x0000_t34" style="position:absolute;margin-left:110.4pt;margin-top:173.15pt;width:264.65pt;height:250.0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fvGAIAAHIEAAAOAAAAZHJzL2Uyb0RvYy54bWysVMuO0zAU3SPxD5b30yQTtVRR0xFqgc0I&#10;KgrsXT8aM37JNk3691w7aXhLCJGF5cc9595zrp3Nw6AVunAfpDUtrhYlRtxQy6Q5t/jjh9d3a4xC&#10;JIYRZQ1v8ZUH/LB9/mzTu4bf284qxj0CEhOa3rW4i9E1RRFoxzUJC+u4gUNhvSYRlv5cME96YNeq&#10;uC/LVdFbz5y3lIcAu/vxEG8zvxCcxndCBB6RajHUFvPo83hKY7HdkObsieskncog/1CFJtJA0plq&#10;TyJBX7z8hUpL6m2wIi6o1YUVQlKeNYCaqvxJzbEjjmctYE5ws03h/9HSt5eDR5K1uK4rjAzR0KRj&#10;9ESeu4heem97tLPGgJHWoxQDjvUuNADcmYNPmulgju7R0qcAZ8UPh2kR3Bg2CK+Rt9CCqlyX6cNI&#10;KOk+wUb2DtxAQ27NdW4NHyKisFnXq6pcLjGicFZXL5areplKKUiTeFMZzof4hluN0qTFJ27iXHmd&#10;E5DLY4i5S2xSSthnUC20gqZfiEJ3VbUeNQLxFA6zG3XCKnNLtiehQ4BqMYPZeJUikeqVYSheHRhJ&#10;kn9TmQmXzRn9yM7Eq+Ij53suoAsgdLQi33++U37if8q+QyXKQGSCCKnUDCqzvD+CptgE4/lN/C1w&#10;js4ZrYkzUEtj/e+yxuFWqhjjb6pHrUn2ybLrwd/uClzs3MbpEaaX8/06w7/9KrZfAQAA//8DAFBL&#10;AwQUAAYACAAAACEAaUz+uOAAAAALAQAADwAAAGRycy9kb3ducmV2LnhtbEyPMU/DMBSEdyT+g/WQ&#10;2KjdJA0hxKkAgaAjpUs3N36NI+LnELtN+PeYCcbTne6+q9az7dkZR985krBcCGBIjdMdtRJ2Hy83&#10;BTAfFGnVO0IJ3+hhXV9eVKrUbqJ3PG9Dy2IJ+VJJMCEMJee+MWiVX7gBKXpHN1oVohxbrkc1xXLb&#10;80SInFvVUVwwasAng83n9mQlbIxOn+3j6yYUPJ+Ob18rcTftpby+mh/ugQWcw18YfvEjOtSR6eBO&#10;pD3rJSSJiOhBQprlKbCYuF2JJbCDhCLLM+B1xf9/qH8AAAD//wMAUEsBAi0AFAAGAAgAAAAhALaD&#10;OJL+AAAA4QEAABMAAAAAAAAAAAAAAAAAAAAAAFtDb250ZW50X1R5cGVzXS54bWxQSwECLQAUAAYA&#10;CAAAACEAOP0h/9YAAACUAQAACwAAAAAAAAAAAAAAAAAvAQAAX3JlbHMvLnJlbHNQSwECLQAUAAYA&#10;CAAAACEAMKZH7xgCAAByBAAADgAAAAAAAAAAAAAAAAAuAgAAZHJzL2Uyb0RvYy54bWxQSwECLQAU&#10;AAYACAAAACEAaUz+uOAAAAALAQAADwAAAAAAAAAAAAAAAAByBAAAZHJzL2Rvd25yZXYueG1sUEsF&#10;BgAAAAAEAAQA8wAAAH8FAAAAAA==&#10;" adj="-2555" strokecolor="black [3040]">
                <v:stroke dashstyle="dash" endarrow="open"/>
                <o:lock v:ext="edit" shapetype="f"/>
              </v:shape>
            </w:pict>
          </mc:Fallback>
        </mc:AlternateContent>
      </w:r>
      <w:r w:rsidR="00BA449D">
        <w:rPr>
          <w:noProof/>
        </w:rPr>
        <mc:AlternateContent>
          <mc:Choice Requires="wps">
            <w:drawing>
              <wp:anchor distT="0" distB="0" distL="114300" distR="114300" simplePos="0" relativeHeight="251697152" behindDoc="0" locked="0" layoutInCell="1" allowOverlap="1" wp14:anchorId="119BED79" wp14:editId="25F20391">
                <wp:simplePos x="0" y="0"/>
                <wp:positionH relativeFrom="column">
                  <wp:posOffset>2210435</wp:posOffset>
                </wp:positionH>
                <wp:positionV relativeFrom="paragraph">
                  <wp:posOffset>2889250</wp:posOffset>
                </wp:positionV>
                <wp:extent cx="349885" cy="315595"/>
                <wp:effectExtent l="0" t="0" r="69215" b="65405"/>
                <wp:wrapNone/>
                <wp:docPr id="259" name="Straight Arrow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885" cy="31559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9D48031" id="Straight Arrow Connector 259" o:spid="_x0000_s1026" type="#_x0000_t32" style="position:absolute;margin-left:174.05pt;margin-top:227.5pt;width:27.55pt;height:24.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zY7AEAAC0EAAAOAAAAZHJzL2Uyb0RvYy54bWysU9uO0zAQfUfiHyy/0zRdgtqo6Qq1wMsK&#10;Kgof4HXsxlrfNDZN+veMnTTcJYR4GdmeOWfmzIy394PR5CIgKGcbWi6WlAjLXavsuaGfP719saYk&#10;RGZbpp0VDb2KQO93z59te1+LleucbgUQJLGh7n1Duxh9XRSBd8KwsHBeWHRKB4ZFvMK5aIH1yG50&#10;sVouXxW9g9aD4yIEfD2MTrrL/FIKHj9IGUQkuqFYW8wWsn1MtthtWX0G5jvFpzLYP1RhmLKYdKY6&#10;sMjIF1C/UBnFwQUn44I7UzgpFRdZA6oplz+pOXXMi6wFmxP83Kbw/2j5+8sRiGobuqo2lFhmcEin&#10;CEydu0heA7ie7J212EgHJMVgx3ofagTu7RGSZj7Yk39w/Cmgr/jBmS7Bj2GDBJPCUTQZ8gSu8wTE&#10;EAnHx7uXm/W6ooSj666sqk2V8hWsvoE9hPhOOEPSoaFhqnQuscxTYJeHEEfgDZAya5tsejmw0JEL&#10;w6Vo8TRuQWRKv7EtiVePPWBJ+pQ84bKuUUoWFa9ajJwfhcQGYvFj7ry6Yq9h4n8qZxaMTBCptJ5B&#10;y1zwH0FTbIKJvM5/C5yjc0Zn4ww0yjr4XdY43EqVY/xN9ag1yX507fUItzHjTubhTP8nLf339wz/&#10;9st3XwEAAP//AwBQSwMEFAAGAAgAAAAhABD92lLhAAAACwEAAA8AAABkcnMvZG93bnJldi54bWxM&#10;jzFPwzAQhXck/oN1SGzUSZvQKo1TIRALiCFpB0Y3duOo9jmK3TTw6zkmGE/36XvvlbvZWTbpMfQe&#10;BaSLBJjG1qseOwGH/evDBliIEpW0HrWALx1gV93elLJQ/oq1nprYMZJgKKQAE+NQcB5ao50MCz9o&#10;pN/Jj05GOseOq1FeSe4sXybJI3eyR0owctDPRrfn5uIEZO7w9vGdqnPzGd+tqad6vX8xQtzfzU9b&#10;YFHP8Q+G3/pUHSrqdPQXVIFZAatskxJKsjynUURkyWoJ7CggT7I18Krk/zdUPwAAAP//AwBQSwEC&#10;LQAUAAYACAAAACEAtoM4kv4AAADhAQAAEwAAAAAAAAAAAAAAAAAAAAAAW0NvbnRlbnRfVHlwZXNd&#10;LnhtbFBLAQItABQABgAIAAAAIQA4/SH/1gAAAJQBAAALAAAAAAAAAAAAAAAAAC8BAABfcmVscy8u&#10;cmVsc1BLAQItABQABgAIAAAAIQAhoxzY7AEAAC0EAAAOAAAAAAAAAAAAAAAAAC4CAABkcnMvZTJv&#10;RG9jLnhtbFBLAQItABQABgAIAAAAIQAQ/dpS4QAAAAsBAAAPAAAAAAAAAAAAAAAAAEYEAABkcnMv&#10;ZG93bnJldi54bWxQSwUGAAAAAAQABADzAAAAVAUAAAAA&#10;" strokecolor="black [3040]">
                <v:stroke dashstyle="dash" endarrow="open"/>
                <o:lock v:ext="edit" shapetype="f"/>
              </v:shape>
            </w:pict>
          </mc:Fallback>
        </mc:AlternateContent>
      </w:r>
      <w:r w:rsidR="00BA449D">
        <w:rPr>
          <w:noProof/>
        </w:rPr>
        <mc:AlternateContent>
          <mc:Choice Requires="wps">
            <w:drawing>
              <wp:anchor distT="0" distB="0" distL="114300" distR="114300" simplePos="0" relativeHeight="251663360" behindDoc="0" locked="0" layoutInCell="1" allowOverlap="1" wp14:anchorId="507F8587" wp14:editId="47325A31">
                <wp:simplePos x="0" y="0"/>
                <wp:positionH relativeFrom="column">
                  <wp:posOffset>407035</wp:posOffset>
                </wp:positionH>
                <wp:positionV relativeFrom="paragraph">
                  <wp:posOffset>2930525</wp:posOffset>
                </wp:positionV>
                <wp:extent cx="66675" cy="2202815"/>
                <wp:effectExtent l="38100" t="0" r="104775" b="64135"/>
                <wp:wrapNone/>
                <wp:docPr id="330" name="Straight Arrow Connector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220281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67B65C3" id="Straight Arrow Connector 330" o:spid="_x0000_s1026" type="#_x0000_t32" style="position:absolute;margin-left:32.05pt;margin-top:230.75pt;width:5.25pt;height:17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j87AEAAC0EAAAOAAAAZHJzL2Uyb0RvYy54bWysU9uO0zAQfUfiHyy/06RZbVlFTVeoBV5W&#10;UFH4AK9jN9b6prFpkr9n7KRhuUkI8TKyPXPOzJkZb+8Ho8lFQFDONnS9KikRlrtW2XNDv3x+9+qO&#10;khCZbZl2VjR0FIHe716+2Pa+FpXrnG4FECSxoe59Q7sYfV0UgXfCsLByXlh0SgeGRbzCuWiB9chu&#10;dFGV5aboHbQeHBch4OthctJd5pdS8PhRyiAi0Q3F2mK2kO1jssVuy+ozMN8pPpfB/qEKw5TFpAvV&#10;gUVGvoL6hcooDi44GVfcmcJJqbjIGlDNuvxJzaljXmQt2JzglzaF/0fLP1yOQFTb0Jsb7I9lBod0&#10;isDUuYvkDYDryd5Zi410QFIMdqz3oUbg3h4haeaDPfkHx58C+oofnOkS/BQ2SDApHEWTIU9gXCYg&#10;hkg4Pm42m9e3lHD0VFVZ3a1vU76C1VewhxDfC2dIOjQ0zJUuJa7zFNjlIcQJeAWkzNomm14OLHTk&#10;wnApWjxNWxCZ0m9tS+LosQcsSZ+TJ1zWNUnJouKoxcT5SUhsIBY/5c6rK/YaZv6n9cKCkQkildYL&#10;qMwF/xE0xyaYyOv8t8AlOmd0Ni5Ao6yD32WNw7VUOcVfVU9ak+xH145HuI4ZdzIPZ/4/aemf3zP8&#10;+y/ffQMAAP//AwBQSwMEFAAGAAgAAAAhAAkvW2LeAAAACQEAAA8AAABkcnMvZG93bnJldi54bWxM&#10;jz1PwzAQQHck/oN1ldioExTSKMSpEIgFxJC0A6MbX+Oo/ohiNw38eo6Jjqd7eveu2i7WsBmnMHgn&#10;IF0nwNB1Xg2uF7Dfvd0XwEKUTknjHQr4xgDb+vamkqXyF9fg3MaekcSFUgrQMY4l56HTaGVY+xEd&#10;7Y5+sjLSOPVcTfJCcmv4Q5Lk3MrB0QUtR3zR2J3asxWQ2f3750+qTu1X/DC6mZvN7lULcbdanp+A&#10;RVziPwx/+ZQONTUd/NmpwIyAPEuJJFeePgIjYJPlwA4CiqTIgNcVv/6g/gUAAP//AwBQSwECLQAU&#10;AAYACAAAACEAtoM4kv4AAADhAQAAEwAAAAAAAAAAAAAAAAAAAAAAW0NvbnRlbnRfVHlwZXNdLnht&#10;bFBLAQItABQABgAIAAAAIQA4/SH/1gAAAJQBAAALAAAAAAAAAAAAAAAAAC8BAABfcmVscy8ucmVs&#10;c1BLAQItABQABgAIAAAAIQAZ/7j87AEAAC0EAAAOAAAAAAAAAAAAAAAAAC4CAABkcnMvZTJvRG9j&#10;LnhtbFBLAQItABQABgAIAAAAIQAJL1ti3gAAAAkBAAAPAAAAAAAAAAAAAAAAAEYEAABkcnMvZG93&#10;bnJldi54bWxQSwUGAAAAAAQABADzAAAAUQUAAAAA&#10;" strokecolor="black [3040]">
                <v:stroke dashstyle="dash" endarrow="open"/>
                <o:lock v:ext="edit" shapetype="f"/>
              </v:shape>
            </w:pict>
          </mc:Fallback>
        </mc:AlternateContent>
      </w:r>
      <w:r w:rsidR="00BA449D">
        <w:rPr>
          <w:noProof/>
        </w:rPr>
        <mc:AlternateContent>
          <mc:Choice Requires="wpg">
            <w:drawing>
              <wp:anchor distT="0" distB="0" distL="114300" distR="114300" simplePos="0" relativeHeight="251655168" behindDoc="0" locked="0" layoutInCell="1" allowOverlap="1" wp14:anchorId="71BAF4F2" wp14:editId="2C53DE61">
                <wp:simplePos x="0" y="0"/>
                <wp:positionH relativeFrom="column">
                  <wp:posOffset>355600</wp:posOffset>
                </wp:positionH>
                <wp:positionV relativeFrom="paragraph">
                  <wp:posOffset>5129530</wp:posOffset>
                </wp:positionV>
                <wp:extent cx="1044575" cy="396875"/>
                <wp:effectExtent l="0" t="0" r="22225" b="22225"/>
                <wp:wrapNone/>
                <wp:docPr id="3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4575" cy="396875"/>
                          <a:chOff x="0" y="0"/>
                          <a:chExt cx="1476375" cy="569833"/>
                        </a:xfrm>
                        <a:solidFill>
                          <a:schemeClr val="accent6"/>
                        </a:solidFill>
                      </wpg:grpSpPr>
                      <wps:wsp>
                        <wps:cNvPr id="316" name="Rectangle 316"/>
                        <wps:cNvSpPr/>
                        <wps:spPr>
                          <a:xfrm>
                            <a:off x="0" y="134223"/>
                            <a:ext cx="1476375" cy="43561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B20EB" w:rsidRDefault="004B20EB" w:rsidP="00E4029F">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Trapezoid 317"/>
                        <wps:cNvSpPr/>
                        <wps:spPr>
                          <a:xfrm>
                            <a:off x="0" y="0"/>
                            <a:ext cx="545285" cy="134224"/>
                          </a:xfrm>
                          <a:prstGeom prst="trapezoid">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BB8449D" id="Group 315" o:spid="_x0000_s1082" style="position:absolute;margin-left:28pt;margin-top:403.9pt;width:82.25pt;height:31.25pt;z-index:251655168"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RQmVQMAAKEKAAAOAAAAZHJzL2Uyb0RvYy54bWzsVt1P2zAQf5+0/yHy+0jTpi1EpKiCgSah&#10;gYCJZ+M4H1pie7ZLWv76nS9x2hW0CabtiTxEtu/Dd7/73SXHJ+umDh65NpUUKYkORiTggsmsEkVK&#10;vt2dfzokgbFUZLSWgqdkww05WXz8cNyqhI9lKeuM6wCcCJO0KiWltSoJQ8NK3lBzIBUXIMylbqiF&#10;rS7CTNMWvDd1OB6NZmErdaa0ZNwYOD3rhGSB/vOcM3uV54bboE4JxGbxrfH94N7h4pgmhaaqrFgf&#10;Bn1DFA2tBFw6uDqjlgYrXT1z1VRMSyNze8BkE8o8rxjHHCCbaLSXzYWWK4W5FElbqAEmgHYPpze7&#10;ZV8fr3VQZSmZRFMSCNpAkfDewB0APK0qEtC60OpWXesuR1heSvbdgDjcl7t9sVVe57pxRpBqsEbc&#10;NwPufG0DBofRKI6nc7iegWxyNDuENRaGlVC9Z2as/OwN4/ls4g2ns6PDycQZhjTx1xpZV9l5Vdcu&#10;BmQVP6118EiBD5QxLuyst9jRxJyGHFoF1DRb9M3foX9bUsWxqMbhOqA/8+jfAGmpKGoOFcDgXACg&#10;6eDHepjE9JXwWf4CbjSJx2PEgSYDwrtAxZPpLELq7wCltLEXXDaBW6REQxBIaPp4aWyHqVfBovsg&#10;XHDGbmruAK7FDc+BTVDTMVq/iHjciUqa8a4Q0xE8vgyu812NsIzo0HnOoYSD7+h3vrtYe31nynEM&#10;DMajPxsPFnizFHYwbioh9UsOahv1CeSdvgepg8ahZNcP667Txk7VHT3IbAME0LKbS0ax8wrgv6TG&#10;XlMNgwhGFgxXewWvvJZtSmS/IkEp9dNL504fGApSErQw2FJifqyo5iSovwjg7lEUx24S4gbabgwb&#10;vSt52JWIVXMqoVciGOOK4dLp29ovcy2be5jBS3criKhgcHdKmNV+c2q7gQtTnPHlEtVg+ilqL8Wt&#10;Ys65A9rR6259T7XqOWiBvV+l7xea7FGx03WWQi5XVuYV8nSLa18C6N0O7f/QxHPfxHeAPH+SVQZN&#10;PPflfkUT918m37/TeDo+7Ack9nfcs81PAN+bHjp/PSK7B5xrc09PHCTvPYzfg1f1MA7YLdfee/jf&#10;9zB+luE/CL8M/T+b+9Ha3SOvt3+Wi58AAAD//wMAUEsDBBQABgAIAAAAIQAxgXjq4AAAAAoBAAAP&#10;AAAAZHJzL2Rvd25yZXYueG1sTI/BasJAEIbvhb7DMkJvdTeRqMRsRKTtSQrVQultTcYkmJ0N2TWJ&#10;b9/pqT3OzM8/35dtJ9uKAXvfONIQzRUIpMKVDVUaPk+vz2sQPhgqTesINdzRwzZ/fMhMWrqRPnA4&#10;hkpwCfnUaKhD6FIpfVGjNX7uOiS+XVxvTeCxr2TZm5HLbStjpZbSmob4Q2063NdYXI83q+FtNONu&#10;Eb0Mh+tlf/8+Je9fhwi1fppNuw2IgFP4C8MvPqNDzkxnd6PSi1ZDsmSVoGGtVqzAgThWCYgzb1Zq&#10;ATLP5H+F/AcAAP//AwBQSwECLQAUAAYACAAAACEAtoM4kv4AAADhAQAAEwAAAAAAAAAAAAAAAAAA&#10;AAAAW0NvbnRlbnRfVHlwZXNdLnhtbFBLAQItABQABgAIAAAAIQA4/SH/1gAAAJQBAAALAAAAAAAA&#10;AAAAAAAAAC8BAABfcmVscy8ucmVsc1BLAQItABQABgAIAAAAIQDISRQmVQMAAKEKAAAOAAAAAAAA&#10;AAAAAAAAAC4CAABkcnMvZTJvRG9jLnhtbFBLAQItABQABgAIAAAAIQAxgXjq4AAAAAoBAAAPAAAA&#10;AAAAAAAAAAAAAK8FAABkcnMvZG93bnJldi54bWxQSwUGAAAAAAQABADzAAAAvAYAAAAA&#10;">
                <v:rect id="Rectangle 316" o:spid="_x0000_s1083"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BkFMEA&#10;AADcAAAADwAAAGRycy9kb3ducmV2LnhtbESPQWsCMRSE7wX/Q3hCbzWrgpXVKCIIgqfagh6fm+fu&#10;4uZlSZ6a/vumUOhxmJlvmOU6uU49KMTWs4HxqABFXHnbcm3g63P3NgcVBdli55kMfFOE9WrwssTS&#10;+id/0OMotcoQjiUaaET6UutYNeQwjnxPnL2rDw4ly1BrG/CZ4a7Tk6KYaYct54UGe9o2VN2Od2fg&#10;cG7RJgm9vr9fJJ6SoN5YY16HabMAJZTkP/zX3lsD0/EMfs/kI6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AZBTBAAAA3AAAAA8AAAAAAAAAAAAAAAAAmAIAAGRycy9kb3du&#10;cmV2LnhtbFBLBQYAAAAABAAEAPUAAACGAwAAAAA=&#10;" fillcolor="#8064a2 [3207]" strokecolor="#3f3151 [1607]" strokeweight="2pt">
                  <v:textbox>
                    <w:txbxContent>
                      <w:p w:rsidR="004B20EB" w:rsidRDefault="004B20EB" w:rsidP="00E4029F">
                        <w:pPr>
                          <w:jc w:val="center"/>
                        </w:pPr>
                        <w:r>
                          <w:t>Database</w:t>
                        </w:r>
                      </w:p>
                    </w:txbxContent>
                  </v:textbox>
                </v:rect>
                <v:shape id="Trapezoid 317" o:spid="_x0000_s1084"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Qy98UA&#10;AADcAAAADwAAAGRycy9kb3ducmV2LnhtbESPQWsCMRSE7wX/Q3iCt5pVoVu2RqnS0oInty29vm6e&#10;u0s3L2uSrvHfG0HocZiZb5jlOppODOR8a1nBbJqBIK6sbrlW8Pnxev8IwgdkjZ1lUnAmD+vV6G6J&#10;hbYn3tNQhlokCPsCFTQh9IWUvmrIoJ/anjh5B+sMhiRdLbXDU4KbTs6z7EEabDktNNjTtqHqt/wz&#10;Cr7e8vjSldVxdx7i/juGn4075EpNxvH5CUSgGP7Dt/a7VrCY5XA9k4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DL3xQAAANwAAAAPAAAAAAAAAAAAAAAAAJgCAABkcnMv&#10;ZG93bnJldi54bWxQSwUGAAAAAAQABAD1AAAAigMAAAAA&#10;" adj="-11796480,,5400" path="m,134224l33556,,511729,r33556,134224l,134224xe" fillcolor="#8064a2 [3207]" strokecolor="#3f3151 [1607]"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A449D">
        <w:rPr>
          <w:noProof/>
        </w:rPr>
        <mc:AlternateContent>
          <mc:Choice Requires="wpg">
            <w:drawing>
              <wp:anchor distT="0" distB="0" distL="114300" distR="114300" simplePos="0" relativeHeight="251657216" behindDoc="0" locked="0" layoutInCell="1" allowOverlap="1" wp14:anchorId="2886E976" wp14:editId="5AB70C83">
                <wp:simplePos x="0" y="0"/>
                <wp:positionH relativeFrom="column">
                  <wp:posOffset>320040</wp:posOffset>
                </wp:positionH>
                <wp:positionV relativeFrom="paragraph">
                  <wp:posOffset>2483485</wp:posOffset>
                </wp:positionV>
                <wp:extent cx="1202690" cy="396875"/>
                <wp:effectExtent l="0" t="0" r="16510" b="22225"/>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2690" cy="396875"/>
                          <a:chOff x="0" y="0"/>
                          <a:chExt cx="1476375" cy="569833"/>
                        </a:xfrm>
                        <a:solidFill>
                          <a:schemeClr val="accent6"/>
                        </a:solidFill>
                      </wpg:grpSpPr>
                      <wps:wsp>
                        <wps:cNvPr id="322" name="Rectangle 322"/>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roofErr w:type="spellStart"/>
                              <w:r>
                                <w:t>UserManagement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Trapezoid 323"/>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4256DFA" id="Group 321" o:spid="_x0000_s1085" style="position:absolute;margin-left:25.2pt;margin-top:195.55pt;width:94.7pt;height:31.25pt;z-index:251657216"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0WAMAAKEKAAAOAAAAZHJzL2Uyb0RvYy54bWzsVslu2zAQvRfoPwi8N7Il27GFyIGRNEEB&#10;owmSFDnTFLWgEsmStOXk6zscLXadpEuK9hQdBFKcGQ7fvDfUyem2Kr0N16aQIibDowHxuGAyKUQW&#10;ky93Fx+mxDOWioSWUvCYPHBDTufv353UKuKBzGWZcO1BEGGiWsUkt1ZFvm9YzitqjqTiAhZTqStq&#10;YaozP9G0huhV6QeDwcSvpU6UlowbA1/Pm0Uyx/hpypm9SlPDrVfGBHKz+Nb4Xrm3Pz+hUaapygvW&#10;pkFfkUVFCwGb9qHOqaXeWhdPQlUF09LI1B4xWfkyTQvG8QxwmuHg4DSXWq4VniWL6kz1MAG0Bzi9&#10;Oiz7vLnWXpHEJAyGxBO0giLhvp77APDUKovA6lKrW3WtmzPCcCnZVwPL/uG6m2c7422qK+cER/W2&#10;iPtDjzvfWo/Bx2EwCCYzKA+DtXA2mR6Pm8KwHKr3xI3lHzvH0fEkBGN0HE9m0zB0jj6Num2NLIvk&#10;oihLlwOyip+V2ttQ4ANljAs7aT32LPFM/RlqBdQ0O/TN36F/m1PFsajG4dqjH3To3wBpqchKDhUI&#10;mgqgpYMf62Ei01aiO+UP4A7DURAgDjTqEd4HahSOJ0Ok/h5QSht7yWXluUFMNCSBhKabpbENpp0J&#10;Fr1LwqFj7EPJHcCluOEpsAlqGqD3C4hjMXKa8KYQ4wE8XRmc8l2NsIwY0FmnUMI+9vBnsZtcW3vn&#10;yrEN9M6DXzv3HrizFLZ3rgoh9XMBSotiAUDTxr4DqYHGoWS3q22jtFFX1ZVMHoAAWjZ9ySh2UQD8&#10;S2rsNdXQiEAT0FztFbzSUtYxke2IeLnUj899d/bAUFglXg2NLSbm25pqTrzykwDuzoajkeuEOBmN&#10;jwOY6P2V1f6KWFdnErQCvQGyw6Gzt2U3TLWs7qEHL9yusEQFg71jwqzuJme2abjQxRlfLNAMup+i&#10;diluFXPBHdCOXnfbe6pVy0EL7P0sO73Q6ICKja3zFHKxtjItkKcO6gbXtgSgXdfF/ouIw07Ed4A8&#10;f5RFAiJGLboEQO6/K+L2Zur0Ox6Ng2nb51DfSKGX5Wu77RHZA+CczDt6YiNxub1pmPyRhvGG2nHt&#10;TcP/XsN4LcN/EN4M7T+b+9HanyOvd3+W8+8AAAD//wMAUEsDBBQABgAIAAAAIQDbaSDJ4QAAAAoB&#10;AAAPAAAAZHJzL2Rvd25yZXYueG1sTI9BS8NAEIXvgv9hGcGb3WzTFBuzKaWopyLYCuJtmkyT0Oxs&#10;yG6T9N+7nuxxmI/3vpetJ9OKgXrXWNagZhEI4sKWDVcavg5vT88gnEcusbVMGq7kYJ3f32WYlnbk&#10;Txr2vhIhhF2KGmrvu1RKV9Rk0M1sRxx+J9sb9OHsK1n2OIZw08p5FC2lwYZDQ40dbWsqzvuL0fA+&#10;4riJ1euwO5+2159D8vG9U6T148O0eQHhafL/MPzpB3XIg9PRXrh0otWQRItAaohXSoEIwDxehS1H&#10;DYskXoLMM3k7If8FAAD//wMAUEsBAi0AFAAGAAgAAAAhALaDOJL+AAAA4QEAABMAAAAAAAAAAAAA&#10;AAAAAAAAAFtDb250ZW50X1R5cGVzXS54bWxQSwECLQAUAAYACAAAACEAOP0h/9YAAACUAQAACwAA&#10;AAAAAAAAAAAAAAAvAQAAX3JlbHMvLnJlbHNQSwECLQAUAAYACAAAACEA8f6KtFgDAAChCgAADgAA&#10;AAAAAAAAAAAAAAAuAgAAZHJzL2Uyb0RvYy54bWxQSwECLQAUAAYACAAAACEA22kgyeEAAAAKAQAA&#10;DwAAAAAAAAAAAAAAAACyBQAAZHJzL2Rvd25yZXYueG1sUEsFBgAAAAAEAAQA8wAAAMAGAAAAAA==&#10;">
                <v:rect id="Rectangle 322" o:spid="_x0000_s1086"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AscA&#10;AADcAAAADwAAAGRycy9kb3ducmV2LnhtbESPzWvCQBTE7wX/h+UJXopumlKV6CpSLbQHD/Xr/Mi+&#10;fJjs25DdavSvdwuFHoeZ+Q0zX3amFhdqXWlZwcsoAkGcWl1yruCw/xhOQTiPrLG2TApu5GC56D3N&#10;MdH2yt902flcBAi7BBUU3jeJlC4tyKAb2YY4eJltDfog21zqFq8BbmoZR9FYGiw5LBTY0HtBabX7&#10;MQrWx/PzPas2q+3m9FVN3rLSHsY3pQb9bjUD4anz/+G/9qdW8BrH8HsmHAG5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RbgLHAAAA3AAAAA8AAAAAAAAAAAAAAAAAmAIAAGRy&#10;cy9kb3ducmV2LnhtbFBLBQYAAAAABAAEAPUAAACMAwAAAAA=&#10;" fillcolor="#f79646 [3209]" strokecolor="#974706 [1609]" strokeweight="2pt">
                  <v:textbox>
                    <w:txbxContent>
                      <w:p w:rsidR="004B20EB" w:rsidRDefault="004B20EB" w:rsidP="00E4029F">
                        <w:pPr>
                          <w:jc w:val="center"/>
                        </w:pPr>
                        <w:proofErr w:type="spellStart"/>
                        <w:r>
                          <w:t>UserManagement</w:t>
                        </w:r>
                        <w:proofErr w:type="spellEnd"/>
                      </w:p>
                    </w:txbxContent>
                  </v:textbox>
                </v:rect>
                <v:shape id="Trapezoid 323" o:spid="_x0000_s1087"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M8MA&#10;AADcAAAADwAAAGRycy9kb3ducmV2LnhtbESPQYvCMBSE78L+h/AW9qapCtWtpmUpFNZj1YPHt82z&#10;LTYvpYna/fdGEDwOM/MNs81G04kbDa61rGA+i0AQV1a3XCs4HorpGoTzyBo7y6Tgnxxk6cdki4m2&#10;dy7ptve1CBB2CSpovO8TKV3VkEE3sz1x8M52MOiDHGqpB7wHuOnkIopiabDlsNBgT3lD1WV/NQpO&#10;5V+eX9tiVcanuDhX8923zHdKfX2OPxsQnkb/Dr/av1rBcrGE55lwBGT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kM8MAAADcAAAADwAAAAAAAAAAAAAAAACYAgAAZHJzL2Rv&#10;d25yZXYueG1sUEsFBgAAAAAEAAQA9QAAAIgDA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A449D">
        <w:rPr>
          <w:noProof/>
        </w:rPr>
        <mc:AlternateContent>
          <mc:Choice Requires="wps">
            <w:drawing>
              <wp:anchor distT="4294967294" distB="4294967294" distL="114300" distR="114300" simplePos="0" relativeHeight="251660288" behindDoc="0" locked="0" layoutInCell="1" allowOverlap="1" wp14:anchorId="3B67E3B8" wp14:editId="1B97D36D">
                <wp:simplePos x="0" y="0"/>
                <wp:positionH relativeFrom="column">
                  <wp:posOffset>3546475</wp:posOffset>
                </wp:positionH>
                <wp:positionV relativeFrom="paragraph">
                  <wp:posOffset>2032634</wp:posOffset>
                </wp:positionV>
                <wp:extent cx="542925" cy="0"/>
                <wp:effectExtent l="0" t="76200" r="28575" b="114300"/>
                <wp:wrapNone/>
                <wp:docPr id="326" name="Straight Arrow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F5DE1D5" id="Straight Arrow Connector 326" o:spid="_x0000_s1026" type="#_x0000_t32" style="position:absolute;margin-left:279.25pt;margin-top:160.05pt;width:42.7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Kd5wEAACgEAAAOAAAAZHJzL2Uyb0RvYy54bWysU9uO0zAQfUfiHyy/07SFXUHUdIVa4GUF&#10;FYUPmHXsxlrfNDZN+veMnSbcJYR4sWLPnDPnzEw2d4M17Cwxau8avlosOZNO+Fa7U8M/f3r77CVn&#10;MYFrwXgnG36Rkd9tnz7Z9KGWa99500pkROJi3YeGdymFuqqi6KSFuPBBOgoqjxYSXfFUtQg9sVtT&#10;rZfL26r32Ab0QsZIr/sxyLeFXykp0gelokzMNJy0pXJiOR/yWW03UJ8QQqfFVQb8gwoL2lHRmWoP&#10;CdgX1L9QWS3QR6/SQnhbeaW0kMUDuVktf3Jz7CDI4oWaE8Pcpvj/aMX78wGZbhv+fH3LmQNLQzom&#10;BH3qEnuN6Hu2885RIz2ynEMd60OsCbhzB8yexeCO4d6Lx0ix6odgvsQwpg0KbU4n02woE7jME5BD&#10;YoIeb16sX61vOBNTqIJ6wgWM6Z30luWPhseryFndqgwAzvcxZR1QT4Bc1Lh85pc9xI6dgfahpa9x&#10;ARJo88a1LF0C2YfsOgeII+OKpdFF8ZMuRo6cH6Wi3pHusXbZWrkzeOV/XM0slJkhShszg5ZF8B9B&#10;19wMk2WT/xY4Z5eK3qUZaLXz+LuqaZikqjF/cj16zbYffHs54DRhWsfSn+uvk/f9+3uBf/vBt18B&#10;AAD//wMAUEsDBBQABgAIAAAAIQBkUnAY3wAAAAsBAAAPAAAAZHJzL2Rvd25yZXYueG1sTI/BTsMw&#10;DIbvSLxDZCRuLO1ox9Q1nRCIC4hDux04Zk3WVEucqsm6wtNjJCQ42v70+/vL7ewsm/QYeo8C0kUC&#10;TGPrVY+dgP3u5W4NLESJSlqPWsCnDrCtrq9KWSh/wVpPTewYhWAopAAT41BwHlqjnQwLP2ik29GP&#10;TkYax46rUV4o3Fm+TJIVd7JH+mDkoJ+Mbk/N2QnI3P71/StVp+YjvllTT/XD7tkIcXszP26ART3H&#10;Pxh+9EkdKnI6+DOqwKyAPF/nhAq4XyYpMCJWWUbtDr8bXpX8f4fqGwAA//8DAFBLAQItABQABgAI&#10;AAAAIQC2gziS/gAAAOEBAAATAAAAAAAAAAAAAAAAAAAAAABbQ29udGVudF9UeXBlc10ueG1sUEsB&#10;Ai0AFAAGAAgAAAAhADj9If/WAAAAlAEAAAsAAAAAAAAAAAAAAAAALwEAAF9yZWxzLy5yZWxzUEsB&#10;Ai0AFAAGAAgAAAAhAA9QQp3nAQAAKAQAAA4AAAAAAAAAAAAAAAAALgIAAGRycy9lMm9Eb2MueG1s&#10;UEsBAi0AFAAGAAgAAAAhAGRScBjfAAAACwEAAA8AAAAAAAAAAAAAAAAAQQQAAGRycy9kb3ducmV2&#10;LnhtbFBLBQYAAAAABAAEAPMAAABNBQAAAAA=&#10;" strokecolor="black [3040]">
                <v:stroke dashstyle="dash" endarrow="open"/>
                <o:lock v:ext="edit" shapetype="f"/>
              </v:shape>
            </w:pict>
          </mc:Fallback>
        </mc:AlternateContent>
      </w:r>
      <w:r w:rsidR="00BA449D">
        <w:rPr>
          <w:noProof/>
        </w:rPr>
        <mc:AlternateContent>
          <mc:Choice Requires="wpg">
            <w:drawing>
              <wp:anchor distT="0" distB="0" distL="114300" distR="114300" simplePos="0" relativeHeight="251653120" behindDoc="0" locked="0" layoutInCell="1" allowOverlap="1" wp14:anchorId="2A96BE50" wp14:editId="740FC200">
                <wp:simplePos x="0" y="0"/>
                <wp:positionH relativeFrom="column">
                  <wp:posOffset>4089400</wp:posOffset>
                </wp:positionH>
                <wp:positionV relativeFrom="paragraph">
                  <wp:posOffset>1799590</wp:posOffset>
                </wp:positionV>
                <wp:extent cx="1247775" cy="396875"/>
                <wp:effectExtent l="0" t="0" r="28575" b="22225"/>
                <wp:wrapNone/>
                <wp:docPr id="302"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47775" cy="396875"/>
                          <a:chOff x="0" y="0"/>
                          <a:chExt cx="1476375" cy="569833"/>
                        </a:xfrm>
                        <a:solidFill>
                          <a:schemeClr val="accent6"/>
                        </a:solidFill>
                      </wpg:grpSpPr>
                      <wps:wsp>
                        <wps:cNvPr id="303" name="Rectangle 303"/>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roofErr w:type="spellStart"/>
                              <w:r>
                                <w:t>FileManagement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Trapezoid 304"/>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D701D8B" id="Group 302" o:spid="_x0000_s1088" style="position:absolute;margin-left:322pt;margin-top:141.7pt;width:98.25pt;height:31.25pt;z-index:251653120"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9cUQMAAKEKAAAOAAAAZHJzL2Uyb0RvYy54bWzsVktv1DAQviPxHyzfaTbZ7KNRs2hVaIVU&#10;0YoW9ew6ziYisY3tbbb8esaTOF2WFlSQOJFDZHsenvnmm0lO3u7ahtwLY2slcxofTSgRkquilpuc&#10;fr45e7OkxDomC9YoKXL6ICx9u3r96qTTmUhUpZpCGAJOpM06ndPKOZ1FkeWVaJk9UlpIEJbKtMzB&#10;1myiwrAOvLdNlEwm86hTptBGcWEtnL7rhXSF/stScHdZllY40uQUYnP4Nvi+8+9odcKyjWG6qvkQ&#10;BvuDKFpWS7h0dPWOOUa2pv7JVVtzo6wq3RFXbaTKsuYCc4Bs4slBNudGbTXmssm6jR5hAmgPcPpj&#10;t/zj/ZUhdZHT6SShRLIWioT3En8A8HR6k4HWudHX+sr0OcLyQvEvFsTRodzvN4/Ku9K03ghSJTvE&#10;/WHEXewc4XAYJ+lisZhRwkE2PZ4vYY2F4RVU7yczXr0PhuliPg2Gs/nxcjr1hhHLwrVWNXVxVjeN&#10;jwFZJU4bQ+4Z8IFxLqSbDxZ7mpjTmEOngZr2EX37d+hfV0wLLKr1uI7oTwP6n4C0TG4aARXAdHwA&#10;oOnhx3rYzA6VCFn+AG48TZMEDVk2IrwPVDqdzWOk/h5Q2lh3LlRL/CKnBoJAQrP7C+t6TIMKFj0E&#10;4YOz7qERHuBGfhIlsAlqmqD1M4hjMSpWiL4Qswk8oQy+832NsIzo0GuXUMLRd/wr332sg743FTgG&#10;RuPJ741HC7xZSTcat7VU5ikHjYuHBMpeP4DUQ+NRcru7Xd9pSDl/dKeKByCAUf1cspqf1QD/BbPu&#10;ihkYRDCyYLi6S3iVjepyqoYVJZUy35469/rAUJBS0sFgy6n9umVGUNJ8kMDd4zhN/STETTpbJLAx&#10;+5K7fYnctqcKeiWGMa45Lr2+a8KyNKq9hRm89reCiEkOd+eUOxM2p64fuDDFuVivUQ2mn2buQl5r&#10;7p17oD29bna3zOiBgw7Y+1GFfmHZARV7XW8p1XrrVFkjTx9xHUoAveun2D9p4jQ08Q0gL76puoAm&#10;Tj0zfAAvaOLhyxT6d5bOkuUwILG/0efz7evC9YjsAXC+zQM9cZD42P73MH1RDy9CUf/38L/qYfws&#10;w38QfhmGfzb/o7W/R14//lmuvgMAAP//AwBQSwMEFAAGAAgAAAAhAKPLX4LiAAAACwEAAA8AAABk&#10;cnMvZG93bnJldi54bWxMj0FLw0AUhO+C/2F5gje7SbMpMWZTSlFPRbAVxNtr9jUJze6G7DZJ/73r&#10;yR6HGWa+Kdaz7thIg2utkRAvImBkKqtaU0v4Orw9ZcCcR6Ows4YkXMnBury/KzBXdjKfNO59zUKJ&#10;cTlKaLzvc85d1ZBGt7A9meCd7KDRBznUXA04hXLd8WUUrbjG1oSFBnvaNlSd9xct4X3CaZPEr+Pu&#10;fNpefw7px/cuJikfH+bNCzBPs/8Pwx9+QIcyMB3txSjHOgkrIcIXL2GZJQJYSGQiSoEdJSQifQZe&#10;Fvz2Q/kLAAD//wMAUEsBAi0AFAAGAAgAAAAhALaDOJL+AAAA4QEAABMAAAAAAAAAAAAAAAAAAAAA&#10;AFtDb250ZW50X1R5cGVzXS54bWxQSwECLQAUAAYACAAAACEAOP0h/9YAAACUAQAACwAAAAAAAAAA&#10;AAAAAAAvAQAAX3JlbHMvLnJlbHNQSwECLQAUAAYACAAAACEA3B+/XFEDAAChCgAADgAAAAAAAAAA&#10;AAAAAAAuAgAAZHJzL2Uyb0RvYy54bWxQSwECLQAUAAYACAAAACEAo8tfguIAAAALAQAADwAAAAAA&#10;AAAAAAAAAACrBQAAZHJzL2Rvd25yZXYueG1sUEsFBgAAAAAEAAQA8wAAALoGAAAAAA==&#10;">
                <v:rect id="Rectangle 303" o:spid="_x0000_s1089"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iX+ccA&#10;AADcAAAADwAAAGRycy9kb3ducmV2LnhtbESPT2vCQBTE74LfYXlCL2I2KrWSuoqohfbgoVY9P7Iv&#10;f5rs25DdxthP3y0Uehxm5jfMatObWnTUutKygmkUgyBOrS45V3D+eJksQTiPrLG2TAru5GCzHg5W&#10;mGh743fqTj4XAcIuQQWF900ipUsLMugi2xAHL7OtQR9km0vd4i3ATS1ncbyQBksOCwU2tCsorU5f&#10;RsH+8jn+zqrD9ni4vlVPj1lpz4u7Ug+jfvsMwlPv/8N/7VetYB7P4fdMO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ol/nHAAAA3AAAAA8AAAAAAAAAAAAAAAAAmAIAAGRy&#10;cy9kb3ducmV2LnhtbFBLBQYAAAAABAAEAPUAAACMAwAAAAA=&#10;" fillcolor="#f79646 [3209]" strokecolor="#974706 [1609]" strokeweight="2pt">
                  <v:textbox>
                    <w:txbxContent>
                      <w:p w:rsidR="004B20EB" w:rsidRDefault="004B20EB" w:rsidP="00E4029F">
                        <w:pPr>
                          <w:jc w:val="center"/>
                        </w:pPr>
                        <w:proofErr w:type="spellStart"/>
                        <w:r>
                          <w:t>FileManagement</w:t>
                        </w:r>
                        <w:proofErr w:type="spellEnd"/>
                      </w:p>
                    </w:txbxContent>
                  </v:textbox>
                </v:rect>
                <v:shape id="Trapezoid 304" o:spid="_x0000_s1090"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MgJ8QA&#10;AADcAAAADwAAAGRycy9kb3ducmV2LnhtbESPT4vCMBTE74LfITzBm6b+oe52jSKFwnqseujxbfNs&#10;i81LaaLWb78RFvY4zMxvmO1+MK14UO8aywoW8wgEcWl1w5WCyzmbfYBwHllja5kUvMjBfjcebTHR&#10;9sk5PU6+EgHCLkEFtfddIqUrazLo5rYjDt7V9gZ9kH0ldY/PADetXEZRLA02HBZq7Citqbyd7kZB&#10;kf+k6b3JNnlcxNm1XBw/ZXpUajoZDl8gPA3+P/zX/tYKVtEa3mfCEZ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TICfEAAAA3AAAAA8AAAAAAAAAAAAAAAAAmAIAAGRycy9k&#10;b3ducmV2LnhtbFBLBQYAAAAABAAEAPUAAACJAw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A449D">
        <w:rPr>
          <w:noProof/>
        </w:rPr>
        <mc:AlternateContent>
          <mc:Choice Requires="wpg">
            <w:drawing>
              <wp:anchor distT="0" distB="0" distL="114300" distR="114300" simplePos="0" relativeHeight="251641856" behindDoc="0" locked="0" layoutInCell="1" allowOverlap="1" wp14:anchorId="1B926A05" wp14:editId="5AFA0A92">
                <wp:simplePos x="0" y="0"/>
                <wp:positionH relativeFrom="column">
                  <wp:posOffset>194310</wp:posOffset>
                </wp:positionH>
                <wp:positionV relativeFrom="paragraph">
                  <wp:posOffset>133985</wp:posOffset>
                </wp:positionV>
                <wp:extent cx="5315585" cy="1430655"/>
                <wp:effectExtent l="0" t="0" r="18415" b="1714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5585" cy="1430655"/>
                          <a:chOff x="0" y="0"/>
                          <a:chExt cx="1476375" cy="569833"/>
                        </a:xfrm>
                      </wpg:grpSpPr>
                      <wps:wsp>
                        <wps:cNvPr id="41" name="Rectangle 41"/>
                        <wps:cNvSpPr/>
                        <wps:spPr>
                          <a:xfrm>
                            <a:off x="0" y="134223"/>
                            <a:ext cx="1476375" cy="435610"/>
                          </a:xfrm>
                          <a:prstGeom prst="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rapezoid 42"/>
                        <wps:cNvSpPr/>
                        <wps:spPr>
                          <a:xfrm>
                            <a:off x="0" y="0"/>
                            <a:ext cx="545285" cy="134224"/>
                          </a:xfrm>
                          <a:prstGeom prst="trapezoid">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E4029F">
                              <w:pPr>
                                <w:jc w:val="center"/>
                              </w:pPr>
                              <w: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DA0079C" id="Group 43" o:spid="_x0000_s1091" style="position:absolute;margin-left:15.3pt;margin-top:10.55pt;width:418.55pt;height:112.65pt;z-index:251641856"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ZERRgMAAHAKAAAOAAAAZHJzL2Uyb0RvYy54bWzsVktP3DAQvlfqf7B8L9m8FojIohUUVAkV&#10;BFScjeNsoia2a3vJwq/vePKALqgPKnFiD5GdeX8z32wODjdtQ+6EsbWSOQ13ZpQIyVVRy1VOv12f&#10;fNqjxDomC9YoKXJ6Lyw9XHz8cNDpTESqUk0hDAEn0madzmnlnM6CwPJKtMzuKC0kCEtlWubgalZB&#10;YVgH3tsmiGazedApU2ijuLAW3h73QrpA/2UpuDsvSyscaXIKuTl8Gnze+mewOGDZyjBd1XxIg70i&#10;i5bVEoJOro6ZY2Rt6meu2pobZVXpdrhqA1WWNRdYA1QTzraqOTVqrbGWVdat9AQTQLuF06vd8q93&#10;F4bURU6TmBLJWugRhiVwB3A6vcpA59ToK31h+grheKb4dwviYFvu76tH5U1pWm8EhZINon4/oS42&#10;jnB4mcZhmu6llHCQhUk8m6dp3xdeQfOe2fHq82AZJrvzeHewTOf7ezHmHLCsj4vZTdl0GkbMPqJo&#10;/w/Fq4ppgc2xHqERxXBE8RJmj8lVI0gS9kiinocRcbWZHRB9EaQwTqIIy2HZiNQv9SZxOg9xgKd6&#10;WaaNdadCtcQfcmogBxxLdndmne/Xo4pvi1QnddP0fRzz8TBZd98Ir9DIS1HCeECbInSExBRHjSF3&#10;DCjFOBfSxb2oYoXoX6cz+PmiId5kgTd06D2XEHjyHf7Od+9m0PemAnk9Gc/+bDxZYGQl3WTc1lKZ&#10;lxw0DrsGBZS9Pg77BI1HyW1uN0ideG9s8K0q7mESjOoXjdX8pIZOnDHrLpiBzQI7CLalO4dH2agu&#10;p2o4UVIp8/DSe68PowpSSjrYVDm1P9bMCEqaLxKGeD9MEr/a8JKkuxFczFPJ7VOJXLdHCjoHcwrZ&#10;4dHru2Y8lka1N7BUlz4qiJjkEDun3JnxcuT6DQprmYvlEtVgnWnmzuSV5t65B9rP4PXmhhk9jKOD&#10;Qf6qRuKwbGsqe11vKdVy7VRZ48h6qHtchxYAif1iegs2RyObrwF48aDqgiTR2Gxg/d+yefijGYmc&#10;Jmk0bTxP9GQgy7gKtnjsxuiI6xZsnu/jcOJGeWcw7qZ/YvD+2NR3Br8Vg/HfGT5r8H9h+ATz301P&#10;7zjXjx+Ki58AAAD//wMAUEsDBBQABgAIAAAAIQA0qtWX4AAAAAkBAAAPAAAAZHJzL2Rvd25yZXYu&#10;eG1sTI9Ba8JAEIXvhf6HZYTe6iZqo8RsRKTtSQrVQultzY5JMDsbsmsS/32np3p88x7vfZNtRtuI&#10;HjtfO1IQTyMQSIUzNZUKvo5vzysQPmgyunGECm7oYZM/PmQ6NW6gT+wPoRRcQj7VCqoQ2lRKX1Ro&#10;tZ+6Fom9s+usDiy7UppOD1xuGzmLokRaXRMvVLrFXYXF5XC1Ct4HPWzn8Wu/v5x3t5/jy8f3Pkal&#10;nibjdg0i4Bj+w/CHz+iQM9PJXcl40SiYRwknFcziGAT7q2S5BHHiwyJZgMwzef9B/gsAAP//AwBQ&#10;SwECLQAUAAYACAAAACEAtoM4kv4AAADhAQAAEwAAAAAAAAAAAAAAAAAAAAAAW0NvbnRlbnRfVHlw&#10;ZXNdLnhtbFBLAQItABQABgAIAAAAIQA4/SH/1gAAAJQBAAALAAAAAAAAAAAAAAAAAC8BAABfcmVs&#10;cy8ucmVsc1BLAQItABQABgAIAAAAIQBDOZERRgMAAHAKAAAOAAAAAAAAAAAAAAAAAC4CAABkcnMv&#10;ZTJvRG9jLnhtbFBLAQItABQABgAIAAAAIQA0qtWX4AAAAAkBAAAPAAAAAAAAAAAAAAAAAKAFAABk&#10;cnMvZG93bnJldi54bWxQSwUGAAAAAAQABADzAAAArQYAAAAA&#10;">
                <v:rect id="Rectangle 41" o:spid="_x0000_s1092"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6MjcIA&#10;AADbAAAADwAAAGRycy9kb3ducmV2LnhtbESPT4vCMBTE74LfITxhb5q67C5SjSKiIl78f382z7ba&#10;vHSbaLvffiMIHoeZ+Q0zmjSmEA+qXG5ZQb8XgSBOrM45VXA8LLoDEM4jaywsk4I/cjAZt1sjjLWt&#10;eUePvU9FgLCLUUHmfRlL6ZKMDLqeLYmDd7GVQR9klUpdYR3gppCfUfQjDeYcFjIsaZZRctvfjQLa&#10;nVfrWm5ljsv59TvZ4OC0/VXqo9NMhyA8Nf4dfrVXWsFXH55fwg+Q4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royNwgAAANsAAAAPAAAAAAAAAAAAAAAAAJgCAABkcnMvZG93&#10;bnJldi54bWxQSwUGAAAAAAQABAD1AAAAhwMAAAAA&#10;" filled="f" strokecolor="#4e6128 [1606]" strokeweight="2pt">
                  <v:textbox>
                    <w:txbxContent>
                      <w:p w:rsidR="004B20EB" w:rsidRDefault="004B20EB" w:rsidP="00E4029F">
                        <w:pPr>
                          <w:jc w:val="center"/>
                        </w:pPr>
                      </w:p>
                    </w:txbxContent>
                  </v:textbox>
                </v:rect>
                <v:shape id="Trapezoid 42" o:spid="_x0000_s1093"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g4MUA&#10;AADbAAAADwAAAGRycy9kb3ducmV2LnhtbESPzWrDMBCE74G8g9hAb7HUUILrRgkhoaW55ae09LZY&#10;a8vUWhlLTZy3jwqFHIeZ+YZZrAbXijP1ofGs4TFTIIhLbxquNXycXqc5iBCRDbaeScOVAqyW49EC&#10;C+MvfKDzMdYiQTgUqMHG2BVShtKSw5D5jjh5le8dxiT7WpoeLwnuWjlTai4dNpwWLHa0sVT+HH+d&#10;hv13o+yzUfN8t66u+bZ6230dPrV+mAzrFxCRhngP/7ffjYanGfx9S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UODgxQAAANsAAAAPAAAAAAAAAAAAAAAAAJgCAABkcnMv&#10;ZG93bnJldi54bWxQSwUGAAAAAAQABAD1AAAAigMAAAAA&#10;" adj="-11796480,,5400" path="m,134224l33556,,511729,r33556,134224l,134224xe" fillcolor="#9bbb59 [3206]" strokecolor="#4e6128 [1606]"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r>
                          <w:t>Interface</w:t>
                        </w:r>
                      </w:p>
                    </w:txbxContent>
                  </v:textbox>
                </v:shape>
              </v:group>
            </w:pict>
          </mc:Fallback>
        </mc:AlternateContent>
      </w:r>
      <w:r w:rsidR="00BA449D">
        <w:rPr>
          <w:noProof/>
        </w:rPr>
        <mc:AlternateContent>
          <mc:Choice Requires="wpg">
            <w:drawing>
              <wp:anchor distT="0" distB="0" distL="114300" distR="114300" simplePos="0" relativeHeight="251642880" behindDoc="0" locked="0" layoutInCell="1" allowOverlap="1" wp14:anchorId="45746B30" wp14:editId="1E40FCB6">
                <wp:simplePos x="0" y="0"/>
                <wp:positionH relativeFrom="column">
                  <wp:posOffset>194310</wp:posOffset>
                </wp:positionH>
                <wp:positionV relativeFrom="paragraph">
                  <wp:posOffset>1242060</wp:posOffset>
                </wp:positionV>
                <wp:extent cx="5315585" cy="3527425"/>
                <wp:effectExtent l="0" t="0" r="18415" b="15875"/>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5585" cy="3527425"/>
                          <a:chOff x="0" y="0"/>
                          <a:chExt cx="1476375" cy="569834"/>
                        </a:xfrm>
                      </wpg:grpSpPr>
                      <wps:wsp>
                        <wps:cNvPr id="54" name="Trapezoid 54"/>
                        <wps:cNvSpPr/>
                        <wps:spPr>
                          <a:xfrm>
                            <a:off x="0" y="0"/>
                            <a:ext cx="545285" cy="51999"/>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r>
                                <w:t>Application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0" y="51999"/>
                            <a:ext cx="1476375" cy="517835"/>
                          </a:xfrm>
                          <a:prstGeom prst="rect">
                            <a:avLst/>
                          </a:prstGeom>
                          <a:solidFill>
                            <a:schemeClr val="bg1"/>
                          </a:solidFill>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2" o:spid="_x0000_s1094" style="position:absolute;margin-left:15.3pt;margin-top:97.8pt;width:418.55pt;height:277.75pt;z-index:251642880"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CZSQMAAJYKAAAOAAAAZHJzL2Uyb0RvYy54bWzsVltP2zAUfp+0/2D5faRJm14iUlTBQJOq&#10;gYCJZ9dxLlpie7bbtPz6HTuXloK2wbQ9kYfI9rn6O+c7yenZtirRhildCB5j/2SAEeNUJAXPYvzt&#10;/vLTFCNtCE9IKTiL8Y5pfDb/+OG0lhELRC7KhCkETriOahnj3BgZeZ6mOauIPhGScRCmQlXEwFZl&#10;XqJIDd6r0gsGg7FXC5VIJSjTGk4vGiGeO/9pyqi5TlPNDCpjDLkZ91buvbJvb35KokwRmRe0TYO8&#10;IYuKFByC9q4uiCForYpnrqqCKqFFak6oqDyRpgVl7g5wG39wdJsrJdbS3SWL6kz2MAG0Rzi92S39&#10;urlRqEhiHAYYcVJBjVxYBHsAp5ZZBDpXSt7JG9XcEJZLQb9rEHvHcrvP9srbVFXWCC6Ktg71XY86&#10;2xpE4TAc+mE4DTGiIBuGwWQUhE1daA7Fe2ZH88+tpT+ajIeT1jIcz6bDkTX0SNTEddn12dQSWkzv&#10;UdR/h+JdTiRzxdEWoQ7FUYfiPTQVexRFgkKXlQ0PehZGh6uOdIvoH4E0CoMOo9CfzWZPLkoiqbS5&#10;YqJCdhFj0wV3TUk2S20aYDo9V7ouBZuaNruS2VKV/Jal0BFQmcBZOy6y81KhDQEWEUoZN+NGlJOE&#10;NcfhAJ42qd7C1cI5tJ7Toix73/6vfDe5tvrWlDkq98aD3xv3Fi6y4KY3rgou1EsOSuO3F0gb/Q6k&#10;BhqLktmuto4tI3dXe7QSyQ6Kr0QzW7SklwXUYEm0uSEKhgmMHRiQ5hpeaSnqGIt2hVEu1ONL51Yf&#10;uhOkGNVQyhjrH2uiGEblFw59O/NHkAAybjMKJwFs1KFkdSjh6+pcQOV8GMWSuqXVN2W3TJWoHmCO&#10;LmxUEBFOIXaMqVHd5tw0QxMmMWWLhVODCSaJWfI7Sa1zC7Rtr/vtA1Gya0Rg+VfRcYVER63Y6FpL&#10;LhZrI9LC9eke17YEwFs7i/4HgYcdgW/h40F4VjIUDm1f2PCvIHDPUujeF+eVP5kO3aDr59UzGitI&#10;weF6BJtlugVNi7JILoFWbmO/mXuerrKumw+0YCK+k/4JTK8ivUN035zvpP/3pHffcPj5cZ+S9kfN&#10;/l0d7t2Q2P9Ozn8CAAD//wMAUEsDBBQABgAIAAAAIQBrJO154AAAAAoBAAAPAAAAZHJzL2Rvd25y&#10;ZXYueG1sTI9NS8NAEIbvgv9hGcGb3awlSY3ZlFLUUxFsBfG2TaZJaHY2ZLdJ+u8dT3qbj4d3nsnX&#10;s+3EiINvHWlQiwgEUumqlmoNn4fXhxUIHwxVpnOEGq7oYV3c3uQmq9xEHzjuQy04hHxmNDQh9JmU&#10;vmzQGr9wPRLvTm6wJnA71LIazMThtpOPUZRIa1riC43pcdtged5frIa3yUybpXoZd+fT9vp9iN+/&#10;dgq1vr+bN88gAs7hD4ZffVaHgp2O7kKVF52GZZQwyfOnmAsGVkmagjhqSGOlQBa5/P9C8QMAAP//&#10;AwBQSwECLQAUAAYACAAAACEAtoM4kv4AAADhAQAAEwAAAAAAAAAAAAAAAAAAAAAAW0NvbnRlbnRf&#10;VHlwZXNdLnhtbFBLAQItABQABgAIAAAAIQA4/SH/1gAAAJQBAAALAAAAAAAAAAAAAAAAAC8BAABf&#10;cmVscy8ucmVsc1BLAQItABQABgAIAAAAIQBZDkCZSQMAAJYKAAAOAAAAAAAAAAAAAAAAAC4CAABk&#10;cnMvZTJvRG9jLnhtbFBLAQItABQABgAIAAAAIQBrJO154AAAAAoBAAAPAAAAAAAAAAAAAAAAAKMF&#10;AABkcnMvZG93bnJldi54bWxQSwUGAAAAAAQABADzAAAAsAYAAAAA&#10;">
                <v:shape id="Trapezoid 54" o:spid="_x0000_s1095" style="position:absolute;width:5452;height:519;visibility:visible;mso-wrap-style:square;v-text-anchor:middle" coordsize="545285,519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PiZMMA&#10;AADbAAAADwAAAGRycy9kb3ducmV2LnhtbESPzWrDMBCE74W8g9hCbo3c/DW4loMJBHJJyU8fYGtt&#10;LVNrZSw5dt4+KhR6HGbmGybbjrYRN+p87VjB6ywBQVw6XXOl4PO6f9mA8AFZY+OYFNzJwzafPGWY&#10;ajfwmW6XUIkIYZ+iAhNCm0rpS0MW/cy1xNH7dp3FEGVXSd3hEOG2kfMkWUuLNccFgy3tDJU/l94q&#10;+Dou3mh32BTeftTtvT8NpsdCqenzWLyDCDSG//Bf+6AVrJbw+yX+AJ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PiZMMAAADbAAAADwAAAAAAAAAAAAAAAACYAgAAZHJzL2Rv&#10;d25yZXYueG1sUEsFBgAAAAAEAAQA9QAAAIgDAAAAAA==&#10;" adj="-11796480,,5400" path="m,51999l13000,,532285,r13000,51999l,51999xe" fillcolor="#f79646 [3209]" strokecolor="#974706 [1609]" strokeweight="2pt">
                  <v:stroke joinstyle="miter"/>
                  <v:formulas/>
                  <v:path arrowok="t" o:connecttype="custom" o:connectlocs="0,51999;13000,0;532285,0;545285,51999;0,51999" o:connectangles="0,0,0,0,0" textboxrect="0,0,545285,51999"/>
                  <v:textbox>
                    <w:txbxContent>
                      <w:p w:rsidR="004B20EB" w:rsidRDefault="004B20EB" w:rsidP="00E4029F">
                        <w:pPr>
                          <w:jc w:val="center"/>
                        </w:pPr>
                        <w:r>
                          <w:t>Application Logic</w:t>
                        </w:r>
                      </w:p>
                    </w:txbxContent>
                  </v:textbox>
                </v:shape>
                <v:rect id="Rectangle 53" o:spid="_x0000_s1096" style="position:absolute;top:519;width:14763;height:5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zCx8UA&#10;AADbAAAADwAAAGRycy9kb3ducmV2LnhtbESPQWvCQBSE70L/w/IK3nSTGktJXUMpCF4sGittb4/s&#10;Mwlm34bdVdN/7xYKHoeZ+YZZFIPpxIWcby0rSKcJCOLK6pZrBZ/71eQFhA/IGjvLpOCXPBTLh9EC&#10;c22vvKNLGWoRIexzVNCE0OdS+qohg35qe+LoHa0zGKJ0tdQOrxFuOvmUJM/SYMtxocGe3huqTuXZ&#10;KDgdvrOfTfaxK112SLd81Gb+FZQaPw5vryACDeEe/m+vtYL5DP6+x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bMLHxQAAANsAAAAPAAAAAAAAAAAAAAAAAJgCAABkcnMv&#10;ZG93bnJldi54bWxQSwUGAAAAAAQABAD1AAAAigMAAAAA&#10;" fillcolor="white [3212]" strokecolor="#974706 [1609]" strokeweight="2pt">
                  <v:textbox>
                    <w:txbxContent>
                      <w:p w:rsidR="004B20EB" w:rsidRDefault="004B20EB" w:rsidP="00E4029F">
                        <w:pPr>
                          <w:jc w:val="center"/>
                        </w:pPr>
                      </w:p>
                    </w:txbxContent>
                  </v:textbox>
                </v:rect>
              </v:group>
            </w:pict>
          </mc:Fallback>
        </mc:AlternateContent>
      </w:r>
      <w:r w:rsidR="00BA449D">
        <w:rPr>
          <w:noProof/>
        </w:rPr>
        <mc:AlternateContent>
          <mc:Choice Requires="wpg">
            <w:drawing>
              <wp:anchor distT="0" distB="0" distL="114300" distR="114300" simplePos="0" relativeHeight="251644928" behindDoc="0" locked="0" layoutInCell="1" allowOverlap="1" wp14:anchorId="3E2B97A7" wp14:editId="2965AABA">
                <wp:simplePos x="0" y="0"/>
                <wp:positionH relativeFrom="column">
                  <wp:posOffset>803275</wp:posOffset>
                </wp:positionH>
                <wp:positionV relativeFrom="paragraph">
                  <wp:posOffset>590550</wp:posOffset>
                </wp:positionV>
                <wp:extent cx="1082675" cy="426720"/>
                <wp:effectExtent l="0" t="0" r="22225" b="1143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2675" cy="426720"/>
                          <a:chOff x="0" y="0"/>
                          <a:chExt cx="1476375" cy="569832"/>
                        </a:xfrm>
                      </wpg:grpSpPr>
                      <wps:wsp>
                        <wps:cNvPr id="59" name="Rectangle 59"/>
                        <wps:cNvSpPr/>
                        <wps:spPr>
                          <a:xfrm>
                            <a:off x="0" y="134222"/>
                            <a:ext cx="1476375" cy="435610"/>
                          </a:xfrm>
                          <a:prstGeom prst="rect">
                            <a:avLst/>
                          </a:prstGeom>
                          <a:solidFill>
                            <a:schemeClr val="accent3"/>
                          </a:solidFill>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E4029F">
                              <w:pPr>
                                <w:jc w:val="center"/>
                              </w:pPr>
                              <w:proofErr w:type="spellStart"/>
                              <w:r>
                                <w:t>DisplayDiagram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rapezoid 60"/>
                        <wps:cNvSpPr/>
                        <wps:spPr>
                          <a:xfrm>
                            <a:off x="0" y="0"/>
                            <a:ext cx="545285" cy="134224"/>
                          </a:xfrm>
                          <a:prstGeom prst="trapezoid">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1C41BA4" id="Group 58" o:spid="_x0000_s1097" style="position:absolute;margin-left:63.25pt;margin-top:46.5pt;width:85.25pt;height:33.6pt;z-index:251644928"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DfVwMAAJsKAAAOAAAAZHJzL2Uyb0RvYy54bWzsVktP3DAQvlfqf7B8L9lkkwUiQoVoQZUQ&#10;IKDibBxnEzWxXdtLlv76jidxdrWgFlG1p+YQ+THPb2a+5OjjumvJozC2UbKg8d6MEiG5Khu5LOjX&#10;u7MPB5RYx2TJWiVFQZ+EpR+P37876nUuElWrthSGgBFp814XtHZO51FkeS06ZveUFhIuK2U65mBr&#10;llFpWA/WuzZKZrNF1CtTaqO4sBZOPw2X9BjtV5Xg7qqqrHCkLSjE5vBt8P3g39HxEcuXhum64WMY&#10;7A1RdKyR4HQy9Yk5RlameWaqa7hRVlVuj6suUlXVcIE5QDbxbCebc6NWGnNZ5v1STzABtDs4vdks&#10;v3y8NqQpC5pBpSTroEbolsAewOn1MgeZc6Nv9bUZMoTlheLfLFxHu/d+v9wIryvTeSVIlKwR9acJ&#10;dbF2hMNhPDtIFvsZJRzuUlgmY1l4DbV7psbrz0Ex3V/Mg2K2ODyYJz7kiOWDWwxuCqbX0GF2A6L9&#10;MxBva6YF1sZ6gAKIhwHEG2g9JpetINnhACTKeRQRVpvbEdAXMYrnaZJgOiyfgNrON51nixiBmvJl&#10;uTbWnQvVEb8oqIEYsCvZ44V1AzRBxFfFqrYpz5q2xY0fOXHaGvLIYFgY50K6+QjoliSgGmLHlXtq&#10;hddv5Y2ooJOgogk6xRl+bhB91awUg59sBk/wEkLAIqJBL11BhJPt+Fe2hxRHea8qkAIm5dnvlScN&#10;9Kykm5S7RirzkoHWxWMC1SCPcwEgDdB4lNz6YY1TlmJN/dGDKp+ga4waOMlqftZA1S6YddfMAAkB&#10;XQGxuit4Va3qC6rGFSW1Mj9eOvfy0NZwS0kPpFZQ+33FjKCk/SKh4Q/jNPUsiJs085NGzPbNw/aN&#10;XHWnClohBgrXHJde3rVhWRnV3QP/nnivcMUkB98F5c6EzakbyBYYnIuTExQD5tPMXchbzb1xD7Tv&#10;yrv1PTN6bF0HTX+pwpCxfKeDB1mvKdXJyqmqwfbe4DqWAAbec9g/mPwF5D/Q5x0AL36opiRwNs46&#10;MMRrJ38kvzD0WZolByM5IimkY68F2ggDHYAL3hHXHdg8N4TmRPbx0Ixt+n+C/ZfjFROMnLjptP8T&#10;/PcnGL/k8AeE34Xxb83/Ym3vsa83/5THPwEAAP//AwBQSwMEFAAGAAgAAAAhAJCbDHLgAAAACgEA&#10;AA8AAABkcnMvZG93bnJldi54bWxMj0FLw0AQhe+C/2EZwZvdJKXRxmxKKeqpCLZC6W2anSah2d2Q&#10;3Sbpv3c86W0e7+PNe/lqMq0YqPeNswriWQSCbOl0YysF3/v3pxcQPqDV2DpLCm7kYVXc3+WYaTfa&#10;Lxp2oRIcYn2GCuoQukxKX9Zk0M9cR5a9s+sNBpZ9JXWPI4ebViZRlEqDjeUPNXa0qam87K5GwceI&#10;43oevw3by3lzO+4Xn4dtTEo9PkzrVxCBpvAHw299rg4Fdzq5q9VetKyTdMGoguWcNzGQLJ/5OLGT&#10;RgnIIpf/JxQ/AAAA//8DAFBLAQItABQABgAIAAAAIQC2gziS/gAAAOEBAAATAAAAAAAAAAAAAAAA&#10;AAAAAABbQ29udGVudF9UeXBlc10ueG1sUEsBAi0AFAAGAAgAAAAhADj9If/WAAAAlAEAAAsAAAAA&#10;AAAAAAAAAAAALwEAAF9yZWxzLy5yZWxzUEsBAi0AFAAGAAgAAAAhAMYtkN9XAwAAmwoAAA4AAAAA&#10;AAAAAAAAAAAALgIAAGRycy9lMm9Eb2MueG1sUEsBAi0AFAAGAAgAAAAhAJCbDHLgAAAACgEAAA8A&#10;AAAAAAAAAAAAAAAAsQUAAGRycy9kb3ducmV2LnhtbFBLBQYAAAAABAAEAPMAAAC+BgAAAAA=&#10;">
                <v:rect id="Rectangle 59" o:spid="_x0000_s1098"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8DcIA&#10;AADbAAAADwAAAGRycy9kb3ducmV2LnhtbESPQWsCMRSE7wX/Q3iF3mq2FqWuRhFBsHjqavH63Dyz&#10;i5uXJYm69tc3guBxmJlvmOm8s424kA+1YwUf/QwEcel0zUbBbrt6/wIRIrLGxjEpuFGA+az3MsVc&#10;uyv/0KWIRiQIhxwVVDG2uZShrMhi6LuWOHlH5y3GJL2R2uM1wW0jB1k2khZrTgsVtrSsqDwVZ5so&#10;Iy5+nZe3xXbj/77tYR+M+VTq7bVbTEBE6uIz/GivtYLhGO5f0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ljwNwgAAANsAAAAPAAAAAAAAAAAAAAAAAJgCAABkcnMvZG93&#10;bnJldi54bWxQSwUGAAAAAAQABAD1AAAAhwMAAAAA&#10;" fillcolor="#9bbb59 [3206]" strokecolor="#4e6128 [1606]" strokeweight="2pt">
                  <v:textbox>
                    <w:txbxContent>
                      <w:p w:rsidR="004B20EB" w:rsidRDefault="004B20EB" w:rsidP="00E4029F">
                        <w:pPr>
                          <w:jc w:val="center"/>
                        </w:pPr>
                        <w:proofErr w:type="spellStart"/>
                        <w:r>
                          <w:t>DisplayDiagram</w:t>
                        </w:r>
                        <w:proofErr w:type="spellEnd"/>
                      </w:p>
                    </w:txbxContent>
                  </v:textbox>
                </v:rect>
                <v:shape id="Trapezoid 60" o:spid="_x0000_s1099"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uHbMEA&#10;AADbAAAADwAAAGRycy9kb3ducmV2LnhtbERPTWvCMBi+C/6H8AreNJmHUjujyMZk3vwYG7u9NG+b&#10;suZNaTKt/94cBI8Pz/dqM7hWXKgPjWcNL3MFgrj0puFaw9f5Y5aDCBHZYOuZNNwowGY9Hq2wMP7K&#10;R7qcYi1SCIcCNdgYu0LKUFpyGOa+I05c5XuHMcG+lqbHawp3rVwolUmHDacGix29WSr/Tv9Ow+G3&#10;UXZpVJbvt9Utf692+5/jt9bTybB9BRFpiE/xw/1pNGRpffqSfo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7h2zBAAAA2wAAAA8AAAAAAAAAAAAAAAAAmAIAAGRycy9kb3du&#10;cmV2LnhtbFBLBQYAAAAABAAEAPUAAACGAwAAAAA=&#10;" adj="-11796480,,5400" path="m,134224l33556,,511729,r33556,134224l,134224xe" fillcolor="#9bbb59 [3206]" strokecolor="#4e6128 [1606]"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A449D">
        <w:rPr>
          <w:noProof/>
        </w:rPr>
        <mc:AlternateContent>
          <mc:Choice Requires="wps">
            <w:drawing>
              <wp:anchor distT="0" distB="0" distL="114300" distR="114300" simplePos="0" relativeHeight="251645952" behindDoc="0" locked="0" layoutInCell="1" allowOverlap="1" wp14:anchorId="3C5358DE" wp14:editId="6485186F">
                <wp:simplePos x="0" y="0"/>
                <wp:positionH relativeFrom="column">
                  <wp:posOffset>1307465</wp:posOffset>
                </wp:positionH>
                <wp:positionV relativeFrom="paragraph">
                  <wp:posOffset>1040130</wp:posOffset>
                </wp:positionV>
                <wp:extent cx="1721485" cy="144145"/>
                <wp:effectExtent l="0" t="0" r="69215" b="10350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21485" cy="14414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A4C113" id="Straight Arrow Connector 61" o:spid="_x0000_s1026" type="#_x0000_t32" style="position:absolute;margin-left:102.95pt;margin-top:81.9pt;width:135.55pt;height:11.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LL7AEAACwEAAAOAAAAZHJzL2Uyb0RvYy54bWysU9uO0zAQfUfiHyy/0yRVd1lFTVeoBV5W&#10;UFH4AK9jN9b6prFp0r9n7FxYLkII8TKyPXNm5pwZb+8Ho8lFQFDONrRalZQIy12r7LmhXz6/e3VH&#10;SYjMtkw7Kxp6FYHe716+2Pa+FmvXOd0KIJjEhrr3De1i9HVRBN4Jw8LKeWHRKR0YFvEK56IF1mN2&#10;o4t1Wd4WvYPWg+MiBHw9jE66y/mlFDx+lDKISHRDsbeYLWT7mGyx27L6DMx3ik9tsH/owjBlseiS&#10;6sAiI19B/ZLKKA4uOBlX3JnCSam4yByQTVX+xObUMS8yFxQn+EWm8P/S8g+XIxDVNvS2osQygzM6&#10;RWDq3EXyBsD1ZO+sRR0dEAxBvXofaoTt7RESYz7Yk39w/Cmgr/jBmS7Bj2GDBJPCkTIZsv7XRX8x&#10;RMLxsXq9rjZ3N5Rw9FWbTbW5SQULVs9oDyG+F86QdGhomDpdWqzyENjlIcQROANSaW2TTS8HFjpy&#10;YbgTLZ7GJYhM6be2JfHqUQOWqE/FEy4TG7lkVvGqxZjzk5CoX+o+186bK/YapvxPWTOkoC1GJohU&#10;Wi+g8s+gKTbBRN7mvwUu0bmis3EBGmUd/K5qHOZW5Rg/sx65JtqPrr0eYZ4zrmQezvR90s4/v2f4&#10;90+++wYAAP//AwBQSwMEFAAGAAgAAAAhAHh9C0ThAAAACwEAAA8AAABkcnMvZG93bnJldi54bWxM&#10;j8FOwzAQRO9I/IO1SNyo09ImJY1TIRAXEIekPXB0YzeOaq+j2E0DX89yKsedeZqdKbaTs2zUQ+g8&#10;CpjPEmAaG686bAXsd28Pa2AhSlTSetQCvnWAbXl7U8hc+QtWeqxjyygEQy4FmBj7nPPQGO1kmPle&#10;I3lHPzgZ6RxargZ5oXBn+SJJUu5kh/TByF6/GN2c6rMTsHT798+fuTrVX/HDmmqsst2rEeL+bnre&#10;AIt6ilcY/upTdSip08GfUQVmBSyS1ROhZKSPtIGIZZbRugMp63QFvCz4/w3lLwAAAP//AwBQSwEC&#10;LQAUAAYACAAAACEAtoM4kv4AAADhAQAAEwAAAAAAAAAAAAAAAAAAAAAAW0NvbnRlbnRfVHlwZXNd&#10;LnhtbFBLAQItABQABgAIAAAAIQA4/SH/1gAAAJQBAAALAAAAAAAAAAAAAAAAAC8BAABfcmVscy8u&#10;cmVsc1BLAQItABQABgAIAAAAIQCpoJLL7AEAACwEAAAOAAAAAAAAAAAAAAAAAC4CAABkcnMvZTJv&#10;RG9jLnhtbFBLAQItABQABgAIAAAAIQB4fQtE4QAAAAsBAAAPAAAAAAAAAAAAAAAAAEYEAABkcnMv&#10;ZG93bnJldi54bWxQSwUGAAAAAAQABADzAAAAVAUAAAAA&#10;" strokecolor="black [3040]">
                <v:stroke dashstyle="dash" endarrow="open"/>
                <o:lock v:ext="edit" shapetype="f"/>
              </v:shape>
            </w:pict>
          </mc:Fallback>
        </mc:AlternateContent>
      </w:r>
      <w:r w:rsidR="00BA449D">
        <w:rPr>
          <w:noProof/>
        </w:rPr>
        <mc:AlternateContent>
          <mc:Choice Requires="wps">
            <w:drawing>
              <wp:anchor distT="0" distB="0" distL="114296" distR="114296" simplePos="0" relativeHeight="251646976" behindDoc="0" locked="0" layoutInCell="1" allowOverlap="1" wp14:anchorId="610747B8" wp14:editId="6F573F2C">
                <wp:simplePos x="0" y="0"/>
                <wp:positionH relativeFrom="column">
                  <wp:posOffset>3028949</wp:posOffset>
                </wp:positionH>
                <wp:positionV relativeFrom="paragraph">
                  <wp:posOffset>1489710</wp:posOffset>
                </wp:positionV>
                <wp:extent cx="0" cy="370840"/>
                <wp:effectExtent l="95250" t="0" r="95250" b="4826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7084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DF5165" id="Straight Arrow Connector 62" o:spid="_x0000_s1026" type="#_x0000_t32" style="position:absolute;margin-left:238.5pt;margin-top:117.3pt;width:0;height:29.2pt;z-index:251646976;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ao5gEAACYEAAAOAAAAZHJzL2Uyb0RvYy54bWysU9uO0zAQfUfiHyy/06QFLauo6Qq1wMsK&#10;KgofMOvYjbW+aWya9O8ZO21YbhJCvFi2Z86Zc8bj9d1oDTtJjNq7li8XNWfSCd9pd2z5l8/vXtxy&#10;FhO4Dox3suVnGfnd5vmz9RAaufK9N51ERiQuNkNoeZ9SaKoqil5aiAsfpKOg8mgh0RGPVYcwELs1&#10;1aqub6rBYxfQCxkj3e6mIN8UfqWkSB+VijIx03LSlsqKZX3Ia7VZQ3NECL0WFxnwDyosaEdFZ6od&#10;JGBfUf9CZbVAH71KC+Ft5ZXSQhYP5GZZ/+Tm0EOQxQs1J4a5TfH/0YoPpz0y3bX8ZsWZA0tvdEgI&#10;+tgn9gbRD2zrnaM+emSUQv0aQmwItnV7zI7F6A7h3ovHSLHqh2A+xDCljQptTifLbCz9P8/9l2Ni&#10;YroUdPvydX37qjxNBc0VFzCm99JbljctjxeNs7hlaT+c7mPKOqC5AnJR4/Kab3YQe3YCmoaOdtPz&#10;J9DmretYOgdyD9l0DhBHxhVLk4viJ52NnDg/SUWdI91T7TKzcmvwwv+4nFkoM0OUNmYG1UXwH0GX&#10;3AyTZY7/Fjhnl4repRlotfP4u6ppvEpVU/7V9eQ1237w3XmP1xemYSz9uXycPO1PzwX+/XtvvgEA&#10;AP//AwBQSwMEFAAGAAgAAAAhAOqGR8zfAAAACwEAAA8AAABkcnMvZG93bnJldi54bWxMj81OwzAQ&#10;hO9IvIO1SNyo0x81NI1TIRAXEIekPXB04yWOGq+j2E0DT88iDnDc2dHMN/lucp0YcQitJwXzWQIC&#10;qfampUbBYf98dw8iRE1Gd55QwScG2BXXV7nOjL9QiWMVG8EhFDKtwMbYZ1KG2qLTYeZ7JP59+MHp&#10;yOfQSDPoC4e7Ti6SZC2dbokbrO7x0WJ9qs5OwcodXt6+5uZUvcfXzpZjme6frFK3N9PDFkTEKf6Z&#10;4Qef0aFgpqM/kwmi44w05S1RwWK5WoNgx69yZGWzTEAWufy/ofgGAAD//wMAUEsBAi0AFAAGAAgA&#10;AAAhALaDOJL+AAAA4QEAABMAAAAAAAAAAAAAAAAAAAAAAFtDb250ZW50X1R5cGVzXS54bWxQSwEC&#10;LQAUAAYACAAAACEAOP0h/9YAAACUAQAACwAAAAAAAAAAAAAAAAAvAQAAX3JlbHMvLnJlbHNQSwEC&#10;LQAUAAYACAAAACEAHGQWqOYBAAAmBAAADgAAAAAAAAAAAAAAAAAuAgAAZHJzL2Uyb0RvYy54bWxQ&#10;SwECLQAUAAYACAAAACEA6oZHzN8AAAALAQAADwAAAAAAAAAAAAAAAABABAAAZHJzL2Rvd25yZXYu&#10;eG1sUEsFBgAAAAAEAAQA8wAAAEwFAAAAAA==&#10;" strokecolor="black [3040]">
                <v:stroke dashstyle="dash" endarrow="open"/>
                <o:lock v:ext="edit" shapetype="f"/>
              </v:shape>
            </w:pict>
          </mc:Fallback>
        </mc:AlternateContent>
      </w:r>
      <w:r w:rsidR="00BA449D">
        <w:rPr>
          <w:noProof/>
        </w:rPr>
        <mc:AlternateContent>
          <mc:Choice Requires="wpg">
            <w:drawing>
              <wp:anchor distT="0" distB="0" distL="114300" distR="114300" simplePos="0" relativeHeight="251648000" behindDoc="0" locked="0" layoutInCell="1" allowOverlap="1" wp14:anchorId="011F7951" wp14:editId="2F7DD57E">
                <wp:simplePos x="0" y="0"/>
                <wp:positionH relativeFrom="column">
                  <wp:posOffset>2502535</wp:posOffset>
                </wp:positionH>
                <wp:positionV relativeFrom="paragraph">
                  <wp:posOffset>1092835</wp:posOffset>
                </wp:positionV>
                <wp:extent cx="1044575" cy="396875"/>
                <wp:effectExtent l="0" t="0" r="22225" b="22225"/>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4575" cy="396875"/>
                          <a:chOff x="0" y="0"/>
                          <a:chExt cx="1476375" cy="569833"/>
                        </a:xfrm>
                      </wpg:grpSpPr>
                      <wps:wsp>
                        <wps:cNvPr id="288" name="Rectangle 288"/>
                        <wps:cNvSpPr/>
                        <wps:spPr>
                          <a:xfrm>
                            <a:off x="0" y="134223"/>
                            <a:ext cx="1476375" cy="435610"/>
                          </a:xfrm>
                          <a:prstGeom prst="rect">
                            <a:avLst/>
                          </a:prstGeom>
                          <a:solidFill>
                            <a:schemeClr val="accent3"/>
                          </a:solidFill>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E4029F">
                              <w:pPr>
                                <w:jc w:val="center"/>
                              </w:pPr>
                              <w:proofErr w:type="spellStart"/>
                              <w:r>
                                <w:t>WebClient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Trapezoid 289"/>
                        <wps:cNvSpPr/>
                        <wps:spPr>
                          <a:xfrm>
                            <a:off x="0" y="0"/>
                            <a:ext cx="545285" cy="134224"/>
                          </a:xfrm>
                          <a:prstGeom prst="trapezoid">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4622D4A" id="Group 63" o:spid="_x0000_s1100" style="position:absolute;margin-left:197.05pt;margin-top:86.05pt;width:82.25pt;height:31.25pt;z-index:251648000"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bWUwMAAJ8KAAAOAAAAZHJzL2Uyb0RvYy54bWzsVltP2zAUfp+0/2D5faRp066NCKiCgSZV&#10;gICJZ+M4TbTE9my3afn1Oz65tCrsxrQ90YfKJz7X73znJMenm6oka2FsoWRCw6MBJUJylRZymdAv&#10;9xcfppRYx2TKSiVFQrfC0tOT9++Oax2LocpVmQpDwIm0ca0Tmjun4yCwPBcVs0dKCwmXmTIVcyCa&#10;ZZAaVoP3qgyGg8EkqJVJtVFcWAtPz5tLeoL+s0xwd51lVjhSJhRyc/hv8P/R/wcnxyxeGqbzgrdp&#10;sFdkUbFCQtDe1TlzjKxM8cxVVXCjrMrcEVdVoLKs4AJrgGrCwUE1l0atNNayjOul7mECaA9werVb&#10;frW+MaRIEzoZUSJZBT3CsARkAKfWyxh0Lo2+0zemqRCOC8W/WrgODu+9vNwpbzJTeSMolGwQ9W2P&#10;utg4wuFhOIii8ccxJRzuRrPJFM7YFp5D756Z8fxTZxh9nIw6w/FkNh1hygGLm7CYXJ9MrYFhdgei&#10;/TsQ73KmBfbGeoBaEIdT4HuD4i1wj8llKYh/iFCipsexlWwL6YsohaNoOMSCWNxDtV9xNBpPQmRw&#10;XzGLtbHuUqiK+ENCDSSBvGTrhXW+YTsV3xeryiK9KMoSBT904qw0ZM1gXBjnQroO0j1NwNXGTe54&#10;cttSePtS3ooMuAQ9HWJQnOLnDjFWzlLRxBkP4OcBgtx6C5TQodfOIMPed/gz342bVt+bClwCvfHg&#10;18a9BUZW0vXGVSGVeclB6cK2gKzRx8kAkBpoPEpu87jBOYuijgyPKt0Cb4xqtpLV/KKAri2YdTfM&#10;wBqChQWr1V3DX1aqOqGqPVGSK/P00nOvD8SGW0pqWGsJtd9WzAhKys8SKD8Lo8jvQRRg7IYgmP2b&#10;x/0buarOFFAhhCWuOR69viu7Y2ZU9QAbeO6jwhWTHGInlDvTCWeuWbeww7mYz1ENdp9mbiHvNPfO&#10;PdCer/ebB2Z0S10HpL9S3Zix+IDBja63lGq+ciorkN4e6gbXtgUw8n6L/ZfZn3Wzfw/IiydVpDD7&#10;s67dsCV+d/bb91I39uNoPJy2CxLXAlLox1PvuvCI7AFwfjt09MT98zbDuO7+aIbxDbXj2tsM//sZ&#10;xrc5fAXhm6H9YvOfWfsy8nr3XXnyHQAA//8DAFBLAwQUAAYACAAAACEAfvolN+IAAAALAQAADwAA&#10;AGRycy9kb3ducmV2LnhtbEyPTUvDQBCG74L/YRnBm918NLHGbEop6qkItoJ42ybTJDQ7G7LbJP33&#10;jie9zfA+vPNMvp5NJ0YcXGtJQbgIQCCVtmqpVvB5eH1YgXBeU6U7S6jgig7Wxe1NrrPKTvSB497X&#10;gkvIZVpB432fSenKBo12C9sjcXayg9Ge16GW1aAnLjedjIIglUa3xBca3eO2wfK8vxgFb5OeNnH4&#10;Mu7Op+31+5C8f+1CVOr+bt48g/A4+z8YfvVZHQp2OtoLVU50CuKnZcgoB48RD0wkySoFcVQQxcsU&#10;ZJHL/z8UPwAAAP//AwBQSwECLQAUAAYACAAAACEAtoM4kv4AAADhAQAAEwAAAAAAAAAAAAAAAAAA&#10;AAAAW0NvbnRlbnRfVHlwZXNdLnhtbFBLAQItABQABgAIAAAAIQA4/SH/1gAAAJQBAAALAAAAAAAA&#10;AAAAAAAAAC8BAABfcmVscy8ucmVsc1BLAQItABQABgAIAAAAIQAvMlbWUwMAAJ8KAAAOAAAAAAAA&#10;AAAAAAAAAC4CAABkcnMvZTJvRG9jLnhtbFBLAQItABQABgAIAAAAIQB++iU34gAAAAsBAAAPAAAA&#10;AAAAAAAAAAAAAK0FAABkcnMvZG93bnJldi54bWxQSwUGAAAAAAQABADzAAAAvAYAAAAA&#10;">
                <v:rect id="Rectangle 288" o:spid="_x0000_s1101"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s7sMA&#10;AADcAAAADwAAAGRycy9kb3ducmV2LnhtbESPwWoCMRCG70LfIUyhN83WgsjWKCIUKp66Kr1ON9Ps&#10;4mayJKmufXrnIHgc/vm/mW+xGnynzhRTG9jA66QARVwH27IzcNh/jOegUka22AUmA1dKsFo+jRZY&#10;2nDhLzpX2SmBcCrRQJNzX2qd6oY8pknoiSX7DdFjljE6bSNeBO47PS2KmfbYslxosKdNQ/Wp+vNC&#10;mXF1DFFf1/td/N/6n+/k3JsxL8/D+h1UpiE/lu/tT2tgOpdvRUZEQC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Rs7sMAAADcAAAADwAAAAAAAAAAAAAAAACYAgAAZHJzL2Rv&#10;d25yZXYueG1sUEsFBgAAAAAEAAQA9QAAAIgDAAAAAA==&#10;" fillcolor="#9bbb59 [3206]" strokecolor="#4e6128 [1606]" strokeweight="2pt">
                  <v:textbox>
                    <w:txbxContent>
                      <w:p w:rsidR="004B20EB" w:rsidRDefault="004B20EB" w:rsidP="00E4029F">
                        <w:pPr>
                          <w:jc w:val="center"/>
                        </w:pPr>
                        <w:proofErr w:type="spellStart"/>
                        <w:r>
                          <w:t>WebClient</w:t>
                        </w:r>
                        <w:proofErr w:type="spellEnd"/>
                      </w:p>
                    </w:txbxContent>
                  </v:textbox>
                </v:rect>
                <v:shape id="Trapezoid 289" o:spid="_x0000_s1102"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1zcUA&#10;AADcAAAADwAAAGRycy9kb3ducmV2LnhtbESPT2sCMRTE74LfIbxCb5rUg6xbo0hFqbf6B6W3x+bt&#10;ZunmZdmkun77piB4HGbmN8x82btGXKkLtWcNb2MFgrjwpuZKw+m4GWUgQkQ22HgmDXcKsFwMB3PM&#10;jb/xnq6HWIkE4ZCjBhtjm0sZCksOw9i3xMkrfecwJtlV0nR4S3DXyIlSU+mw5rRgsaUPS8XP4ddp&#10;+PqulZ0ZNc12q/Kercvt7rI/a/360q/eQUTq4zP8aH8aDZNsB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FTXNxQAAANwAAAAPAAAAAAAAAAAAAAAAAJgCAABkcnMv&#10;ZG93bnJldi54bWxQSwUGAAAAAAQABAD1AAAAigMAAAAA&#10;" adj="-11796480,,5400" path="m,134224l33556,,511729,r33556,134224l,134224xe" fillcolor="#9bbb59 [3206]" strokecolor="#4e6128 [1606]"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A449D">
        <w:rPr>
          <w:noProof/>
        </w:rPr>
        <mc:AlternateContent>
          <mc:Choice Requires="wpg">
            <w:drawing>
              <wp:anchor distT="0" distB="0" distL="114300" distR="114300" simplePos="0" relativeHeight="251650048" behindDoc="0" locked="0" layoutInCell="1" allowOverlap="1" wp14:anchorId="09741E0A" wp14:editId="46B12DC0">
                <wp:simplePos x="0" y="0"/>
                <wp:positionH relativeFrom="column">
                  <wp:posOffset>2502535</wp:posOffset>
                </wp:positionH>
                <wp:positionV relativeFrom="paragraph">
                  <wp:posOffset>1766570</wp:posOffset>
                </wp:positionV>
                <wp:extent cx="1044575" cy="396875"/>
                <wp:effectExtent l="0" t="0" r="22225" b="22225"/>
                <wp:wrapNone/>
                <wp:docPr id="290"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4575" cy="396875"/>
                          <a:chOff x="0" y="0"/>
                          <a:chExt cx="1476375" cy="569833"/>
                        </a:xfrm>
                        <a:solidFill>
                          <a:schemeClr val="accent6"/>
                        </a:solidFill>
                      </wpg:grpSpPr>
                      <wps:wsp>
                        <wps:cNvPr id="291" name="Rectangle 291"/>
                        <wps:cNvSpPr/>
                        <wps:spPr>
                          <a:xfrm>
                            <a:off x="0" y="134223"/>
                            <a:ext cx="1476375" cy="4356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roofErr w:type="spellStart"/>
                              <w:r>
                                <w:t>WebServer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Trapezoid 292"/>
                        <wps:cNvSpPr/>
                        <wps:spPr>
                          <a:xfrm>
                            <a:off x="0" y="0"/>
                            <a:ext cx="545285" cy="134224"/>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B20EB" w:rsidRDefault="004B20EB" w:rsidP="00E40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5AB4C2F" id="Group 290" o:spid="_x0000_s1103" style="position:absolute;margin-left:197.05pt;margin-top:139.1pt;width:82.25pt;height:31.25pt;z-index:251650048" coordsize="14763,5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H9hUAMAAKEKAAAOAAAAZHJzL2Uyb0RvYy54bWzsVt9P2zAQfp+0/yHy+0iTpqVEpKiCgSah&#10;gYCJZ9dxmmiJ7dluU/jrd77EoSts05jEE3mI/OPu7Pu++y45Ptk2dbDh2lRSZCQ6GJGACybzSqwy&#10;8u3u/NOMBMZSkdNaCp6RB27Iyfzjh+NWpTyWpaxzrgMIIkzaqoyU1qo0DA0reUPNgVRcwGYhdUMt&#10;TPUqzDVtIXpTh/FoNA1bqXOlJePGwOpZt0nmGL8oOLNXRWG4DeqMwN0svjW+l+4dzo9putJUlRXr&#10;r0FfcYuGVgIOHUKdUUuDta6ehWoqpqWRhT1gsgllUVSMYw6QTTTay+ZCy7XCXFZpu1IDTADtHk6v&#10;Dsu+bq51UOUZiY8AH0EbIAnPDdwCwNOqVQpWF1rdqmvd5QjDS8m+G9gO9/fdfPVkvC1045wg1WCL&#10;uD8MuPOtDRgsRqMkmRxOSMBgb3w0ncEYiWElsPfMjZWfvWNyOB17x8n0aDYeO8eQpv5YI+sqP6/q&#10;2t0Bq4qf1jrYUKgHyhgXdtp77FhiTkMOrYLSNE/om/9D/7akiiOpxuE6oB959G+gaKlY1RwYiDoG&#10;0NLBj3yY1PRM+Cx/ATcaJ3GMONB0QHgXqGQ8mUbI7Q5QSht7wWUTuEFGNFwCC5puLo3tMPUmSLq/&#10;hEPH2IeaO4BrccMLqCbgNEbv3yCOZJQ05x0RkxE8nganfMcR0ogBnXUBFA6xoz/F7u7a2ztXjm1g&#10;cB793XnwwJOlsINzUwmpXwpQW6QKAC06ew9SB41DyW6XW1RagiXnlpYyf4AC0LLrS0ax8wrgv6TG&#10;XlMNjQgkCc3VXsGrqGWbEdmPSFBK/fjSurOHCoVdErTQ2DJifqyp5iSovwio3aMoSVwnxAnILoaJ&#10;3t1Z7u6IdXMqQStQnXA7HDp7W/thoWVzDz144U6FLSoYnJ0RZrWfnNqu4UIXZ3yxQDPoforaS3Gr&#10;mAvugHbldbe9p1r1NWiher9Krxea7pViZ+s8hVysrSwqrNMnXHsKQLuui72JiGMv4jtAnj/KKgcR&#10;x68Qcf9l8vqdJJN41jdI1HfSy8V3AK9ND50/HpHdA87J3JcnNhIHzruGyT9p+NCT+q7ht9Iwfpbh&#10;Pwi/DP0/m/vR2p1jXT/9Wc5/AgAA//8DAFBLAwQUAAYACAAAACEAHPs51+IAAAALAQAADwAAAGRy&#10;cy9kb3ducmV2LnhtbEyPQU+DQBCF7yb+h82YeLMLtLSILE3TqKemia2J8TaFKZCys4TdAv33ric9&#10;Tt6X977J1pNuxUC9bQwrCGcBCOLClA1XCj6Pb08JCOuQS2wNk4IbWVjn93cZpqUZ+YOGg6uEL2Gb&#10;ooLauS6V0hY1abQz0xH77Gx6jc6ffSXLHkdfrlsZBcFSamzYL9TY0bam4nK4agXvI46befg67C7n&#10;7e37GO+/diEp9fgwbV5AOJrcHwy/+l4dcu90MlcurWgVzJ8XoUcVRKskAuGJOE6WIE4+WgQrkHkm&#10;//+Q/wAAAP//AwBQSwECLQAUAAYACAAAACEAtoM4kv4AAADhAQAAEwAAAAAAAAAAAAAAAAAAAAAA&#10;W0NvbnRlbnRfVHlwZXNdLnhtbFBLAQItABQABgAIAAAAIQA4/SH/1gAAAJQBAAALAAAAAAAAAAAA&#10;AAAAAC8BAABfcmVscy8ucmVsc1BLAQItABQABgAIAAAAIQBtVH9hUAMAAKEKAAAOAAAAAAAAAAAA&#10;AAAAAC4CAABkcnMvZTJvRG9jLnhtbFBLAQItABQABgAIAAAAIQAc+znX4gAAAAsBAAAPAAAAAAAA&#10;AAAAAAAAAKoFAABkcnMvZG93bnJldi54bWxQSwUGAAAAAAQABADzAAAAuQYAAAAA&#10;">
                <v:rect id="Rectangle 291" o:spid="_x0000_s1104" style="position:absolute;top:1342;width:14763;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02D8cA&#10;AADcAAAADwAAAGRycy9kb3ducmV2LnhtbESPT2sCMRTE74V+h/AKvYhmFbS6GkVaBXvwoFXPj83b&#10;P93Ny7KJuvrpTUHocZiZ3zCzRWsqcaHGFZYV9HsRCOLE6oIzBYefdXcMwnlkjZVlUnAjB4v568sM&#10;Y22vvKPL3mciQNjFqCD3vo6ldElOBl3P1sTBS21j0AfZZFI3eA1wU8lBFI2kwYLDQo41feaUlPuz&#10;UfB1/O3c03K13K5O3+XHMC3sYXRT6v2tXU5BeGr9f/jZ3mgFg0kf/s6EI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dNg/HAAAA3AAAAA8AAAAAAAAAAAAAAAAAmAIAAGRy&#10;cy9kb3ducmV2LnhtbFBLBQYAAAAABAAEAPUAAACMAwAAAAA=&#10;" fillcolor="#f79646 [3209]" strokecolor="#974706 [1609]" strokeweight="2pt">
                  <v:textbox>
                    <w:txbxContent>
                      <w:p w:rsidR="004B20EB" w:rsidRDefault="004B20EB" w:rsidP="00E4029F">
                        <w:pPr>
                          <w:jc w:val="center"/>
                        </w:pPr>
                        <w:proofErr w:type="spellStart"/>
                        <w:r>
                          <w:t>WebServer</w:t>
                        </w:r>
                        <w:proofErr w:type="spellEnd"/>
                      </w:p>
                    </w:txbxContent>
                  </v:textbox>
                </v:rect>
                <v:shape id="Trapezoid 292" o:spid="_x0000_s1105" style="position:absolute;width:5452;height:1342;visibility:visible;mso-wrap-style:square;v-text-anchor:middle" coordsize="545285,134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2H0sIA&#10;AADcAAAADwAAAGRycy9kb3ducmV2LnhtbESPQYvCMBSE74L/ITxhb5raQ1erUaRQ0GPVg8dn82yL&#10;zUtponb/vREWPA4z8w2z3g6mFU/qXWNZwXwWgSAurW64UnA+5dMFCOeRNbaWScEfOdhuxqM1ptq+&#10;uKDn0VciQNilqKD2vkuldGVNBt3MdsTBu9neoA+yr6Tu8RXgppVxFCXSYMNhocaOsprK+/FhFFyK&#10;a5Y9mvy3SC5Jfivnh6XMDkr9TIbdCoSnwX/D/+29VhAvY/icCUd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HYfSwgAAANwAAAAPAAAAAAAAAAAAAAAAAJgCAABkcnMvZG93&#10;bnJldi54bWxQSwUGAAAAAAQABAD1AAAAhwMAAAAA&#10;" adj="-11796480,,5400" path="m,134224l33556,,511729,r33556,134224l,134224xe" fillcolor="#f79646 [3209]" strokecolor="#974706 [1609]" strokeweight="2pt">
                  <v:stroke joinstyle="miter"/>
                  <v:formulas/>
                  <v:path arrowok="t" o:connecttype="custom" o:connectlocs="0,134224;33556,0;511729,0;545285,134224;0,134224" o:connectangles="0,0,0,0,0" textboxrect="0,0,545285,134224"/>
                  <v:textbox>
                    <w:txbxContent>
                      <w:p w:rsidR="004B20EB" w:rsidRDefault="004B20EB" w:rsidP="00E4029F">
                        <w:pPr>
                          <w:jc w:val="center"/>
                        </w:pPr>
                      </w:p>
                    </w:txbxContent>
                  </v:textbox>
                </v:shape>
              </v:group>
            </w:pict>
          </mc:Fallback>
        </mc:AlternateContent>
      </w:r>
      <w:r w:rsidR="00BA449D">
        <w:rPr>
          <w:noProof/>
        </w:rPr>
        <mc:AlternateContent>
          <mc:Choice Requires="wps">
            <w:drawing>
              <wp:anchor distT="0" distB="0" distL="114300" distR="114300" simplePos="0" relativeHeight="251658240" behindDoc="0" locked="0" layoutInCell="1" allowOverlap="1" wp14:anchorId="16350538" wp14:editId="0B15E4B4">
                <wp:simplePos x="0" y="0"/>
                <wp:positionH relativeFrom="column">
                  <wp:posOffset>916305</wp:posOffset>
                </wp:positionH>
                <wp:positionV relativeFrom="paragraph">
                  <wp:posOffset>2163445</wp:posOffset>
                </wp:positionV>
                <wp:extent cx="2105025" cy="370205"/>
                <wp:effectExtent l="38100" t="0" r="28575" b="86995"/>
                <wp:wrapNone/>
                <wp:docPr id="324" name="Straight Arrow Connector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05025" cy="37020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8CF4FF8" id="Straight Arrow Connector 324" o:spid="_x0000_s1026" type="#_x0000_t32" style="position:absolute;margin-left:72.15pt;margin-top:170.35pt;width:165.75pt;height:29.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L1Y8gEAADgEAAAOAAAAZHJzL2Uyb0RvYy54bWysU9uO0zAQfUfiHyy/06RZCihqukItl4cV&#10;VFv4AK9jN9b6prFp0r9n7Fy4SwjxYsWeOWfmnJlsbwejyUVAUM42dL0qKRGWu1bZc0M/f3r77BUl&#10;ITLbMu2saOhVBHq7e/pk2/taVK5zuhVAkMSGuvcN7WL0dVEE3gnDwsp5YTEoHRgW8QrnogXWI7vR&#10;RVWWL4reQevBcRECvh7GIN1lfikFjx+lDCIS3VDsLeYT8vmQzmK3ZfUZmO8Un9pg/9CFYcpi0YXq&#10;wCIjX0D9QmUUBxecjCvuTOGkVFxkDahmXf6k5tQxL7IWNCf4xabw/2j5h8sRiGobelM9p8Qyg0M6&#10;RWDq3EXyGsD1ZO+sRSMdkJSDjvU+1Ajc2yMkzXywJ3/n+GPAWPFDMF2CH9MGCYZIrfx7XJRsFson&#10;Q57FdZmFGCLh+Fity01ZbSjhGLt5WVblJpUuWJ14UlkPIb4TzpD00dAwNb10O9Zgl7sQR+AMSGBt&#10;Z4oDCx25MNyPFr/GhYhM6Te2JfHq0Q6WXJiKJ1yWOKrK+uJVi5HzXkj0Ersfa+ctFnsNE//jemHB&#10;zASRSusFVGZT/giachNM5M3+W+CSnSs6GxegUdbB76rGYW5Vjvmz6lFrkv3g2usR5onjeubhTL9S&#10;2v/v7xn+7YfffQUAAP//AwBQSwMEFAAGAAgAAAAhAEh4ilrhAAAACwEAAA8AAABkcnMvZG93bnJl&#10;di54bWxMj8FOwzAQRO9I/IO1SNyoDQ2UhjgVqhShikNFgXLdxm4SEa8j220DX89yguPMPs3OFIvR&#10;9eJoQ+w8abieKBCWam86ajS8vVZX9yBiQjLYe7IavmyERXl+VmBu/Ile7HGTGsEhFHPU0KY05FLG&#10;urUO48QPlvi298FhYhkaaQKeONz18kapO+mwI/7Q4mCXra0/NwenIeDzMqxMldx29f7x9L2vtnJd&#10;aX15MT4+gEh2TH8w/Nbn6lByp50/kImiZ51lU0Y1TDM1A8FENrvlMTt25nMFsizk/w3lDwAAAP//&#10;AwBQSwECLQAUAAYACAAAACEAtoM4kv4AAADhAQAAEwAAAAAAAAAAAAAAAAAAAAAAW0NvbnRlbnRf&#10;VHlwZXNdLnhtbFBLAQItABQABgAIAAAAIQA4/SH/1gAAAJQBAAALAAAAAAAAAAAAAAAAAC8BAABf&#10;cmVscy8ucmVsc1BLAQItABQABgAIAAAAIQA2rL1Y8gEAADgEAAAOAAAAAAAAAAAAAAAAAC4CAABk&#10;cnMvZTJvRG9jLnhtbFBLAQItABQABgAIAAAAIQBIeIpa4QAAAAsBAAAPAAAAAAAAAAAAAAAAAEwE&#10;AABkcnMvZG93bnJldi54bWxQSwUGAAAAAAQABADzAAAAWgUAAAAA&#10;" strokecolor="black [3040]">
                <v:stroke dashstyle="dash" endarrow="open"/>
                <o:lock v:ext="edit" shapetype="f"/>
              </v:shape>
            </w:pict>
          </mc:Fallback>
        </mc:AlternateContent>
      </w:r>
      <w:r w:rsidR="00BA449D">
        <w:rPr>
          <w:noProof/>
        </w:rPr>
        <mc:AlternateContent>
          <mc:Choice Requires="wps">
            <w:drawing>
              <wp:anchor distT="0" distB="0" distL="114300" distR="114300" simplePos="0" relativeHeight="251659264" behindDoc="0" locked="0" layoutInCell="1" allowOverlap="1" wp14:anchorId="61F37912" wp14:editId="5478A3C5">
                <wp:simplePos x="0" y="0"/>
                <wp:positionH relativeFrom="column">
                  <wp:posOffset>2081530</wp:posOffset>
                </wp:positionH>
                <wp:positionV relativeFrom="paragraph">
                  <wp:posOffset>2163445</wp:posOffset>
                </wp:positionV>
                <wp:extent cx="939165" cy="393065"/>
                <wp:effectExtent l="38100" t="0" r="13335" b="64135"/>
                <wp:wrapNone/>
                <wp:docPr id="325" name="Straight Arrow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39165" cy="39306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06EA3B" id="Straight Arrow Connector 325" o:spid="_x0000_s1026" type="#_x0000_t32" style="position:absolute;margin-left:163.9pt;margin-top:170.35pt;width:73.95pt;height:30.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Li08QEAADcEAAAOAAAAZHJzL2Uyb0RvYy54bWysU9uK2zAQfS/0H4TeGzsJXRoTZylJLw9L&#10;GzbdD9DKUixWN0Zq7Px9R/Kl14VS+iIkz5wzc86Mt7e90eQiIChna7pclJQIy12j7LmmD1/ev3pD&#10;SYjMNkw7K2p6FYHe7l6+2Ha+EivXOt0IIEhiQ9X5mrYx+qooAm+FYWHhvLAYlA4Mi/iEc9EA65Dd&#10;6GJVljdF56Dx4LgIAb8ehiDdZX4pBY+fpQwiEl1T7C3mE/L5mM5it2XVGZhvFR/bYP/QhWHKYtGZ&#10;6sAiI19B/UZlFAcXnIwL7kzhpFRcZA2oZln+oubUMi+yFjQn+Nmm8P9o+afLEYhqarpevabEMoND&#10;OkVg6txG8hbAdWTvrEUjHZCUg451PlQI3NsjJM28tyd/5/hTwFjxUzA9gh/SegmGSK38R1yUbBbK&#10;J32exXWehegj4fhxs94sb7AjjqH1Zl3iPbGzKtGkqh5C/CCcIelS0zD2PDc7lGCXuxAH4ARIYG0n&#10;igMLLbkwXI8Gb8M+RKb0O9uQePXoBksmjMUTLiscRGV58arFwHkvJFqJzQ+18xKLvYaR/2k5s2Bm&#10;gkil9QwqsyfPgsbcBBN5sf8WOGfnis7GGWiUdfCnqrGfWpVD/qR60JpkP7rmeoRp4LideTjjn5TW&#10;/8d3hn//33ffAAAA//8DAFBLAwQUAAYACAAAACEAnxRpGOAAAAALAQAADwAAAGRycy9kb3ducmV2&#10;LnhtbEyPwU7DMAyG70i8Q2QkbiyhjBWVphOaVKGJA2LAuHqN11Y0SZVkW+HpMSe4fZZ//f5cLic7&#10;iCOF2Hun4XqmQJBrvOldq+Httb66AxETOoODd6ThiyIsq/OzEgvjT+6FjpvUCi5xsUANXUpjIWVs&#10;OrIYZ34kx7u9DxYTj6GVJuCJy+0gM6UW0mLv+EKHI606aj43B6sh4NMqrE2d7Hb9/vH4va+38rnW&#10;+vJiergHkWhKf2H41Wd1qNhp5w/ORDFouMlyVk8Mc5WD4MQ8v2XYMahsAbIq5f8fqh8AAAD//wMA&#10;UEsBAi0AFAAGAAgAAAAhALaDOJL+AAAA4QEAABMAAAAAAAAAAAAAAAAAAAAAAFtDb250ZW50X1R5&#10;cGVzXS54bWxQSwECLQAUAAYACAAAACEAOP0h/9YAAACUAQAACwAAAAAAAAAAAAAAAAAvAQAAX3Jl&#10;bHMvLnJlbHNQSwECLQAUAAYACAAAACEAR1C4tPEBAAA3BAAADgAAAAAAAAAAAAAAAAAuAgAAZHJz&#10;L2Uyb0RvYy54bWxQSwECLQAUAAYACAAAACEAnxRpGOAAAAALAQAADwAAAAAAAAAAAAAAAABLBAAA&#10;ZHJzL2Rvd25yZXYueG1sUEsFBgAAAAAEAAQA8wAAAFgFAAAAAA==&#10;" strokecolor="black [3040]">
                <v:stroke dashstyle="dash" endarrow="open"/>
                <o:lock v:ext="edit" shapetype="f"/>
              </v:shape>
            </w:pict>
          </mc:Fallback>
        </mc:AlternateContent>
      </w:r>
      <w:r w:rsidR="00D77A71">
        <w:br w:type="page"/>
      </w:r>
    </w:p>
    <w:p w:rsidR="00924435" w:rsidRDefault="000D22C9" w:rsidP="00C4043F">
      <w:pPr>
        <w:numPr>
          <w:ilvl w:val="0"/>
          <w:numId w:val="24"/>
        </w:numPr>
      </w:pPr>
      <w:r w:rsidRPr="00C4043F">
        <w:rPr>
          <w:b/>
          <w:bCs/>
        </w:rPr>
        <w:lastRenderedPageBreak/>
        <w:t>Operational</w:t>
      </w:r>
      <w:r w:rsidR="00C4043F" w:rsidRPr="00C4043F">
        <w:rPr>
          <w:b/>
          <w:bCs/>
        </w:rPr>
        <w:t>:</w:t>
      </w:r>
      <w:r w:rsidR="00C4043F">
        <w:t xml:space="preserve"> </w:t>
      </w:r>
    </w:p>
    <w:p w:rsidR="0005663A" w:rsidRDefault="00CD54BA" w:rsidP="00E4029F">
      <w:pPr>
        <w:numPr>
          <w:ilvl w:val="1"/>
          <w:numId w:val="24"/>
        </w:numPr>
      </w:pPr>
      <w:r>
        <w:rPr>
          <w:bCs/>
        </w:rPr>
        <w:t>ClubUML</w:t>
      </w:r>
      <w:r w:rsidR="00812473">
        <w:rPr>
          <w:bCs/>
        </w:rPr>
        <w:t xml:space="preserve"> runs in a single process, aside from the web</w:t>
      </w:r>
      <w:r w:rsidR="008905CD">
        <w:rPr>
          <w:bCs/>
        </w:rPr>
        <w:t xml:space="preserve"> </w:t>
      </w:r>
      <w:r w:rsidR="00812473">
        <w:rPr>
          <w:bCs/>
        </w:rPr>
        <w:t xml:space="preserve">server which handles multiple connections to the server at a time.  That is done by Tomcat automatically, and is not </w:t>
      </w:r>
      <w:r w:rsidR="00696D1F">
        <w:rPr>
          <w:bCs/>
        </w:rPr>
        <w:t>controllable</w:t>
      </w:r>
      <w:r w:rsidR="00AA1241">
        <w:rPr>
          <w:bCs/>
        </w:rPr>
        <w:t xml:space="preserve"> by ClubUML</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p>
    <w:p w:rsidR="00812473" w:rsidRPr="007E3AD2" w:rsidRDefault="00D931C4">
      <w:pPr>
        <w:numPr>
          <w:ilvl w:val="1"/>
          <w:numId w:val="24"/>
        </w:numPr>
      </w:pPr>
      <w:r>
        <w:rPr>
          <w:bCs/>
        </w:rPr>
        <w:t>&lt;</w:t>
      </w:r>
      <w:r w:rsidR="00696D1F">
        <w:rPr>
          <w:bCs/>
        </w:rPr>
        <w:t>Th</w:t>
      </w:r>
      <w:r w:rsidR="00510FBE">
        <w:rPr>
          <w:bCs/>
        </w:rPr>
        <w:t>is section will be completed as the analysis team provide the required artifacts.</w:t>
      </w:r>
      <w:r>
        <w:rPr>
          <w:bCs/>
        </w:rPr>
        <w:t>&gt;</w:t>
      </w:r>
    </w:p>
    <w:p w:rsidR="00FE3EEB" w:rsidRPr="00FE3EEB" w:rsidRDefault="00FE3EEB" w:rsidP="006C61F6"/>
    <w:sectPr w:rsidR="00FE3EEB" w:rsidRPr="00FE3EEB" w:rsidSect="00A35673">
      <w:headerReference w:type="default" r:id="rId1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B10" w:rsidRDefault="00193B10">
      <w:r>
        <w:separator/>
      </w:r>
    </w:p>
  </w:endnote>
  <w:endnote w:type="continuationSeparator" w:id="0">
    <w:p w:rsidR="00193B10" w:rsidRDefault="00193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B20EB">
      <w:tc>
        <w:tcPr>
          <w:tcW w:w="3162" w:type="dxa"/>
          <w:tcBorders>
            <w:top w:val="nil"/>
            <w:left w:val="nil"/>
            <w:bottom w:val="nil"/>
            <w:right w:val="nil"/>
          </w:tcBorders>
        </w:tcPr>
        <w:p w:rsidR="004B20EB" w:rsidRDefault="004B20EB">
          <w:pPr>
            <w:ind w:right="360"/>
          </w:pPr>
          <w:r>
            <w:t>Confidential</w:t>
          </w:r>
        </w:p>
      </w:tc>
      <w:tc>
        <w:tcPr>
          <w:tcW w:w="3162" w:type="dxa"/>
          <w:tcBorders>
            <w:top w:val="nil"/>
            <w:left w:val="nil"/>
            <w:bottom w:val="nil"/>
            <w:right w:val="nil"/>
          </w:tcBorders>
        </w:tcPr>
        <w:p w:rsidR="004B20EB" w:rsidRDefault="004B20EB" w:rsidP="007B65F3">
          <w:pPr>
            <w:jc w:val="center"/>
          </w:pPr>
          <w:r>
            <w:sym w:font="Symbol" w:char="F0D3"/>
          </w:r>
          <w:r w:rsidR="00CF4B58">
            <w:fldChar w:fldCharType="begin"/>
          </w:r>
          <w:r w:rsidR="00CF4B58">
            <w:instrText xml:space="preserve"> DOCPROPERTY "Company"  \* MERGEFORMAT </w:instrText>
          </w:r>
          <w:r w:rsidR="00CF4B58">
            <w:fldChar w:fldCharType="separate"/>
          </w:r>
          <w:r>
            <w:t>&lt;CSYE7945&gt;</w:t>
          </w:r>
          <w:r w:rsidR="00CF4B58">
            <w:fldChar w:fldCharType="end"/>
          </w:r>
          <w:r>
            <w:t xml:space="preserve">, </w:t>
          </w:r>
          <w:r w:rsidR="00F628DB">
            <w:fldChar w:fldCharType="begin"/>
          </w:r>
          <w:r w:rsidR="00375D1E">
            <w:instrText xml:space="preserve"> DATE \@ "yyyy" </w:instrText>
          </w:r>
          <w:r w:rsidR="00F628DB">
            <w:fldChar w:fldCharType="separate"/>
          </w:r>
          <w:r w:rsidR="00CF4B58">
            <w:rPr>
              <w:noProof/>
            </w:rPr>
            <w:t>2013</w:t>
          </w:r>
          <w:r w:rsidR="00F628DB">
            <w:rPr>
              <w:noProof/>
            </w:rPr>
            <w:fldChar w:fldCharType="end"/>
          </w:r>
        </w:p>
      </w:tc>
      <w:tc>
        <w:tcPr>
          <w:tcW w:w="3162" w:type="dxa"/>
          <w:tcBorders>
            <w:top w:val="nil"/>
            <w:left w:val="nil"/>
            <w:bottom w:val="nil"/>
            <w:right w:val="nil"/>
          </w:tcBorders>
        </w:tcPr>
        <w:p w:rsidR="004B20EB" w:rsidRDefault="004B20EB">
          <w:pPr>
            <w:jc w:val="right"/>
          </w:pPr>
          <w:r>
            <w:t xml:space="preserve">Page </w:t>
          </w:r>
          <w:r w:rsidR="00F628DB">
            <w:rPr>
              <w:rStyle w:val="PageNumber"/>
            </w:rPr>
            <w:fldChar w:fldCharType="begin"/>
          </w:r>
          <w:r>
            <w:rPr>
              <w:rStyle w:val="PageNumber"/>
            </w:rPr>
            <w:instrText xml:space="preserve"> PAGE </w:instrText>
          </w:r>
          <w:r w:rsidR="00F628DB">
            <w:rPr>
              <w:rStyle w:val="PageNumber"/>
            </w:rPr>
            <w:fldChar w:fldCharType="separate"/>
          </w:r>
          <w:r w:rsidR="00CF4B58">
            <w:rPr>
              <w:rStyle w:val="PageNumber"/>
              <w:noProof/>
            </w:rPr>
            <w:t>10</w:t>
          </w:r>
          <w:r w:rsidR="00F628DB">
            <w:rPr>
              <w:rStyle w:val="PageNumber"/>
            </w:rPr>
            <w:fldChar w:fldCharType="end"/>
          </w:r>
        </w:p>
      </w:tc>
    </w:tr>
  </w:tbl>
  <w:p w:rsidR="004B20EB" w:rsidRDefault="004B2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B10" w:rsidRDefault="00193B10">
      <w:r>
        <w:separator/>
      </w:r>
    </w:p>
  </w:footnote>
  <w:footnote w:type="continuationSeparator" w:id="0">
    <w:p w:rsidR="00193B10" w:rsidRDefault="00193B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B20EB">
      <w:tc>
        <w:tcPr>
          <w:tcW w:w="6379" w:type="dxa"/>
        </w:tcPr>
        <w:p w:rsidR="004B20EB" w:rsidRDefault="004B20EB" w:rsidP="00F5528A">
          <w:r>
            <w:rPr>
              <w:b/>
            </w:rPr>
            <w:t>ClubUML</w:t>
          </w:r>
        </w:p>
      </w:tc>
      <w:tc>
        <w:tcPr>
          <w:tcW w:w="3179" w:type="dxa"/>
        </w:tcPr>
        <w:p w:rsidR="004B20EB" w:rsidRDefault="004B20EB">
          <w:pPr>
            <w:tabs>
              <w:tab w:val="left" w:pos="1135"/>
            </w:tabs>
            <w:spacing w:before="40"/>
            <w:ind w:right="68"/>
          </w:pPr>
          <w:r>
            <w:t xml:space="preserve"> </w:t>
          </w:r>
        </w:p>
      </w:tc>
    </w:tr>
    <w:tr w:rsidR="004B20EB">
      <w:tc>
        <w:tcPr>
          <w:tcW w:w="6379" w:type="dxa"/>
        </w:tcPr>
        <w:p w:rsidR="004B20EB" w:rsidRDefault="004B20EB">
          <w:r>
            <w:t>Architecture Notebook</w:t>
          </w:r>
        </w:p>
      </w:tc>
      <w:tc>
        <w:tcPr>
          <w:tcW w:w="3179" w:type="dxa"/>
        </w:tcPr>
        <w:p w:rsidR="003F1157" w:rsidRDefault="004B20EB" w:rsidP="00D364F7">
          <w:r>
            <w:t xml:space="preserve">  Date:  </w:t>
          </w:r>
          <w:r w:rsidR="000E6FF7">
            <w:t>0</w:t>
          </w:r>
          <w:r w:rsidR="00D364F7">
            <w:t>2</w:t>
          </w:r>
          <w:r w:rsidR="008905CD">
            <w:t>/</w:t>
          </w:r>
          <w:r w:rsidR="00D364F7">
            <w:t>11</w:t>
          </w:r>
          <w:r w:rsidR="000E6FF7">
            <w:t>/13</w:t>
          </w:r>
        </w:p>
      </w:tc>
    </w:tr>
  </w:tbl>
  <w:p w:rsidR="004B20EB" w:rsidRDefault="004B20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8pt;height:27.65pt" o:bullet="t">
        <v:imagedata r:id="rId1" o:title="clip_image001"/>
      </v:shape>
    </w:pict>
  </w:numPicBullet>
  <w:numPicBullet w:numPicBulletId="1">
    <w:pict>
      <v:shape id="_x0000_i1027" type="#_x0000_t75" style="width:30.55pt;height:29.95pt" o:bullet="t">
        <v:imagedata r:id="rId2" o:title="clip_image002"/>
      </v:shape>
    </w:pict>
  </w:numPicBullet>
  <w:abstractNum w:abstractNumId="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7468D0"/>
    <w:multiLevelType w:val="hybridMultilevel"/>
    <w:tmpl w:val="8E5868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144BB"/>
    <w:multiLevelType w:val="hybridMultilevel"/>
    <w:tmpl w:val="9AC27F34"/>
    <w:lvl w:ilvl="0" w:tplc="84703C32">
      <w:start w:val="1"/>
      <w:numFmt w:val="bullet"/>
      <w:lvlText w:val=""/>
      <w:lvlJc w:val="left"/>
      <w:pPr>
        <w:ind w:left="825" w:hanging="360"/>
      </w:pPr>
      <w:rPr>
        <w:rFonts w:ascii="Wingdings" w:hAnsi="Wingdings" w:hint="default"/>
        <w:color w:val="auto"/>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AD0BC0"/>
    <w:multiLevelType w:val="hybridMultilevel"/>
    <w:tmpl w:val="ECE8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384A06"/>
    <w:multiLevelType w:val="hybridMultilevel"/>
    <w:tmpl w:val="B6B60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8164D"/>
    <w:multiLevelType w:val="hybridMultilevel"/>
    <w:tmpl w:val="B65A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13677EC2"/>
    <w:multiLevelType w:val="hybridMultilevel"/>
    <w:tmpl w:val="3578AE6A"/>
    <w:lvl w:ilvl="0" w:tplc="84703C32">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84703C32">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2">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0504F2"/>
    <w:multiLevelType w:val="hybridMultilevel"/>
    <w:tmpl w:val="C9A2E102"/>
    <w:lvl w:ilvl="0" w:tplc="84703C3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60978B5"/>
    <w:multiLevelType w:val="hybridMultilevel"/>
    <w:tmpl w:val="FD58A8CC"/>
    <w:lvl w:ilvl="0" w:tplc="D256AB3E">
      <w:numFmt w:val="bullet"/>
      <w:lvlText w:val="-"/>
      <w:lvlJc w:val="left"/>
      <w:pPr>
        <w:ind w:left="465" w:hanging="360"/>
      </w:pPr>
      <w:rPr>
        <w:rFonts w:ascii="Calibri" w:eastAsiaTheme="minorHAnsi" w:hAnsi="Calibri" w:cs="Calibri"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18">
    <w:nsid w:val="46225A36"/>
    <w:multiLevelType w:val="hybridMultilevel"/>
    <w:tmpl w:val="E62238B4"/>
    <w:lvl w:ilvl="0" w:tplc="99B2D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6B96E68"/>
    <w:multiLevelType w:val="hybridMultilevel"/>
    <w:tmpl w:val="B3042D88"/>
    <w:lvl w:ilvl="0" w:tplc="B4BE8EF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20">
    <w:nsid w:val="46DA6D35"/>
    <w:multiLevelType w:val="hybridMultilevel"/>
    <w:tmpl w:val="C6CC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697251"/>
    <w:multiLevelType w:val="hybridMultilevel"/>
    <w:tmpl w:val="CB50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8545C0"/>
    <w:multiLevelType w:val="hybridMultilevel"/>
    <w:tmpl w:val="0C2401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nsid w:val="60027314"/>
    <w:multiLevelType w:val="hybridMultilevel"/>
    <w:tmpl w:val="46F6C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BE087E"/>
    <w:multiLevelType w:val="hybridMultilevel"/>
    <w:tmpl w:val="0220D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70454EA"/>
    <w:multiLevelType w:val="hybridMultilevel"/>
    <w:tmpl w:val="C994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nsid w:val="73332D55"/>
    <w:multiLevelType w:val="hybridMultilevel"/>
    <w:tmpl w:val="C17AE47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8F5218A"/>
    <w:multiLevelType w:val="hybridMultilevel"/>
    <w:tmpl w:val="D44CFF56"/>
    <w:lvl w:ilvl="0" w:tplc="B4BE8EF4">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0"/>
  </w:num>
  <w:num w:numId="3">
    <w:abstractNumId w:val="30"/>
  </w:num>
  <w:num w:numId="4">
    <w:abstractNumId w:val="2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1"/>
  </w:num>
  <w:num w:numId="17">
    <w:abstractNumId w:val="9"/>
  </w:num>
  <w:num w:numId="18">
    <w:abstractNumId w:val="3"/>
  </w:num>
  <w:num w:numId="19">
    <w:abstractNumId w:val="16"/>
  </w:num>
  <w:num w:numId="20">
    <w:abstractNumId w:val="0"/>
  </w:num>
  <w:num w:numId="21">
    <w:abstractNumId w:val="0"/>
  </w:num>
  <w:num w:numId="22">
    <w:abstractNumId w:val="0"/>
  </w:num>
  <w:num w:numId="23">
    <w:abstractNumId w:val="0"/>
  </w:num>
  <w:num w:numId="24">
    <w:abstractNumId w:val="14"/>
  </w:num>
  <w:num w:numId="25">
    <w:abstractNumId w:val="12"/>
  </w:num>
  <w:num w:numId="26">
    <w:abstractNumId w:val="7"/>
  </w:num>
  <w:num w:numId="27">
    <w:abstractNumId w:val="8"/>
  </w:num>
  <w:num w:numId="28">
    <w:abstractNumId w:val="23"/>
  </w:num>
  <w:num w:numId="29">
    <w:abstractNumId w:val="15"/>
  </w:num>
  <w:num w:numId="30">
    <w:abstractNumId w:val="28"/>
  </w:num>
  <w:num w:numId="31">
    <w:abstractNumId w:val="2"/>
  </w:num>
  <w:num w:numId="32">
    <w:abstractNumId w:val="13"/>
  </w:num>
  <w:num w:numId="33">
    <w:abstractNumId w:val="17"/>
  </w:num>
  <w:num w:numId="34">
    <w:abstractNumId w:val="31"/>
  </w:num>
  <w:num w:numId="35">
    <w:abstractNumId w:val="22"/>
  </w:num>
  <w:num w:numId="36">
    <w:abstractNumId w:val="19"/>
  </w:num>
  <w:num w:numId="37">
    <w:abstractNumId w:val="24"/>
  </w:num>
  <w:num w:numId="38">
    <w:abstractNumId w:val="25"/>
  </w:num>
  <w:num w:numId="39">
    <w:abstractNumId w:val="4"/>
  </w:num>
  <w:num w:numId="40">
    <w:abstractNumId w:val="29"/>
  </w:num>
  <w:num w:numId="41">
    <w:abstractNumId w:val="6"/>
  </w:num>
  <w:num w:numId="42">
    <w:abstractNumId w:val="5"/>
  </w:num>
  <w:num w:numId="43">
    <w:abstractNumId w:val="20"/>
  </w:num>
  <w:num w:numId="44">
    <w:abstractNumId w:val="21"/>
  </w:num>
  <w:num w:numId="45">
    <w:abstractNumId w:val="1"/>
  </w:num>
  <w:num w:numId="46">
    <w:abstractNumId w:val="27"/>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28A"/>
    <w:rsid w:val="000050B2"/>
    <w:rsid w:val="0001671C"/>
    <w:rsid w:val="00031E3F"/>
    <w:rsid w:val="000338E5"/>
    <w:rsid w:val="00055206"/>
    <w:rsid w:val="0005663A"/>
    <w:rsid w:val="000853A5"/>
    <w:rsid w:val="000918BE"/>
    <w:rsid w:val="000978D1"/>
    <w:rsid w:val="000A1FB9"/>
    <w:rsid w:val="000A2BB6"/>
    <w:rsid w:val="000A7904"/>
    <w:rsid w:val="000A7D18"/>
    <w:rsid w:val="000B089A"/>
    <w:rsid w:val="000B1096"/>
    <w:rsid w:val="000B286C"/>
    <w:rsid w:val="000B5C3D"/>
    <w:rsid w:val="000B79B1"/>
    <w:rsid w:val="000C265F"/>
    <w:rsid w:val="000D22C9"/>
    <w:rsid w:val="000D6502"/>
    <w:rsid w:val="000E205E"/>
    <w:rsid w:val="000E346A"/>
    <w:rsid w:val="000E39AD"/>
    <w:rsid w:val="000E43E3"/>
    <w:rsid w:val="000E6FF7"/>
    <w:rsid w:val="000F01EB"/>
    <w:rsid w:val="000F3D71"/>
    <w:rsid w:val="000F5185"/>
    <w:rsid w:val="000F6699"/>
    <w:rsid w:val="00103483"/>
    <w:rsid w:val="00103929"/>
    <w:rsid w:val="001047DC"/>
    <w:rsid w:val="001056BB"/>
    <w:rsid w:val="0011743A"/>
    <w:rsid w:val="001229FF"/>
    <w:rsid w:val="00140806"/>
    <w:rsid w:val="0015182E"/>
    <w:rsid w:val="001532E9"/>
    <w:rsid w:val="00164FEC"/>
    <w:rsid w:val="0017108F"/>
    <w:rsid w:val="001745AF"/>
    <w:rsid w:val="00176678"/>
    <w:rsid w:val="00193B10"/>
    <w:rsid w:val="001961F0"/>
    <w:rsid w:val="001A5BF2"/>
    <w:rsid w:val="001C11F7"/>
    <w:rsid w:val="001C35BB"/>
    <w:rsid w:val="001D788B"/>
    <w:rsid w:val="001D7E83"/>
    <w:rsid w:val="001E0327"/>
    <w:rsid w:val="001E3613"/>
    <w:rsid w:val="001E6A30"/>
    <w:rsid w:val="001E7544"/>
    <w:rsid w:val="001F38B0"/>
    <w:rsid w:val="002017BA"/>
    <w:rsid w:val="00203842"/>
    <w:rsid w:val="00204151"/>
    <w:rsid w:val="002106C8"/>
    <w:rsid w:val="00212D4B"/>
    <w:rsid w:val="002158CF"/>
    <w:rsid w:val="00217EEE"/>
    <w:rsid w:val="00226E98"/>
    <w:rsid w:val="00227A40"/>
    <w:rsid w:val="00235FB5"/>
    <w:rsid w:val="00250FEE"/>
    <w:rsid w:val="00251220"/>
    <w:rsid w:val="0025176F"/>
    <w:rsid w:val="002547F5"/>
    <w:rsid w:val="00261AD0"/>
    <w:rsid w:val="00262FA3"/>
    <w:rsid w:val="00272B50"/>
    <w:rsid w:val="00273BCE"/>
    <w:rsid w:val="00284536"/>
    <w:rsid w:val="00284A3F"/>
    <w:rsid w:val="002857F4"/>
    <w:rsid w:val="00292A42"/>
    <w:rsid w:val="00292DA7"/>
    <w:rsid w:val="00294E2C"/>
    <w:rsid w:val="00294F13"/>
    <w:rsid w:val="00295C46"/>
    <w:rsid w:val="00295EC8"/>
    <w:rsid w:val="002964AE"/>
    <w:rsid w:val="00296E6E"/>
    <w:rsid w:val="002A6440"/>
    <w:rsid w:val="002B506B"/>
    <w:rsid w:val="002B651D"/>
    <w:rsid w:val="002B692D"/>
    <w:rsid w:val="002C1AB2"/>
    <w:rsid w:val="002C5D27"/>
    <w:rsid w:val="002D1518"/>
    <w:rsid w:val="002E53DD"/>
    <w:rsid w:val="002E7C50"/>
    <w:rsid w:val="002F0B8F"/>
    <w:rsid w:val="002F557C"/>
    <w:rsid w:val="002F7847"/>
    <w:rsid w:val="002F7B60"/>
    <w:rsid w:val="00300B90"/>
    <w:rsid w:val="003021DD"/>
    <w:rsid w:val="003057B2"/>
    <w:rsid w:val="00314492"/>
    <w:rsid w:val="00323577"/>
    <w:rsid w:val="00326F7F"/>
    <w:rsid w:val="00330C8B"/>
    <w:rsid w:val="00331E61"/>
    <w:rsid w:val="0033580E"/>
    <w:rsid w:val="00337B9D"/>
    <w:rsid w:val="00341027"/>
    <w:rsid w:val="003417FA"/>
    <w:rsid w:val="00343E7B"/>
    <w:rsid w:val="00344068"/>
    <w:rsid w:val="00352583"/>
    <w:rsid w:val="003572B6"/>
    <w:rsid w:val="0037043A"/>
    <w:rsid w:val="00372AAC"/>
    <w:rsid w:val="00375D1E"/>
    <w:rsid w:val="00376C82"/>
    <w:rsid w:val="00381175"/>
    <w:rsid w:val="0038624F"/>
    <w:rsid w:val="00386498"/>
    <w:rsid w:val="00394B81"/>
    <w:rsid w:val="00394EDA"/>
    <w:rsid w:val="00395C67"/>
    <w:rsid w:val="003966C3"/>
    <w:rsid w:val="003A1B4F"/>
    <w:rsid w:val="003A48D7"/>
    <w:rsid w:val="003A703B"/>
    <w:rsid w:val="003B1A0B"/>
    <w:rsid w:val="003C2916"/>
    <w:rsid w:val="003D09D9"/>
    <w:rsid w:val="003D1627"/>
    <w:rsid w:val="003D2717"/>
    <w:rsid w:val="003D673B"/>
    <w:rsid w:val="003D678E"/>
    <w:rsid w:val="003E2CE3"/>
    <w:rsid w:val="003F0ED2"/>
    <w:rsid w:val="003F1157"/>
    <w:rsid w:val="003F5710"/>
    <w:rsid w:val="00400F75"/>
    <w:rsid w:val="00402F6D"/>
    <w:rsid w:val="004330D6"/>
    <w:rsid w:val="0043437C"/>
    <w:rsid w:val="00437FA8"/>
    <w:rsid w:val="0044461D"/>
    <w:rsid w:val="00451638"/>
    <w:rsid w:val="004540F8"/>
    <w:rsid w:val="00454845"/>
    <w:rsid w:val="00455D00"/>
    <w:rsid w:val="0046289B"/>
    <w:rsid w:val="00463EC8"/>
    <w:rsid w:val="00465332"/>
    <w:rsid w:val="004655EB"/>
    <w:rsid w:val="004720BD"/>
    <w:rsid w:val="00473D1E"/>
    <w:rsid w:val="00477CDD"/>
    <w:rsid w:val="004819FF"/>
    <w:rsid w:val="00482A2F"/>
    <w:rsid w:val="004854C4"/>
    <w:rsid w:val="00486DAF"/>
    <w:rsid w:val="00493D06"/>
    <w:rsid w:val="004A2B0A"/>
    <w:rsid w:val="004A745B"/>
    <w:rsid w:val="004B20EB"/>
    <w:rsid w:val="004B3642"/>
    <w:rsid w:val="004B4844"/>
    <w:rsid w:val="004C2415"/>
    <w:rsid w:val="004C5E82"/>
    <w:rsid w:val="004C766E"/>
    <w:rsid w:val="004D10B7"/>
    <w:rsid w:val="004D1603"/>
    <w:rsid w:val="004D3889"/>
    <w:rsid w:val="004E0451"/>
    <w:rsid w:val="004E364B"/>
    <w:rsid w:val="004F0573"/>
    <w:rsid w:val="004F0C56"/>
    <w:rsid w:val="004F126A"/>
    <w:rsid w:val="004F245A"/>
    <w:rsid w:val="004F56D7"/>
    <w:rsid w:val="00505B92"/>
    <w:rsid w:val="00506412"/>
    <w:rsid w:val="00507EE9"/>
    <w:rsid w:val="00510FBE"/>
    <w:rsid w:val="00511B29"/>
    <w:rsid w:val="005141F5"/>
    <w:rsid w:val="00515DA9"/>
    <w:rsid w:val="00516450"/>
    <w:rsid w:val="00517779"/>
    <w:rsid w:val="0051798C"/>
    <w:rsid w:val="00533045"/>
    <w:rsid w:val="00550762"/>
    <w:rsid w:val="0056113E"/>
    <w:rsid w:val="005722B4"/>
    <w:rsid w:val="00573D96"/>
    <w:rsid w:val="00574C36"/>
    <w:rsid w:val="00576FB3"/>
    <w:rsid w:val="005770C2"/>
    <w:rsid w:val="0058125E"/>
    <w:rsid w:val="00581EC6"/>
    <w:rsid w:val="005844C9"/>
    <w:rsid w:val="005848B3"/>
    <w:rsid w:val="005860D8"/>
    <w:rsid w:val="00586B9B"/>
    <w:rsid w:val="00592F3E"/>
    <w:rsid w:val="005969DF"/>
    <w:rsid w:val="005A0F55"/>
    <w:rsid w:val="005A670B"/>
    <w:rsid w:val="005A7A45"/>
    <w:rsid w:val="005A7BA7"/>
    <w:rsid w:val="005B2BBC"/>
    <w:rsid w:val="005B40F0"/>
    <w:rsid w:val="005C5897"/>
    <w:rsid w:val="005D5CE6"/>
    <w:rsid w:val="005D7ED6"/>
    <w:rsid w:val="005E51CA"/>
    <w:rsid w:val="005E67B4"/>
    <w:rsid w:val="00604FAA"/>
    <w:rsid w:val="006058A0"/>
    <w:rsid w:val="00605CF9"/>
    <w:rsid w:val="00610B3A"/>
    <w:rsid w:val="006243D7"/>
    <w:rsid w:val="00625738"/>
    <w:rsid w:val="006259DD"/>
    <w:rsid w:val="0062618F"/>
    <w:rsid w:val="00627D2C"/>
    <w:rsid w:val="00632A0F"/>
    <w:rsid w:val="00643504"/>
    <w:rsid w:val="00644BAF"/>
    <w:rsid w:val="006547D6"/>
    <w:rsid w:val="006601AD"/>
    <w:rsid w:val="00672475"/>
    <w:rsid w:val="00686C99"/>
    <w:rsid w:val="00690AFE"/>
    <w:rsid w:val="00694240"/>
    <w:rsid w:val="00696D1F"/>
    <w:rsid w:val="006975E3"/>
    <w:rsid w:val="006A2800"/>
    <w:rsid w:val="006A5025"/>
    <w:rsid w:val="006A547D"/>
    <w:rsid w:val="006A6737"/>
    <w:rsid w:val="006A755D"/>
    <w:rsid w:val="006B4265"/>
    <w:rsid w:val="006B4688"/>
    <w:rsid w:val="006C392A"/>
    <w:rsid w:val="006C4DD8"/>
    <w:rsid w:val="006C5A87"/>
    <w:rsid w:val="006C61F6"/>
    <w:rsid w:val="006D4753"/>
    <w:rsid w:val="006D566A"/>
    <w:rsid w:val="006D6B81"/>
    <w:rsid w:val="006E0FA9"/>
    <w:rsid w:val="00700756"/>
    <w:rsid w:val="00713AC3"/>
    <w:rsid w:val="0072060F"/>
    <w:rsid w:val="007275D3"/>
    <w:rsid w:val="00727B58"/>
    <w:rsid w:val="007307E8"/>
    <w:rsid w:val="00731D2E"/>
    <w:rsid w:val="0073258D"/>
    <w:rsid w:val="00732623"/>
    <w:rsid w:val="00740D73"/>
    <w:rsid w:val="00742438"/>
    <w:rsid w:val="00743B9C"/>
    <w:rsid w:val="00745289"/>
    <w:rsid w:val="00747C02"/>
    <w:rsid w:val="0075173C"/>
    <w:rsid w:val="0076343A"/>
    <w:rsid w:val="00767342"/>
    <w:rsid w:val="00772965"/>
    <w:rsid w:val="00780DD2"/>
    <w:rsid w:val="00781DCE"/>
    <w:rsid w:val="00783725"/>
    <w:rsid w:val="007840A2"/>
    <w:rsid w:val="0078772E"/>
    <w:rsid w:val="00796FC6"/>
    <w:rsid w:val="007A0714"/>
    <w:rsid w:val="007A129C"/>
    <w:rsid w:val="007A7383"/>
    <w:rsid w:val="007B31A5"/>
    <w:rsid w:val="007B3D1E"/>
    <w:rsid w:val="007B48F0"/>
    <w:rsid w:val="007B65F3"/>
    <w:rsid w:val="007B6C08"/>
    <w:rsid w:val="007C0B10"/>
    <w:rsid w:val="007C2E18"/>
    <w:rsid w:val="007C4EB4"/>
    <w:rsid w:val="007C7E0B"/>
    <w:rsid w:val="007D4E8C"/>
    <w:rsid w:val="007E3AD2"/>
    <w:rsid w:val="007E4A5B"/>
    <w:rsid w:val="007E769F"/>
    <w:rsid w:val="007F0236"/>
    <w:rsid w:val="007F695C"/>
    <w:rsid w:val="008013EA"/>
    <w:rsid w:val="008034B9"/>
    <w:rsid w:val="008035FB"/>
    <w:rsid w:val="00812473"/>
    <w:rsid w:val="0081271F"/>
    <w:rsid w:val="00812FC0"/>
    <w:rsid w:val="00813BD7"/>
    <w:rsid w:val="00831D89"/>
    <w:rsid w:val="008425EC"/>
    <w:rsid w:val="00846F25"/>
    <w:rsid w:val="00847CF7"/>
    <w:rsid w:val="00852D90"/>
    <w:rsid w:val="008632E9"/>
    <w:rsid w:val="0086378F"/>
    <w:rsid w:val="008642C2"/>
    <w:rsid w:val="008645FB"/>
    <w:rsid w:val="008646A2"/>
    <w:rsid w:val="00871973"/>
    <w:rsid w:val="00886CE8"/>
    <w:rsid w:val="008905CD"/>
    <w:rsid w:val="008917F6"/>
    <w:rsid w:val="008A1177"/>
    <w:rsid w:val="008A24F2"/>
    <w:rsid w:val="008A47D6"/>
    <w:rsid w:val="008A5494"/>
    <w:rsid w:val="008C1439"/>
    <w:rsid w:val="008C2B65"/>
    <w:rsid w:val="008E5A63"/>
    <w:rsid w:val="008F5EB7"/>
    <w:rsid w:val="00901102"/>
    <w:rsid w:val="0090551A"/>
    <w:rsid w:val="00913572"/>
    <w:rsid w:val="00913E42"/>
    <w:rsid w:val="00914E28"/>
    <w:rsid w:val="0091565E"/>
    <w:rsid w:val="009158C8"/>
    <w:rsid w:val="0092076C"/>
    <w:rsid w:val="0092175D"/>
    <w:rsid w:val="009237C4"/>
    <w:rsid w:val="0092383E"/>
    <w:rsid w:val="00924435"/>
    <w:rsid w:val="0092518E"/>
    <w:rsid w:val="0092576E"/>
    <w:rsid w:val="00927A5A"/>
    <w:rsid w:val="00930FE1"/>
    <w:rsid w:val="0093110C"/>
    <w:rsid w:val="00936B07"/>
    <w:rsid w:val="009371E4"/>
    <w:rsid w:val="00945E2B"/>
    <w:rsid w:val="00952777"/>
    <w:rsid w:val="00952B17"/>
    <w:rsid w:val="00954C5D"/>
    <w:rsid w:val="00957819"/>
    <w:rsid w:val="00960905"/>
    <w:rsid w:val="00965987"/>
    <w:rsid w:val="00976780"/>
    <w:rsid w:val="00980FF9"/>
    <w:rsid w:val="00991B6C"/>
    <w:rsid w:val="0099502F"/>
    <w:rsid w:val="009A2072"/>
    <w:rsid w:val="009B035A"/>
    <w:rsid w:val="009B555D"/>
    <w:rsid w:val="009B65C4"/>
    <w:rsid w:val="009C7A5D"/>
    <w:rsid w:val="009E2AF9"/>
    <w:rsid w:val="009E2BE7"/>
    <w:rsid w:val="009E51D5"/>
    <w:rsid w:val="009F17F0"/>
    <w:rsid w:val="009F2C36"/>
    <w:rsid w:val="009F48AD"/>
    <w:rsid w:val="00A00C3C"/>
    <w:rsid w:val="00A02C52"/>
    <w:rsid w:val="00A1078D"/>
    <w:rsid w:val="00A22765"/>
    <w:rsid w:val="00A3004D"/>
    <w:rsid w:val="00A3377A"/>
    <w:rsid w:val="00A35673"/>
    <w:rsid w:val="00A530C9"/>
    <w:rsid w:val="00A531CB"/>
    <w:rsid w:val="00A563C9"/>
    <w:rsid w:val="00A6037D"/>
    <w:rsid w:val="00A60F84"/>
    <w:rsid w:val="00A65525"/>
    <w:rsid w:val="00A8270B"/>
    <w:rsid w:val="00A85339"/>
    <w:rsid w:val="00AA0B19"/>
    <w:rsid w:val="00AA1241"/>
    <w:rsid w:val="00AA210D"/>
    <w:rsid w:val="00AA714A"/>
    <w:rsid w:val="00AB4761"/>
    <w:rsid w:val="00AC05B0"/>
    <w:rsid w:val="00AD0626"/>
    <w:rsid w:val="00AD1214"/>
    <w:rsid w:val="00AD4A11"/>
    <w:rsid w:val="00AD5AD7"/>
    <w:rsid w:val="00AD7BED"/>
    <w:rsid w:val="00AE184B"/>
    <w:rsid w:val="00AF4298"/>
    <w:rsid w:val="00AF47A0"/>
    <w:rsid w:val="00B007E9"/>
    <w:rsid w:val="00B03040"/>
    <w:rsid w:val="00B059D2"/>
    <w:rsid w:val="00B16F95"/>
    <w:rsid w:val="00B254D2"/>
    <w:rsid w:val="00B31A4E"/>
    <w:rsid w:val="00B37AC2"/>
    <w:rsid w:val="00B452BB"/>
    <w:rsid w:val="00B55E52"/>
    <w:rsid w:val="00B57D72"/>
    <w:rsid w:val="00B62751"/>
    <w:rsid w:val="00B64682"/>
    <w:rsid w:val="00B65B7E"/>
    <w:rsid w:val="00B80700"/>
    <w:rsid w:val="00B81541"/>
    <w:rsid w:val="00B83A71"/>
    <w:rsid w:val="00B84B86"/>
    <w:rsid w:val="00B86A80"/>
    <w:rsid w:val="00B906C8"/>
    <w:rsid w:val="00B93C87"/>
    <w:rsid w:val="00BA0D05"/>
    <w:rsid w:val="00BA449D"/>
    <w:rsid w:val="00BA68B4"/>
    <w:rsid w:val="00BA7253"/>
    <w:rsid w:val="00BC08CC"/>
    <w:rsid w:val="00BC4633"/>
    <w:rsid w:val="00BC52C3"/>
    <w:rsid w:val="00BD00A8"/>
    <w:rsid w:val="00BD2BCC"/>
    <w:rsid w:val="00BD476D"/>
    <w:rsid w:val="00BE0DB5"/>
    <w:rsid w:val="00BF298F"/>
    <w:rsid w:val="00C01BA3"/>
    <w:rsid w:val="00C03D90"/>
    <w:rsid w:val="00C068D8"/>
    <w:rsid w:val="00C139A0"/>
    <w:rsid w:val="00C22B3F"/>
    <w:rsid w:val="00C2461C"/>
    <w:rsid w:val="00C2560E"/>
    <w:rsid w:val="00C26BF1"/>
    <w:rsid w:val="00C31035"/>
    <w:rsid w:val="00C345B9"/>
    <w:rsid w:val="00C4043F"/>
    <w:rsid w:val="00C413BF"/>
    <w:rsid w:val="00C413DD"/>
    <w:rsid w:val="00C45D21"/>
    <w:rsid w:val="00C5671E"/>
    <w:rsid w:val="00C61028"/>
    <w:rsid w:val="00C61808"/>
    <w:rsid w:val="00C632E0"/>
    <w:rsid w:val="00C65BEF"/>
    <w:rsid w:val="00C66C44"/>
    <w:rsid w:val="00C71C68"/>
    <w:rsid w:val="00C80EFE"/>
    <w:rsid w:val="00C91672"/>
    <w:rsid w:val="00C96991"/>
    <w:rsid w:val="00CB1BBF"/>
    <w:rsid w:val="00CB74E5"/>
    <w:rsid w:val="00CB7860"/>
    <w:rsid w:val="00CC19C1"/>
    <w:rsid w:val="00CC31EA"/>
    <w:rsid w:val="00CC4C66"/>
    <w:rsid w:val="00CC6742"/>
    <w:rsid w:val="00CD2481"/>
    <w:rsid w:val="00CD54BA"/>
    <w:rsid w:val="00CE672B"/>
    <w:rsid w:val="00CF4B58"/>
    <w:rsid w:val="00CF5FC6"/>
    <w:rsid w:val="00D05FD8"/>
    <w:rsid w:val="00D10DF0"/>
    <w:rsid w:val="00D32DAD"/>
    <w:rsid w:val="00D364F7"/>
    <w:rsid w:val="00D40870"/>
    <w:rsid w:val="00D47125"/>
    <w:rsid w:val="00D52528"/>
    <w:rsid w:val="00D540CD"/>
    <w:rsid w:val="00D553BE"/>
    <w:rsid w:val="00D66D4F"/>
    <w:rsid w:val="00D67412"/>
    <w:rsid w:val="00D67D10"/>
    <w:rsid w:val="00D739E1"/>
    <w:rsid w:val="00D76EDA"/>
    <w:rsid w:val="00D77A71"/>
    <w:rsid w:val="00D84C81"/>
    <w:rsid w:val="00D931C4"/>
    <w:rsid w:val="00D95381"/>
    <w:rsid w:val="00D95411"/>
    <w:rsid w:val="00DA6837"/>
    <w:rsid w:val="00DB1F36"/>
    <w:rsid w:val="00DB4FB1"/>
    <w:rsid w:val="00DC01BD"/>
    <w:rsid w:val="00DC2503"/>
    <w:rsid w:val="00DC530B"/>
    <w:rsid w:val="00DD1577"/>
    <w:rsid w:val="00DD2422"/>
    <w:rsid w:val="00DE4C16"/>
    <w:rsid w:val="00DF21D4"/>
    <w:rsid w:val="00E06390"/>
    <w:rsid w:val="00E2371F"/>
    <w:rsid w:val="00E2517C"/>
    <w:rsid w:val="00E4029F"/>
    <w:rsid w:val="00E57A0C"/>
    <w:rsid w:val="00E611AC"/>
    <w:rsid w:val="00E64E30"/>
    <w:rsid w:val="00E66686"/>
    <w:rsid w:val="00E70CF6"/>
    <w:rsid w:val="00E75A2E"/>
    <w:rsid w:val="00E77B2B"/>
    <w:rsid w:val="00E9152D"/>
    <w:rsid w:val="00EA4FB8"/>
    <w:rsid w:val="00EA792B"/>
    <w:rsid w:val="00EC65DC"/>
    <w:rsid w:val="00ED698F"/>
    <w:rsid w:val="00EF0328"/>
    <w:rsid w:val="00EF12AF"/>
    <w:rsid w:val="00EF172C"/>
    <w:rsid w:val="00F042E0"/>
    <w:rsid w:val="00F0580C"/>
    <w:rsid w:val="00F07982"/>
    <w:rsid w:val="00F07CE1"/>
    <w:rsid w:val="00F25263"/>
    <w:rsid w:val="00F31507"/>
    <w:rsid w:val="00F34CB0"/>
    <w:rsid w:val="00F351DA"/>
    <w:rsid w:val="00F51720"/>
    <w:rsid w:val="00F52076"/>
    <w:rsid w:val="00F5528A"/>
    <w:rsid w:val="00F60712"/>
    <w:rsid w:val="00F628DB"/>
    <w:rsid w:val="00F653DC"/>
    <w:rsid w:val="00F6708E"/>
    <w:rsid w:val="00F76CD1"/>
    <w:rsid w:val="00F82407"/>
    <w:rsid w:val="00F84936"/>
    <w:rsid w:val="00F9374F"/>
    <w:rsid w:val="00F97850"/>
    <w:rsid w:val="00FA17FB"/>
    <w:rsid w:val="00FA45D3"/>
    <w:rsid w:val="00FB113C"/>
    <w:rsid w:val="00FC0BDF"/>
    <w:rsid w:val="00FC3DBF"/>
    <w:rsid w:val="00FD02E4"/>
    <w:rsid w:val="00FD4FF8"/>
    <w:rsid w:val="00FE1C94"/>
    <w:rsid w:val="00FE3700"/>
    <w:rsid w:val="00FE3EEB"/>
    <w:rsid w:val="00FE64DF"/>
    <w:rsid w:val="00FF233C"/>
    <w:rsid w:val="00FF243A"/>
    <w:rsid w:val="00FF2B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95C46"/>
    <w:pPr>
      <w:ind w:left="720"/>
      <w:contextualSpacing/>
    </w:pPr>
  </w:style>
  <w:style w:type="character" w:styleId="FollowedHyperlink">
    <w:name w:val="FollowedHyperlink"/>
    <w:basedOn w:val="DefaultParagraphFont"/>
    <w:uiPriority w:val="99"/>
    <w:semiHidden/>
    <w:unhideWhenUsed/>
    <w:rsid w:val="007B65F3"/>
    <w:rPr>
      <w:color w:val="800080" w:themeColor="followedHyperlink"/>
      <w:u w:val="single"/>
    </w:rPr>
  </w:style>
  <w:style w:type="character" w:customStyle="1" w:styleId="apple-converted-space">
    <w:name w:val="apple-converted-space"/>
    <w:basedOn w:val="DefaultParagraphFont"/>
    <w:rsid w:val="007A129C"/>
  </w:style>
  <w:style w:type="character" w:styleId="CommentReference">
    <w:name w:val="annotation reference"/>
    <w:basedOn w:val="DefaultParagraphFont"/>
    <w:uiPriority w:val="99"/>
    <w:semiHidden/>
    <w:unhideWhenUsed/>
    <w:rsid w:val="004C5E82"/>
    <w:rPr>
      <w:sz w:val="16"/>
      <w:szCs w:val="16"/>
    </w:rPr>
  </w:style>
  <w:style w:type="paragraph" w:styleId="CommentText">
    <w:name w:val="annotation text"/>
    <w:basedOn w:val="Normal"/>
    <w:link w:val="CommentTextChar"/>
    <w:uiPriority w:val="99"/>
    <w:semiHidden/>
    <w:unhideWhenUsed/>
    <w:rsid w:val="004C5E82"/>
    <w:pPr>
      <w:spacing w:line="240" w:lineRule="auto"/>
    </w:pPr>
  </w:style>
  <w:style w:type="character" w:customStyle="1" w:styleId="CommentTextChar">
    <w:name w:val="Comment Text Char"/>
    <w:basedOn w:val="DefaultParagraphFont"/>
    <w:link w:val="CommentText"/>
    <w:uiPriority w:val="99"/>
    <w:semiHidden/>
    <w:rsid w:val="004C5E82"/>
  </w:style>
  <w:style w:type="paragraph" w:styleId="CommentSubject">
    <w:name w:val="annotation subject"/>
    <w:basedOn w:val="CommentText"/>
    <w:next w:val="CommentText"/>
    <w:link w:val="CommentSubjectChar"/>
    <w:uiPriority w:val="99"/>
    <w:semiHidden/>
    <w:unhideWhenUsed/>
    <w:rsid w:val="004C5E82"/>
    <w:rPr>
      <w:b/>
      <w:bCs/>
    </w:rPr>
  </w:style>
  <w:style w:type="character" w:customStyle="1" w:styleId="CommentSubjectChar">
    <w:name w:val="Comment Subject Char"/>
    <w:basedOn w:val="CommentTextChar"/>
    <w:link w:val="CommentSubject"/>
    <w:uiPriority w:val="99"/>
    <w:semiHidden/>
    <w:rsid w:val="004C5E8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295C46"/>
    <w:pPr>
      <w:ind w:left="720"/>
      <w:contextualSpacing/>
    </w:pPr>
  </w:style>
  <w:style w:type="character" w:styleId="FollowedHyperlink">
    <w:name w:val="FollowedHyperlink"/>
    <w:basedOn w:val="DefaultParagraphFont"/>
    <w:uiPriority w:val="99"/>
    <w:semiHidden/>
    <w:unhideWhenUsed/>
    <w:rsid w:val="007B65F3"/>
    <w:rPr>
      <w:color w:val="800080" w:themeColor="followedHyperlink"/>
      <w:u w:val="single"/>
    </w:rPr>
  </w:style>
  <w:style w:type="character" w:customStyle="1" w:styleId="apple-converted-space">
    <w:name w:val="apple-converted-space"/>
    <w:basedOn w:val="DefaultParagraphFont"/>
    <w:rsid w:val="007A129C"/>
  </w:style>
  <w:style w:type="character" w:styleId="CommentReference">
    <w:name w:val="annotation reference"/>
    <w:basedOn w:val="DefaultParagraphFont"/>
    <w:uiPriority w:val="99"/>
    <w:semiHidden/>
    <w:unhideWhenUsed/>
    <w:rsid w:val="004C5E82"/>
    <w:rPr>
      <w:sz w:val="16"/>
      <w:szCs w:val="16"/>
    </w:rPr>
  </w:style>
  <w:style w:type="paragraph" w:styleId="CommentText">
    <w:name w:val="annotation text"/>
    <w:basedOn w:val="Normal"/>
    <w:link w:val="CommentTextChar"/>
    <w:uiPriority w:val="99"/>
    <w:semiHidden/>
    <w:unhideWhenUsed/>
    <w:rsid w:val="004C5E82"/>
    <w:pPr>
      <w:spacing w:line="240" w:lineRule="auto"/>
    </w:pPr>
  </w:style>
  <w:style w:type="character" w:customStyle="1" w:styleId="CommentTextChar">
    <w:name w:val="Comment Text Char"/>
    <w:basedOn w:val="DefaultParagraphFont"/>
    <w:link w:val="CommentText"/>
    <w:uiPriority w:val="99"/>
    <w:semiHidden/>
    <w:rsid w:val="004C5E82"/>
  </w:style>
  <w:style w:type="paragraph" w:styleId="CommentSubject">
    <w:name w:val="annotation subject"/>
    <w:basedOn w:val="CommentText"/>
    <w:next w:val="CommentText"/>
    <w:link w:val="CommentSubjectChar"/>
    <w:uiPriority w:val="99"/>
    <w:semiHidden/>
    <w:unhideWhenUsed/>
    <w:rsid w:val="004C5E82"/>
    <w:rPr>
      <w:b/>
      <w:bCs/>
    </w:rPr>
  </w:style>
  <w:style w:type="character" w:customStyle="1" w:styleId="CommentSubjectChar">
    <w:name w:val="Comment Subject Char"/>
    <w:basedOn w:val="CommentTextChar"/>
    <w:link w:val="CommentSubject"/>
    <w:uiPriority w:val="99"/>
    <w:semiHidden/>
    <w:rsid w:val="004C5E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0785">
      <w:bodyDiv w:val="1"/>
      <w:marLeft w:val="0"/>
      <w:marRight w:val="0"/>
      <w:marTop w:val="0"/>
      <w:marBottom w:val="0"/>
      <w:divBdr>
        <w:top w:val="none" w:sz="0" w:space="0" w:color="auto"/>
        <w:left w:val="none" w:sz="0" w:space="0" w:color="auto"/>
        <w:bottom w:val="none" w:sz="0" w:space="0" w:color="auto"/>
        <w:right w:val="none" w:sz="0" w:space="0" w:color="auto"/>
      </w:divBdr>
    </w:div>
    <w:div w:id="236281309">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5211519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Downloads\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049AF-B48B-400A-9E99-D6236490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2</TotalTime>
  <Pages>10</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Notebook</dc:title>
  <dc:subject>ClubUML</dc:subject>
  <dc:creator/>
  <cp:keywords/>
  <dc:description/>
  <cp:lastModifiedBy>Serrano, Christopher J.</cp:lastModifiedBy>
  <cp:revision>3</cp:revision>
  <cp:lastPrinted>2001-03-15T18:26:00Z</cp:lastPrinted>
  <dcterms:created xsi:type="dcterms:W3CDTF">2013-03-02T15:46:00Z</dcterms:created>
  <dcterms:modified xsi:type="dcterms:W3CDTF">2013-03-24T22:30:00Z</dcterms:modified>
</cp:coreProperties>
</file>