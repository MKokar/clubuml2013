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Default="00F5528A">
      <w:pPr>
        <w:pStyle w:val="Title"/>
      </w:pPr>
      <w:r>
        <w:t>ClubUML</w:t>
      </w:r>
      <w:r w:rsidR="00812FC0">
        <w:fldChar w:fldCharType="begin"/>
      </w:r>
      <w:r w:rsidR="007307E8">
        <w:instrText xml:space="preserve"> SUBJECT  \* MERGEFORMAT </w:instrText>
      </w:r>
      <w:r w:rsidR="00812FC0">
        <w:fldChar w:fldCharType="end"/>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other overarching aspects of the system that shape the design and implementation.</w:t>
      </w: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8425EC" w:rsidRDefault="00C2560E" w:rsidP="00F5528A">
      <w:pPr>
        <w:rPr>
          <w:color w:val="000000"/>
          <w:shd w:val="clear" w:color="auto" w:fill="FFFFFF"/>
        </w:rPr>
      </w:pPr>
      <w:r w:rsidRPr="00C2560E">
        <w:rPr>
          <w:color w:val="000000"/>
          <w:shd w:val="clear" w:color="auto" w:fill="FFFFFF"/>
        </w:rPr>
        <w:t xml:space="preserve">The goal of the architecture is to allow </w:t>
      </w:r>
      <w:r w:rsidR="00386498">
        <w:rPr>
          <w:color w:val="000000"/>
          <w:shd w:val="clear" w:color="auto" w:fill="FFFFFF"/>
        </w:rPr>
        <w:t xml:space="preserve">two or </w:t>
      </w:r>
      <w:r w:rsidR="00BF298F">
        <w:rPr>
          <w:color w:val="000000"/>
          <w:shd w:val="clear" w:color="auto" w:fill="FFFFFF"/>
        </w:rPr>
        <w:t>more users to collaborate on the design of a UML diagram and reach consensus quickly.  This will be accomplished by users logging in to a web-based tool to upload and compare different versions of the diagram</w:t>
      </w:r>
      <w:r w:rsidRPr="00C2560E">
        <w:rPr>
          <w:color w:val="000000"/>
          <w:shd w:val="clear" w:color="auto" w:fill="FFFFFF"/>
        </w:rPr>
        <w:t xml:space="preserve">. </w:t>
      </w:r>
      <w:r w:rsidR="00FC3DBF">
        <w:rPr>
          <w:color w:val="000000"/>
          <w:shd w:val="clear" w:color="auto" w:fill="FFFFFF"/>
        </w:rPr>
        <w:t xml:space="preserve">  </w:t>
      </w:r>
      <w:r w:rsidR="00AA1241">
        <w:rPr>
          <w:color w:val="000000"/>
          <w:shd w:val="clear" w:color="auto" w:fill="FFFFFF"/>
        </w:rPr>
        <w:t xml:space="preserve"> </w:t>
      </w:r>
      <w:r w:rsidR="00D47125">
        <w:rPr>
          <w:color w:val="000000"/>
          <w:shd w:val="clear" w:color="auto" w:fill="FFFFFF"/>
        </w:rPr>
        <w:t xml:space="preserve">Additionally, it is imperative </w:t>
      </w:r>
      <w:r w:rsidR="00BF298F">
        <w:rPr>
          <w:color w:val="000000"/>
          <w:shd w:val="clear" w:color="auto" w:fill="FFFFFF"/>
        </w:rPr>
        <w:t xml:space="preserve">to </w:t>
      </w:r>
      <w:r w:rsidR="00D47125">
        <w:rPr>
          <w:color w:val="000000"/>
          <w:shd w:val="clear" w:color="auto" w:fill="FFFFFF"/>
        </w:rPr>
        <w:t>implement this design in a short amount of time</w:t>
      </w:r>
      <w:r w:rsidR="00BF298F">
        <w:rPr>
          <w:color w:val="000000"/>
          <w:shd w:val="clear" w:color="auto" w:fill="FFFFFF"/>
        </w:rPr>
        <w:t xml:space="preserve"> and at a minimal </w:t>
      </w:r>
      <w:r w:rsidR="00D47125">
        <w:rPr>
          <w:color w:val="000000"/>
          <w:shd w:val="clear" w:color="auto" w:fill="FFFFFF"/>
        </w:rPr>
        <w:t>cost to the developers</w:t>
      </w:r>
      <w:r w:rsidR="00BF298F">
        <w:rPr>
          <w:color w:val="000000"/>
          <w:shd w:val="clear" w:color="auto" w:fill="FFFFFF"/>
        </w:rPr>
        <w:t>.</w:t>
      </w:r>
    </w:p>
    <w:p w:rsidR="008425EC" w:rsidRDefault="008425EC" w:rsidP="00F5528A">
      <w:pPr>
        <w:rPr>
          <w:color w:val="000000"/>
          <w:shd w:val="clear" w:color="auto" w:fill="FFFFFF"/>
        </w:rPr>
      </w:pPr>
    </w:p>
    <w:p w:rsidR="008425EC" w:rsidRDefault="008425EC" w:rsidP="00F5528A">
      <w:pPr>
        <w:rPr>
          <w:color w:val="000000"/>
          <w:shd w:val="clear" w:color="auto" w:fill="FFFFFF"/>
        </w:rPr>
      </w:pPr>
      <w:r>
        <w:rPr>
          <w:color w:val="000000"/>
          <w:shd w:val="clear" w:color="auto" w:fill="FFFFFF"/>
        </w:rPr>
        <w:t xml:space="preserve">Therefore, </w:t>
      </w:r>
      <w:r w:rsidR="00BF298F">
        <w:rPr>
          <w:color w:val="000000"/>
          <w:shd w:val="clear" w:color="auto" w:fill="FFFFFF"/>
        </w:rPr>
        <w:t xml:space="preserve">the </w:t>
      </w:r>
      <w:r>
        <w:rPr>
          <w:color w:val="000000"/>
          <w:shd w:val="clear" w:color="auto" w:fill="FFFFFF"/>
        </w:rPr>
        <w:t>major non-functional requirements are the following:</w:t>
      </w:r>
    </w:p>
    <w:p w:rsidR="008425EC" w:rsidRDefault="00AA1241" w:rsidP="008425EC">
      <w:pPr>
        <w:pStyle w:val="ListParagraph"/>
        <w:numPr>
          <w:ilvl w:val="0"/>
          <w:numId w:val="34"/>
        </w:numPr>
        <w:rPr>
          <w:color w:val="000000"/>
          <w:shd w:val="clear" w:color="auto" w:fill="FFFFFF"/>
        </w:rPr>
      </w:pPr>
      <w:r>
        <w:rPr>
          <w:color w:val="000000"/>
          <w:shd w:val="clear" w:color="auto" w:fill="FFFFFF"/>
        </w:rPr>
        <w:t>T</w:t>
      </w:r>
      <w:r w:rsidR="008425EC">
        <w:rPr>
          <w:color w:val="000000"/>
          <w:shd w:val="clear" w:color="auto" w:fill="FFFFFF"/>
        </w:rPr>
        <w:t>o support a very short development cycle</w:t>
      </w:r>
      <w:r w:rsidR="00BF298F">
        <w:rPr>
          <w:color w:val="000000"/>
          <w:shd w:val="clear" w:color="auto" w:fill="FFFFFF"/>
        </w:rPr>
        <w:t>,</w:t>
      </w:r>
    </w:p>
    <w:p w:rsidR="008425EC" w:rsidRDefault="00AA1241" w:rsidP="008425EC">
      <w:pPr>
        <w:pStyle w:val="ListParagraph"/>
        <w:numPr>
          <w:ilvl w:val="0"/>
          <w:numId w:val="34"/>
        </w:numPr>
        <w:rPr>
          <w:color w:val="000000"/>
          <w:shd w:val="clear" w:color="auto" w:fill="FFFFFF"/>
        </w:rPr>
      </w:pPr>
      <w:r>
        <w:rPr>
          <w:color w:val="000000"/>
          <w:shd w:val="clear" w:color="auto" w:fill="FFFFFF"/>
        </w:rPr>
        <w:t>T</w:t>
      </w:r>
      <w:r w:rsidR="008425EC">
        <w:rPr>
          <w:color w:val="000000"/>
          <w:shd w:val="clear" w:color="auto" w:fill="FFFFFF"/>
        </w:rPr>
        <w:t>o keep a low cost to developers</w:t>
      </w:r>
      <w:r w:rsidR="00BF298F">
        <w:rPr>
          <w:color w:val="000000"/>
          <w:shd w:val="clear" w:color="auto" w:fill="FFFFFF"/>
        </w:rPr>
        <w:t>,</w:t>
      </w:r>
    </w:p>
    <w:p w:rsidR="00517779" w:rsidRDefault="00AA1241" w:rsidP="008425EC">
      <w:pPr>
        <w:pStyle w:val="ListParagraph"/>
        <w:numPr>
          <w:ilvl w:val="0"/>
          <w:numId w:val="34"/>
        </w:numPr>
        <w:rPr>
          <w:color w:val="000000"/>
          <w:shd w:val="clear" w:color="auto" w:fill="FFFFFF"/>
        </w:rPr>
      </w:pPr>
      <w:r>
        <w:rPr>
          <w:color w:val="000000"/>
          <w:shd w:val="clear" w:color="auto" w:fill="FFFFFF"/>
        </w:rPr>
        <w:t>F</w:t>
      </w:r>
      <w:r w:rsidR="00BF298F">
        <w:rPr>
          <w:color w:val="000000"/>
          <w:shd w:val="clear" w:color="auto" w:fill="FFFFFF"/>
        </w:rPr>
        <w:t>or</w:t>
      </w:r>
      <w:r w:rsidR="00517779">
        <w:rPr>
          <w:color w:val="000000"/>
          <w:shd w:val="clear" w:color="auto" w:fill="FFFFFF"/>
        </w:rPr>
        <w:t xml:space="preserve"> ClubUML to be usable on all machine architectures</w:t>
      </w:r>
      <w:r w:rsidR="00BF298F">
        <w:rPr>
          <w:color w:val="000000"/>
          <w:shd w:val="clear" w:color="auto" w:fill="FFFFFF"/>
        </w:rPr>
        <w:t>,</w:t>
      </w:r>
    </w:p>
    <w:p w:rsidR="00517779" w:rsidRDefault="00AA1241" w:rsidP="008425EC">
      <w:pPr>
        <w:pStyle w:val="ListParagraph"/>
        <w:numPr>
          <w:ilvl w:val="0"/>
          <w:numId w:val="34"/>
        </w:numPr>
        <w:rPr>
          <w:color w:val="000000"/>
          <w:shd w:val="clear" w:color="auto" w:fill="FFFFFF"/>
        </w:rPr>
      </w:pPr>
      <w:r>
        <w:rPr>
          <w:color w:val="000000"/>
          <w:shd w:val="clear" w:color="auto" w:fill="FFFFFF"/>
        </w:rPr>
        <w:t>F</w:t>
      </w:r>
      <w:r w:rsidR="00BF298F">
        <w:rPr>
          <w:color w:val="000000"/>
          <w:shd w:val="clear" w:color="auto" w:fill="FFFFFF"/>
        </w:rPr>
        <w:t>or</w:t>
      </w:r>
      <w:r w:rsidR="00517779">
        <w:rPr>
          <w:color w:val="000000"/>
          <w:shd w:val="clear" w:color="auto" w:fill="FFFFFF"/>
        </w:rPr>
        <w:t xml:space="preserve"> ClubUML to be accessible from anywhere</w:t>
      </w:r>
      <w:r w:rsidR="00BF298F">
        <w:rPr>
          <w:color w:val="000000"/>
          <w:shd w:val="clear" w:color="auto" w:fill="FFFFFF"/>
        </w:rPr>
        <w:t>.</w:t>
      </w:r>
    </w:p>
    <w:p w:rsidR="008425EC" w:rsidRDefault="008425EC" w:rsidP="008425EC">
      <w:pPr>
        <w:rPr>
          <w:color w:val="000000"/>
          <w:shd w:val="clear" w:color="auto" w:fill="FFFFFF"/>
        </w:rPr>
      </w:pPr>
    </w:p>
    <w:p w:rsidR="008425EC" w:rsidRDefault="008425EC" w:rsidP="008425EC">
      <w:pPr>
        <w:rPr>
          <w:color w:val="000000"/>
          <w:shd w:val="clear" w:color="auto" w:fill="FFFFFF"/>
        </w:rPr>
      </w:pPr>
      <w:r>
        <w:rPr>
          <w:color w:val="000000"/>
          <w:shd w:val="clear" w:color="auto" w:fill="FFFFFF"/>
        </w:rPr>
        <w:t>These non-functional requirements impact the architecture in different ways, as explained below:</w:t>
      </w:r>
    </w:p>
    <w:p w:rsidR="00486DAF" w:rsidRDefault="008425EC" w:rsidP="00486DAF">
      <w:pPr>
        <w:pStyle w:val="Heading3"/>
        <w:numPr>
          <w:ilvl w:val="1"/>
          <w:numId w:val="1"/>
        </w:numPr>
      </w:pPr>
      <w:r>
        <w:t>The language</w:t>
      </w:r>
      <w:r w:rsidR="00103483">
        <w:t xml:space="preserve"> will be Java</w:t>
      </w:r>
      <w:r w:rsidR="000D6502">
        <w:t>.</w:t>
      </w:r>
    </w:p>
    <w:p w:rsidR="00103483" w:rsidRDefault="000D6502" w:rsidP="00103483">
      <w:pPr>
        <w:ind w:left="720"/>
      </w:pPr>
      <w:r>
        <w:t xml:space="preserve">Java is a cross-platform language that is not tied to </w:t>
      </w:r>
      <w:r w:rsidR="00386498">
        <w:t>specific</w:t>
      </w:r>
      <w:r>
        <w:t xml:space="preserve"> chip archit</w:t>
      </w:r>
      <w:r w:rsidR="00386498">
        <w:t>ecture.  This means that it can</w:t>
      </w:r>
      <w:r>
        <w:t xml:space="preserve"> run on any machine, which is a goal of </w:t>
      </w:r>
      <w:r w:rsidR="00BF298F">
        <w:t>C</w:t>
      </w:r>
      <w:r>
        <w:t>lubUML.  Also,</w:t>
      </w:r>
      <w:r w:rsidR="00103483">
        <w:t xml:space="preserve"> Java is the most familiar language to the developers, which </w:t>
      </w:r>
      <w:r w:rsidR="00796FC6">
        <w:t>reduces</w:t>
      </w:r>
      <w:r w:rsidR="00BF298F">
        <w:t xml:space="preserve"> any </w:t>
      </w:r>
      <w:r w:rsidR="00796FC6">
        <w:t xml:space="preserve">learning curve in the </w:t>
      </w:r>
      <w:r>
        <w:t>development</w:t>
      </w:r>
      <w:r w:rsidR="00103483">
        <w:t xml:space="preserve"> </w:t>
      </w:r>
      <w:r w:rsidR="00796FC6">
        <w:t>cycle</w:t>
      </w:r>
      <w:r w:rsidR="00103483">
        <w:t>.</w:t>
      </w:r>
    </w:p>
    <w:p w:rsidR="00486DAF" w:rsidRDefault="00796FC6" w:rsidP="00486DAF">
      <w:pPr>
        <w:pStyle w:val="Heading3"/>
        <w:numPr>
          <w:ilvl w:val="1"/>
          <w:numId w:val="1"/>
        </w:numPr>
      </w:pPr>
      <w:r>
        <w:t>ClubUML will use</w:t>
      </w:r>
      <w:r w:rsidR="00103483">
        <w:t xml:space="preserve"> the Ecore model</w:t>
      </w:r>
      <w:r w:rsidR="000D6502">
        <w:t>.</w:t>
      </w:r>
    </w:p>
    <w:p w:rsidR="00103483" w:rsidRDefault="00103483" w:rsidP="00103483">
      <w:pPr>
        <w:ind w:left="720"/>
      </w:pPr>
      <w:r>
        <w:t xml:space="preserve">The Ecore model, and the associated </w:t>
      </w:r>
      <w:r w:rsidR="00796FC6">
        <w:t xml:space="preserve">Java </w:t>
      </w:r>
      <w:r>
        <w:t xml:space="preserve">libraries, </w:t>
      </w:r>
      <w:r w:rsidR="00796FC6">
        <w:t>are, tested, open-source software</w:t>
      </w:r>
      <w:r>
        <w:t xml:space="preserve">.  </w:t>
      </w:r>
      <w:r w:rsidR="00796FC6">
        <w:t xml:space="preserve">Development time will be saved by not having to design </w:t>
      </w:r>
      <w:r w:rsidR="00386498">
        <w:t xml:space="preserve">and implement a custom </w:t>
      </w:r>
      <w:r w:rsidR="00796FC6">
        <w:t xml:space="preserve">meta-model or a </w:t>
      </w:r>
      <w:r>
        <w:t>parser</w:t>
      </w:r>
      <w:r w:rsidR="00796FC6">
        <w:t xml:space="preserve">.  </w:t>
      </w:r>
      <w:r w:rsidR="000D6502">
        <w:t>.</w:t>
      </w:r>
    </w:p>
    <w:p w:rsidR="00486DAF" w:rsidRDefault="00796FC6" w:rsidP="00486DAF">
      <w:pPr>
        <w:pStyle w:val="Heading3"/>
        <w:numPr>
          <w:ilvl w:val="1"/>
          <w:numId w:val="1"/>
        </w:numPr>
      </w:pPr>
      <w:r>
        <w:t>ClubUML will not merge two diagrams</w:t>
      </w:r>
      <w:r w:rsidR="000D6502">
        <w:t>.</w:t>
      </w:r>
    </w:p>
    <w:p w:rsidR="00FA17FB" w:rsidRPr="00FA17FB" w:rsidRDefault="00796FC6" w:rsidP="00FA17FB">
      <w:pPr>
        <w:ind w:left="720"/>
      </w:pPr>
      <w:r>
        <w:t>The tool will only compare two diagrams and report similarities and differences to the users.  Users will need to</w:t>
      </w:r>
      <w:r w:rsidR="0092383E">
        <w:t xml:space="preserve"> make the decision on how to modify their diagram based on this report.</w:t>
      </w:r>
      <w:r>
        <w:t xml:space="preserve"> </w:t>
      </w:r>
      <w:r w:rsidR="0092383E">
        <w:t>A future enhancement to ClubUML may attempt</w:t>
      </w:r>
      <w:r w:rsidR="00FA17FB">
        <w:t xml:space="preserve"> to </w:t>
      </w:r>
      <w:r w:rsidR="0092383E">
        <w:t xml:space="preserve">automate </w:t>
      </w:r>
      <w:r w:rsidR="00FA17FB">
        <w:t xml:space="preserve">a converged model, or perhaps </w:t>
      </w:r>
      <w:r w:rsidR="0092383E">
        <w:t xml:space="preserve">to implement </w:t>
      </w:r>
      <w:r w:rsidR="00FA17FB">
        <w:t xml:space="preserve">some sort of interactive convergence tool.  However, </w:t>
      </w:r>
      <w:r w:rsidR="0092383E">
        <w:t xml:space="preserve">the short </w:t>
      </w:r>
      <w:r w:rsidR="00386498">
        <w:t>development cycle</w:t>
      </w:r>
      <w:r w:rsidR="00FA17FB">
        <w:t xml:space="preserve"> makes this impossible</w:t>
      </w:r>
      <w:r w:rsidR="0092383E">
        <w:t xml:space="preserve"> to attempt in this version</w:t>
      </w:r>
      <w:r w:rsidR="00FA17FB">
        <w:t xml:space="preserve">.  Therefore, </w:t>
      </w:r>
      <w:r w:rsidR="00C413DD">
        <w:t xml:space="preserve">ClubUML </w:t>
      </w:r>
      <w:r w:rsidR="00FA17FB">
        <w:t>will compare the diagrams and publish a report that will allow the user to take further action.</w:t>
      </w:r>
    </w:p>
    <w:p w:rsidR="00486DAF" w:rsidRDefault="000E43E3" w:rsidP="00486DAF">
      <w:pPr>
        <w:pStyle w:val="Heading3"/>
        <w:numPr>
          <w:ilvl w:val="1"/>
          <w:numId w:val="1"/>
        </w:numPr>
        <w:rPr>
          <w:shd w:val="clear" w:color="auto" w:fill="FFFFFF"/>
        </w:rPr>
      </w:pPr>
      <w:r>
        <w:rPr>
          <w:shd w:val="clear" w:color="auto" w:fill="FFFFFF"/>
        </w:rPr>
        <w:t>The IDE will be Eclipse</w:t>
      </w:r>
      <w:r w:rsidR="002E7C50">
        <w:rPr>
          <w:shd w:val="clear" w:color="auto" w:fill="FFFFFF"/>
        </w:rPr>
        <w:t>.</w:t>
      </w:r>
    </w:p>
    <w:p w:rsidR="000E43E3" w:rsidRPr="000E43E3" w:rsidRDefault="000E43E3" w:rsidP="000E43E3">
      <w:pPr>
        <w:ind w:left="720"/>
      </w:pPr>
      <w:r>
        <w:t>Eclipse is a free, powerful I</w:t>
      </w:r>
      <w:r w:rsidR="0092383E">
        <w:t xml:space="preserve">ntegrated </w:t>
      </w:r>
      <w:r>
        <w:t>D</w:t>
      </w:r>
      <w:r w:rsidR="0092383E">
        <w:t xml:space="preserve">evelopment </w:t>
      </w:r>
      <w:r>
        <w:t>E</w:t>
      </w:r>
      <w:r w:rsidR="0092383E">
        <w:t>nvironment (IDE)</w:t>
      </w:r>
      <w:r>
        <w:t xml:space="preserve"> that supports Java.</w:t>
      </w:r>
      <w:r w:rsidR="000D6502">
        <w:t xml:space="preserve">  Like Java, it is also available for any architecture.</w:t>
      </w:r>
      <w:r w:rsidR="0092383E">
        <w:t xml:space="preserve">  In addition, most of the developers are already familiar with Eclipse which will enable a quicker development cycle.</w:t>
      </w:r>
    </w:p>
    <w:p w:rsidR="00486DAF" w:rsidRDefault="000E43E3" w:rsidP="00486DAF">
      <w:pPr>
        <w:pStyle w:val="Heading3"/>
        <w:numPr>
          <w:ilvl w:val="1"/>
          <w:numId w:val="1"/>
        </w:numPr>
        <w:rPr>
          <w:shd w:val="clear" w:color="auto" w:fill="FFFFFF"/>
        </w:rPr>
      </w:pPr>
      <w:r>
        <w:rPr>
          <w:shd w:val="clear" w:color="auto" w:fill="FFFFFF"/>
        </w:rPr>
        <w:t xml:space="preserve">The database </w:t>
      </w:r>
      <w:r w:rsidR="0092383E">
        <w:rPr>
          <w:shd w:val="clear" w:color="auto" w:fill="FFFFFF"/>
        </w:rPr>
        <w:t>will be</w:t>
      </w:r>
      <w:r>
        <w:rPr>
          <w:shd w:val="clear" w:color="auto" w:fill="FFFFFF"/>
        </w:rPr>
        <w:t xml:space="preserve"> MySQL</w:t>
      </w:r>
      <w:r w:rsidR="002E7C50">
        <w:rPr>
          <w:shd w:val="clear" w:color="auto" w:fill="FFFFFF"/>
        </w:rPr>
        <w:t>.</w:t>
      </w:r>
    </w:p>
    <w:p w:rsidR="000E43E3" w:rsidRDefault="000E43E3" w:rsidP="000E43E3">
      <w:pPr>
        <w:ind w:left="720"/>
      </w:pPr>
      <w:r>
        <w:t xml:space="preserve">MySQL is a fully-functional relational database that is </w:t>
      </w:r>
      <w:r w:rsidR="007840A2">
        <w:t xml:space="preserve">free and </w:t>
      </w:r>
      <w:r>
        <w:t>open-source</w:t>
      </w:r>
      <w:r w:rsidR="0092383E">
        <w:t xml:space="preserve"> and </w:t>
      </w:r>
      <w:r w:rsidR="007840A2">
        <w:t xml:space="preserve">with which many on </w:t>
      </w:r>
      <w:r w:rsidR="0092383E">
        <w:t xml:space="preserve">the development team </w:t>
      </w:r>
      <w:r w:rsidR="007840A2">
        <w:t>are</w:t>
      </w:r>
      <w:r w:rsidR="0092383E">
        <w:t xml:space="preserve"> </w:t>
      </w:r>
      <w:r w:rsidR="007840A2">
        <w:t>familiar</w:t>
      </w:r>
      <w:r>
        <w:t>.</w:t>
      </w:r>
      <w:r w:rsidR="000D6502">
        <w:t xml:space="preserve">  </w:t>
      </w:r>
    </w:p>
    <w:p w:rsidR="00486DAF" w:rsidRDefault="000E43E3" w:rsidP="00486DAF">
      <w:pPr>
        <w:pStyle w:val="Heading3"/>
        <w:numPr>
          <w:ilvl w:val="1"/>
          <w:numId w:val="1"/>
        </w:numPr>
      </w:pPr>
      <w:r>
        <w:t>The web</w:t>
      </w:r>
      <w:r w:rsidR="00C413DD">
        <w:t xml:space="preserve"> </w:t>
      </w:r>
      <w:r>
        <w:t xml:space="preserve">server </w:t>
      </w:r>
      <w:r w:rsidR="007840A2">
        <w:t>will be</w:t>
      </w:r>
      <w:r>
        <w:t xml:space="preserve"> Apache Tomcat</w:t>
      </w:r>
      <w:r w:rsidR="002E7C50">
        <w:t>.</w:t>
      </w:r>
    </w:p>
    <w:p w:rsidR="000E43E3" w:rsidRDefault="000E43E3" w:rsidP="000E43E3">
      <w:pPr>
        <w:ind w:left="720"/>
      </w:pPr>
      <w:r>
        <w:t>Tomcat is an open-source Java-based web</w:t>
      </w:r>
      <w:r w:rsidR="00C413DD">
        <w:t xml:space="preserve"> </w:t>
      </w:r>
      <w:r>
        <w:t>server</w:t>
      </w:r>
      <w:r w:rsidR="007840A2">
        <w:t>.  Again, many on the team have experience with  Tomcat</w:t>
      </w:r>
    </w:p>
    <w:p w:rsidR="00486DAF" w:rsidRDefault="007840A2" w:rsidP="00486DAF">
      <w:pPr>
        <w:pStyle w:val="Heading3"/>
        <w:numPr>
          <w:ilvl w:val="1"/>
          <w:numId w:val="1"/>
        </w:numPr>
      </w:pPr>
      <w:r>
        <w:t>A</w:t>
      </w:r>
      <w:r w:rsidR="000E43E3">
        <w:t xml:space="preserve"> </w:t>
      </w:r>
      <w:r w:rsidR="00C413DD">
        <w:t>Li</w:t>
      </w:r>
      <w:r w:rsidR="000E43E3">
        <w:t xml:space="preserve">nux server provided by Northeastern </w:t>
      </w:r>
      <w:r>
        <w:t xml:space="preserve">will </w:t>
      </w:r>
      <w:r w:rsidR="000E43E3">
        <w:t xml:space="preserve">host </w:t>
      </w:r>
      <w:r>
        <w:t xml:space="preserve">the </w:t>
      </w:r>
      <w:r w:rsidR="000E43E3">
        <w:t>application</w:t>
      </w:r>
      <w:r w:rsidR="002E7C50">
        <w:t>.</w:t>
      </w:r>
    </w:p>
    <w:p w:rsidR="007840A2" w:rsidRDefault="007840A2" w:rsidP="00AA1241">
      <w:pPr>
        <w:ind w:left="720"/>
      </w:pPr>
      <w:r>
        <w:t>This will be free to ClubUML and will be accessible from anywhere using the internet.</w:t>
      </w:r>
    </w:p>
    <w:p w:rsidR="00486DAF" w:rsidRDefault="002E7C50" w:rsidP="00486DAF">
      <w:pPr>
        <w:pStyle w:val="Heading3"/>
        <w:numPr>
          <w:ilvl w:val="1"/>
          <w:numId w:val="1"/>
        </w:numPr>
      </w:pPr>
      <w:r w:rsidRPr="007A7383">
        <w:lastRenderedPageBreak/>
        <w:t>The UML diagrams will be created using Eclipse Modeling Framework (EMF).</w:t>
      </w:r>
    </w:p>
    <w:p w:rsidR="00486DAF" w:rsidRDefault="002E7C50" w:rsidP="00486DAF">
      <w:pPr>
        <w:ind w:left="720"/>
      </w:pPr>
      <w:r>
        <w:t xml:space="preserve">This was decided for many of the same reasons as the decision to use Eclipse as the development environment.  It is free and open source.  EMF will generate UML diagrams in the </w:t>
      </w:r>
      <w:r w:rsidR="00C413DD">
        <w:t xml:space="preserve">Ecore </w:t>
      </w:r>
      <w:r>
        <w:t xml:space="preserve"> meta-model</w:t>
      </w:r>
      <w:r w:rsidR="00C413DD">
        <w:t>.  ClubUML</w:t>
      </w:r>
      <w:r>
        <w:t xml:space="preserve"> will be parse</w:t>
      </w:r>
      <w:r w:rsidR="00C413DD">
        <w:t xml:space="preserve"> the Ecore text files</w:t>
      </w:r>
      <w:r>
        <w:t xml:space="preserve"> to create a </w:t>
      </w:r>
      <w:r w:rsidR="001E0327">
        <w:t>comparison</w:t>
      </w:r>
      <w:r>
        <w:t xml:space="preserve"> report</w:t>
      </w:r>
      <w:r w:rsidR="00C413DD">
        <w:t>s</w:t>
      </w:r>
      <w:r>
        <w:t>.</w:t>
      </w:r>
    </w:p>
    <w:p w:rsidR="007A7383" w:rsidRDefault="007A7383" w:rsidP="007A7383">
      <w:pPr>
        <w:pStyle w:val="Heading3"/>
        <w:numPr>
          <w:ilvl w:val="1"/>
          <w:numId w:val="1"/>
        </w:numPr>
      </w:pPr>
      <w:r>
        <w:t>The UML diagrams will be drawn using UMLGraph with GraphViz.</w:t>
      </w:r>
    </w:p>
    <w:p w:rsidR="007A7383" w:rsidRPr="002E7C50" w:rsidRDefault="007A7383" w:rsidP="007A7383">
      <w:pPr>
        <w:ind w:left="720"/>
      </w:pPr>
      <w:r>
        <w:t xml:space="preserve">UMLGraph and GraphViz are free and open source.  Together they will create a graphic image of the </w:t>
      </w:r>
      <w:r w:rsidR="00C413DD">
        <w:t>Ecore</w:t>
      </w:r>
      <w:r>
        <w:t xml:space="preserve"> text file that will be uploaded to ClubUML. The use of existing applications to draw an image of the text based </w:t>
      </w:r>
      <w:r w:rsidR="00C413DD">
        <w:t>Ecore</w:t>
      </w:r>
      <w:r>
        <w:t xml:space="preserve"> will save time in the development cycle.</w:t>
      </w:r>
    </w:p>
    <w:p w:rsidR="000E43E3" w:rsidRPr="000E43E3" w:rsidRDefault="000E43E3" w:rsidP="000E43E3"/>
    <w:p w:rsidR="00D47125" w:rsidRPr="00C2560E" w:rsidRDefault="00D47125" w:rsidP="00F5528A"/>
    <w:p w:rsidR="00506412" w:rsidRDefault="00506412" w:rsidP="001E6A30">
      <w:pPr>
        <w:pStyle w:val="Heading1"/>
      </w:pPr>
      <w:r>
        <w:t xml:space="preserve">Assumptions and </w:t>
      </w:r>
      <w:r w:rsidR="001E6A30">
        <w:t>d</w:t>
      </w:r>
      <w:r>
        <w:t>ependencies</w:t>
      </w:r>
    </w:p>
    <w:p w:rsidR="00295C46" w:rsidRDefault="007A7383" w:rsidP="00295C46">
      <w:r>
        <w:t>The architecture assumes the following:</w:t>
      </w:r>
    </w:p>
    <w:p w:rsidR="00295C46" w:rsidRDefault="007A7383" w:rsidP="00295C46">
      <w:pPr>
        <w:pStyle w:val="ListParagraph"/>
        <w:numPr>
          <w:ilvl w:val="0"/>
          <w:numId w:val="31"/>
        </w:numPr>
      </w:pPr>
      <w:r>
        <w:t>A</w:t>
      </w:r>
      <w:r w:rsidR="00295C46">
        <w:t xml:space="preserve"> </w:t>
      </w:r>
      <w:r w:rsidR="00C413DD">
        <w:t>L</w:t>
      </w:r>
      <w:r w:rsidR="00295C46">
        <w:t xml:space="preserve">inux server </w:t>
      </w:r>
      <w:r>
        <w:t xml:space="preserve">will be </w:t>
      </w:r>
      <w:r w:rsidR="00295C46">
        <w:t>provided by Northeastern</w:t>
      </w:r>
      <w:r w:rsidR="00C413DD">
        <w:t xml:space="preserve"> University</w:t>
      </w:r>
      <w:r>
        <w:t>.</w:t>
      </w:r>
    </w:p>
    <w:p w:rsidR="00295C46" w:rsidRDefault="007A7383" w:rsidP="00295C46">
      <w:pPr>
        <w:pStyle w:val="ListParagraph"/>
        <w:numPr>
          <w:ilvl w:val="0"/>
          <w:numId w:val="31"/>
        </w:numPr>
      </w:pPr>
      <w:r>
        <w:t>S</w:t>
      </w:r>
      <w:r w:rsidR="00295C46">
        <w:t xml:space="preserve">oftware packages </w:t>
      </w:r>
      <w:r>
        <w:t xml:space="preserve">may be remotely administered and installed </w:t>
      </w:r>
      <w:r w:rsidR="00295C46">
        <w:t>on this server</w:t>
      </w:r>
      <w:r w:rsidR="00AA1241">
        <w:t>.</w:t>
      </w:r>
    </w:p>
    <w:p w:rsidR="00295C46" w:rsidRDefault="00295C46" w:rsidP="00295C46">
      <w:pPr>
        <w:pStyle w:val="ListParagraph"/>
        <w:numPr>
          <w:ilvl w:val="0"/>
          <w:numId w:val="31"/>
        </w:numPr>
      </w:pPr>
      <w:r>
        <w:t>The team is fluent in Java</w:t>
      </w:r>
      <w:r w:rsidR="007A7383">
        <w:t>.</w:t>
      </w:r>
    </w:p>
    <w:p w:rsidR="00295C46" w:rsidRDefault="00295C46" w:rsidP="00295C46">
      <w:pPr>
        <w:pStyle w:val="ListParagraph"/>
        <w:numPr>
          <w:ilvl w:val="0"/>
          <w:numId w:val="31"/>
        </w:numPr>
      </w:pPr>
      <w:r>
        <w:t>The team can create and manage a mySQL database</w:t>
      </w:r>
      <w:r w:rsidR="007A7383">
        <w:t>.</w:t>
      </w:r>
    </w:p>
    <w:p w:rsidR="00295C46" w:rsidRDefault="00295C46" w:rsidP="00295C46">
      <w:pPr>
        <w:pStyle w:val="ListParagraph"/>
        <w:numPr>
          <w:ilvl w:val="0"/>
          <w:numId w:val="31"/>
        </w:numPr>
      </w:pPr>
      <w:r>
        <w:t xml:space="preserve">The team has </w:t>
      </w:r>
      <w:r w:rsidR="00C413DD">
        <w:t>J</w:t>
      </w:r>
      <w:r>
        <w:t xml:space="preserve">ava-based web service experience: </w:t>
      </w:r>
      <w:r w:rsidR="00C413DD">
        <w:t>J</w:t>
      </w:r>
      <w:r>
        <w:t>ava</w:t>
      </w:r>
      <w:r w:rsidR="00C413DD">
        <w:t>S</w:t>
      </w:r>
      <w:r>
        <w:t>cript, JSP, etc.</w:t>
      </w:r>
    </w:p>
    <w:p w:rsidR="00C2560E" w:rsidRDefault="00C2560E" w:rsidP="00295C46">
      <w:pPr>
        <w:pStyle w:val="ListParagraph"/>
        <w:numPr>
          <w:ilvl w:val="0"/>
          <w:numId w:val="31"/>
        </w:numPr>
      </w:pPr>
      <w:r>
        <w:t>The users will have Eclipse with EMF (or equivalent) to create UML diagrams in .ecore format</w:t>
      </w:r>
      <w:r w:rsidR="00AA1241">
        <w:t>.</w:t>
      </w:r>
    </w:p>
    <w:p w:rsidR="00517779" w:rsidRDefault="00517779" w:rsidP="00295C46">
      <w:pPr>
        <w:pStyle w:val="ListParagraph"/>
        <w:numPr>
          <w:ilvl w:val="0"/>
          <w:numId w:val="31"/>
        </w:numPr>
      </w:pPr>
      <w:r>
        <w:t xml:space="preserve">The users will have a computer </w:t>
      </w:r>
      <w:r w:rsidR="00C413DD">
        <w:t xml:space="preserve">that </w:t>
      </w:r>
      <w:r w:rsidR="007A7383">
        <w:t xml:space="preserve"> will be able to access the </w:t>
      </w:r>
      <w:r w:rsidR="00C413DD">
        <w:t>L</w:t>
      </w:r>
      <w:r w:rsidR="007A7383">
        <w:t>inux server on the internet.</w:t>
      </w:r>
    </w:p>
    <w:p w:rsidR="00486DAF" w:rsidRDefault="00486DAF" w:rsidP="00486DAF">
      <w:pPr>
        <w:pStyle w:val="ListParagraph"/>
        <w:ind w:left="825"/>
      </w:pPr>
    </w:p>
    <w:p w:rsidR="006058A0" w:rsidRDefault="00A563C9" w:rsidP="001E6A30">
      <w:pPr>
        <w:pStyle w:val="Heading1"/>
      </w:pPr>
      <w:r>
        <w:t xml:space="preserve">Architecturally </w:t>
      </w:r>
      <w:r w:rsidR="001E6A30">
        <w:t>s</w:t>
      </w:r>
      <w:r>
        <w:t xml:space="preserve">ignificant </w:t>
      </w:r>
      <w:r w:rsidR="001E6A30">
        <w:t>r</w:t>
      </w:r>
      <w:r>
        <w:t>equirements</w:t>
      </w:r>
    </w:p>
    <w:p w:rsidR="006D4753" w:rsidRDefault="00295C46" w:rsidP="00295C46">
      <w:r>
        <w:t>Please refer to the use cases for the set of requirements.</w:t>
      </w:r>
    </w:p>
    <w:p w:rsidR="008C2B65" w:rsidRDefault="00BD00A8" w:rsidP="001E6A30">
      <w:pPr>
        <w:pStyle w:val="Heading1"/>
      </w:pPr>
      <w:r>
        <w:t xml:space="preserve">Decisions, </w:t>
      </w:r>
      <w:r w:rsidR="001E6A30">
        <w:t>c</w:t>
      </w:r>
      <w:r>
        <w:t xml:space="preserve">onstraints, and </w:t>
      </w:r>
      <w:r w:rsidR="001E6A30">
        <w:t>j</w:t>
      </w:r>
      <w:r>
        <w:t>ustifications</w:t>
      </w:r>
    </w:p>
    <w:p w:rsidR="008C2B65" w:rsidRDefault="00B452BB" w:rsidP="005B2BBC">
      <w:pPr>
        <w:numPr>
          <w:ilvl w:val="0"/>
          <w:numId w:val="27"/>
        </w:numPr>
      </w:pPr>
      <w:r>
        <w:t>Comparisons/</w:t>
      </w:r>
      <w:bookmarkStart w:id="2" w:name="_GoBack"/>
      <w:bookmarkEnd w:id="2"/>
      <w:r w:rsidR="000B089A">
        <w:t xml:space="preserve">convergence </w:t>
      </w:r>
      <w:r>
        <w:t xml:space="preserve">will be only </w:t>
      </w:r>
      <w:r w:rsidR="007A7383">
        <w:t>be made between two diagrams at a time</w:t>
      </w:r>
      <w:r w:rsidR="00AA1241">
        <w:t xml:space="preserve">. </w:t>
      </w:r>
      <w:r w:rsidR="007A7383">
        <w:t xml:space="preserve"> </w:t>
      </w:r>
      <w:r w:rsidR="005B2BBC">
        <w:t xml:space="preserve"> Only one user will be allowed to access the </w:t>
      </w:r>
      <w:r w:rsidR="00AA1241">
        <w:t>comparison tool</w:t>
      </w:r>
      <w:r w:rsidR="005B2BBC">
        <w:t xml:space="preserve"> at a time.</w:t>
      </w:r>
    </w:p>
    <w:p w:rsidR="00B452BB" w:rsidRDefault="00B452BB" w:rsidP="00B452BB">
      <w:pPr>
        <w:numPr>
          <w:ilvl w:val="1"/>
          <w:numId w:val="27"/>
        </w:numPr>
      </w:pPr>
      <w:r>
        <w:t xml:space="preserve">This was done for </w:t>
      </w:r>
      <w:r w:rsidR="006601AD">
        <w:t xml:space="preserve">system </w:t>
      </w:r>
      <w:r>
        <w:t>simplicity.</w:t>
      </w:r>
      <w:r w:rsidR="007A129C">
        <w:t xml:space="preserve">  By disallowing concurrent convergence, </w:t>
      </w:r>
      <w:r w:rsidR="005B2BBC">
        <w:t xml:space="preserve">ClubUML will not </w:t>
      </w:r>
      <w:r w:rsidR="007A129C">
        <w:t>get</w:t>
      </w:r>
      <w:r w:rsidR="006A755D">
        <w:t xml:space="preserve"> out of sync while converging.</w:t>
      </w:r>
    </w:p>
    <w:p w:rsidR="00A22765" w:rsidRDefault="00A22765" w:rsidP="00A22765">
      <w:pPr>
        <w:numPr>
          <w:ilvl w:val="0"/>
          <w:numId w:val="27"/>
        </w:numPr>
      </w:pPr>
      <w:r>
        <w:t xml:space="preserve">The only type of UML diagram that will be handled by ClubUML is the class diagram.  </w:t>
      </w:r>
    </w:p>
    <w:p w:rsidR="00A22765" w:rsidRPr="00C4043F" w:rsidRDefault="00A22765" w:rsidP="00A22765">
      <w:pPr>
        <w:numPr>
          <w:ilvl w:val="1"/>
          <w:numId w:val="27"/>
        </w:numPr>
      </w:pPr>
      <w:r>
        <w:t>This decision was made for system simplicity.  Future enhancements could include different types of UM diagrams.</w:t>
      </w:r>
    </w:p>
    <w:p w:rsidR="008C2B65" w:rsidRDefault="005B2BBC" w:rsidP="00C4043F">
      <w:pPr>
        <w:numPr>
          <w:ilvl w:val="0"/>
          <w:numId w:val="27"/>
        </w:numPr>
      </w:pPr>
      <w:r>
        <w:t>ClubUML will</w:t>
      </w:r>
      <w:r w:rsidR="00B452BB">
        <w:t xml:space="preserve"> only have one project</w:t>
      </w:r>
      <w:r>
        <w:t>.</w:t>
      </w:r>
    </w:p>
    <w:p w:rsidR="00B452BB" w:rsidRDefault="006601AD" w:rsidP="00B452BB">
      <w:pPr>
        <w:numPr>
          <w:ilvl w:val="1"/>
          <w:numId w:val="27"/>
        </w:numPr>
      </w:pPr>
      <w:r>
        <w:t>A</w:t>
      </w:r>
      <w:r w:rsidR="00B452BB">
        <w:t>gain</w:t>
      </w:r>
      <w:r w:rsidR="005B2BBC">
        <w:t>, this was</w:t>
      </w:r>
      <w:r w:rsidR="00B452BB">
        <w:t xml:space="preserve"> done for simplicity, </w:t>
      </w:r>
      <w:r w:rsidR="005B2BBC">
        <w:t>although some code is in place to allow multiple projects as a future enhancement.</w:t>
      </w:r>
    </w:p>
    <w:p w:rsidR="00B452BB" w:rsidRDefault="005B2BBC" w:rsidP="00B452BB">
      <w:pPr>
        <w:numPr>
          <w:ilvl w:val="0"/>
          <w:numId w:val="27"/>
        </w:numPr>
      </w:pPr>
      <w:r>
        <w:t>MySQL will</w:t>
      </w:r>
      <w:r w:rsidR="00B452BB">
        <w:t xml:space="preserve"> only store links to the stored UML diagrams in the database, not the diagrams themselves.</w:t>
      </w:r>
    </w:p>
    <w:p w:rsidR="00B452BB" w:rsidRDefault="00B452BB" w:rsidP="00B452BB">
      <w:pPr>
        <w:numPr>
          <w:ilvl w:val="1"/>
          <w:numId w:val="27"/>
        </w:numPr>
      </w:pPr>
      <w:r>
        <w:t xml:space="preserve">This will save on the size of the database, which should make it faster.  </w:t>
      </w:r>
      <w:r w:rsidR="005B2BBC">
        <w:t xml:space="preserve">In addition, </w:t>
      </w:r>
      <w:r>
        <w:t xml:space="preserve">a MySQL database doesn’t handle ‘blob’ data like some other database </w:t>
      </w:r>
      <w:r w:rsidR="005B2BBC">
        <w:t xml:space="preserve">applications. </w:t>
      </w:r>
    </w:p>
    <w:p w:rsidR="007A129C" w:rsidRDefault="007A129C" w:rsidP="007A129C">
      <w:pPr>
        <w:numPr>
          <w:ilvl w:val="0"/>
          <w:numId w:val="27"/>
        </w:numPr>
      </w:pPr>
      <w:r>
        <w:t xml:space="preserve">UMLGraph with GraphViz </w:t>
      </w:r>
      <w:r w:rsidR="005B2BBC">
        <w:t xml:space="preserve">will generate a graphic file for each </w:t>
      </w:r>
      <w:r>
        <w:t>diagram</w:t>
      </w:r>
    </w:p>
    <w:p w:rsidR="007A129C" w:rsidRPr="007A129C" w:rsidRDefault="007A129C" w:rsidP="007A129C">
      <w:pPr>
        <w:numPr>
          <w:ilvl w:val="1"/>
          <w:numId w:val="27"/>
        </w:numPr>
      </w:pPr>
      <w:r>
        <w:t>Initially, JointJS, a JavaScript diagramming library</w:t>
      </w:r>
      <w:r w:rsidR="005B2BBC">
        <w:t>, was investigated</w:t>
      </w:r>
      <w:r>
        <w:t xml:space="preserve">. </w:t>
      </w:r>
      <w:r>
        <w:rPr>
          <w:rStyle w:val="apple-converted-space"/>
          <w:rFonts w:ascii="Arial" w:hAnsi="Arial" w:cs="Arial"/>
          <w:color w:val="000000"/>
          <w:shd w:val="clear" w:color="auto" w:fill="FFFFFF"/>
        </w:rPr>
        <w:t> </w:t>
      </w:r>
      <w:r w:rsidRPr="007A129C">
        <w:rPr>
          <w:color w:val="000000"/>
          <w:shd w:val="clear" w:color="auto" w:fill="FFFFFF"/>
        </w:rPr>
        <w:t xml:space="preserve">JointJS is able to use text based scripts to display classes and arrows.  However, the placement of the elements would </w:t>
      </w:r>
      <w:r w:rsidR="005B2BBC">
        <w:rPr>
          <w:color w:val="000000"/>
          <w:shd w:val="clear" w:color="auto" w:fill="FFFFFF"/>
        </w:rPr>
        <w:t>need</w:t>
      </w:r>
      <w:r w:rsidR="005B2BBC" w:rsidRPr="007A129C">
        <w:rPr>
          <w:color w:val="000000"/>
          <w:shd w:val="clear" w:color="auto" w:fill="FFFFFF"/>
        </w:rPr>
        <w:t xml:space="preserve"> </w:t>
      </w:r>
      <w:r w:rsidRPr="007A129C">
        <w:rPr>
          <w:color w:val="000000"/>
          <w:shd w:val="clear" w:color="auto" w:fill="FFFFFF"/>
        </w:rPr>
        <w:t>to be calculated programmatically.</w:t>
      </w:r>
    </w:p>
    <w:p w:rsidR="007A129C" w:rsidRPr="007A129C" w:rsidRDefault="007A129C" w:rsidP="007A129C">
      <w:pPr>
        <w:numPr>
          <w:ilvl w:val="1"/>
          <w:numId w:val="27"/>
        </w:numPr>
        <w:rPr>
          <w:rStyle w:val="apple-converted-space"/>
        </w:rPr>
      </w:pPr>
      <w:r w:rsidRPr="007A129C">
        <w:rPr>
          <w:color w:val="000000"/>
          <w:shd w:val="clear" w:color="auto" w:fill="FFFFFF"/>
        </w:rPr>
        <w:t xml:space="preserve">A second option </w:t>
      </w:r>
      <w:r w:rsidR="00C413DD">
        <w:rPr>
          <w:color w:val="000000"/>
          <w:shd w:val="clear" w:color="auto" w:fill="FFFFFF"/>
        </w:rPr>
        <w:t>considered was</w:t>
      </w:r>
      <w:r w:rsidRPr="007A129C">
        <w:rPr>
          <w:color w:val="000000"/>
          <w:shd w:val="clear" w:color="auto" w:fill="FFFFFF"/>
        </w:rPr>
        <w:t xml:space="preserve"> UMLGraph</w:t>
      </w:r>
      <w:r w:rsidR="00C413DD">
        <w:rPr>
          <w:color w:val="000000"/>
          <w:shd w:val="clear" w:color="auto" w:fill="FFFFFF"/>
        </w:rPr>
        <w:t>,</w:t>
      </w:r>
      <w:r w:rsidRPr="007A129C">
        <w:rPr>
          <w:color w:val="000000"/>
          <w:shd w:val="clear" w:color="auto" w:fill="FFFFFF"/>
        </w:rPr>
        <w:t xml:space="preserve"> in combination with GraphViz.  UMLGraph uses a file that is very similar to a Java file, using the Javadocs above each class to represent relationships between the classes and elements.  The advantage of this method was that by piping the output of UMLGraph through GraphViz the layout of the class diagrams looks good with </w:t>
      </w:r>
      <w:r w:rsidR="005B2BBC">
        <w:rPr>
          <w:color w:val="000000"/>
          <w:shd w:val="clear" w:color="auto" w:fill="FFFFFF"/>
        </w:rPr>
        <w:t>minimal</w:t>
      </w:r>
      <w:r w:rsidR="005B2BBC" w:rsidRPr="007A129C">
        <w:rPr>
          <w:color w:val="000000"/>
          <w:shd w:val="clear" w:color="auto" w:fill="FFFFFF"/>
        </w:rPr>
        <w:t xml:space="preserve"> </w:t>
      </w:r>
      <w:r w:rsidRPr="007A129C">
        <w:rPr>
          <w:color w:val="000000"/>
          <w:shd w:val="clear" w:color="auto" w:fill="FFFFFF"/>
        </w:rPr>
        <w:t>effort. </w:t>
      </w:r>
      <w:r w:rsidRPr="007A129C">
        <w:rPr>
          <w:rStyle w:val="apple-converted-space"/>
          <w:color w:val="000000"/>
          <w:shd w:val="clear" w:color="auto" w:fill="FFFFFF"/>
        </w:rPr>
        <w:t> </w:t>
      </w:r>
    </w:p>
    <w:p w:rsidR="007A129C" w:rsidRPr="007A129C" w:rsidRDefault="005B2BBC" w:rsidP="007A129C">
      <w:pPr>
        <w:numPr>
          <w:ilvl w:val="1"/>
          <w:numId w:val="27"/>
        </w:numPr>
      </w:pPr>
      <w:r>
        <w:rPr>
          <w:color w:val="000000"/>
          <w:shd w:val="clear" w:color="auto" w:fill="FFFFFF"/>
        </w:rPr>
        <w:t>Either</w:t>
      </w:r>
      <w:r w:rsidRPr="007A129C">
        <w:rPr>
          <w:color w:val="000000"/>
          <w:shd w:val="clear" w:color="auto" w:fill="FFFFFF"/>
        </w:rPr>
        <w:t xml:space="preserve"> </w:t>
      </w:r>
      <w:r w:rsidR="007A129C" w:rsidRPr="007A129C">
        <w:rPr>
          <w:color w:val="000000"/>
          <w:shd w:val="clear" w:color="auto" w:fill="FFFFFF"/>
        </w:rPr>
        <w:t xml:space="preserve">method would </w:t>
      </w:r>
      <w:r>
        <w:rPr>
          <w:color w:val="000000"/>
          <w:shd w:val="clear" w:color="auto" w:fill="FFFFFF"/>
        </w:rPr>
        <w:t>need</w:t>
      </w:r>
      <w:r w:rsidR="007A129C" w:rsidRPr="007A129C">
        <w:rPr>
          <w:color w:val="000000"/>
          <w:shd w:val="clear" w:color="auto" w:fill="FFFFFF"/>
        </w:rPr>
        <w:t xml:space="preserve"> to parse the .ecore file into classes, methods, fields, etc</w:t>
      </w:r>
      <w:r>
        <w:rPr>
          <w:color w:val="000000"/>
          <w:shd w:val="clear" w:color="auto" w:fill="FFFFFF"/>
        </w:rPr>
        <w:t xml:space="preserve"> </w:t>
      </w:r>
      <w:r w:rsidR="007A129C" w:rsidRPr="007A129C">
        <w:rPr>
          <w:color w:val="000000"/>
          <w:shd w:val="clear" w:color="auto" w:fill="FFFFFF"/>
        </w:rPr>
        <w:t xml:space="preserve">UMLGraph/GraphViz </w:t>
      </w:r>
      <w:r>
        <w:rPr>
          <w:color w:val="000000"/>
          <w:shd w:val="clear" w:color="auto" w:fill="FFFFFF"/>
        </w:rPr>
        <w:t xml:space="preserve">was chosen </w:t>
      </w:r>
      <w:r w:rsidR="007A129C" w:rsidRPr="007A129C">
        <w:rPr>
          <w:color w:val="000000"/>
          <w:shd w:val="clear" w:color="auto" w:fill="FFFFFF"/>
        </w:rPr>
        <w:t>because the placement of the classes and elements in the diagram is already done in GraphViz.</w:t>
      </w:r>
    </w:p>
    <w:p w:rsidR="007A129C" w:rsidRPr="007A129C" w:rsidRDefault="007A129C" w:rsidP="007A129C">
      <w:pPr>
        <w:numPr>
          <w:ilvl w:val="0"/>
          <w:numId w:val="27"/>
        </w:numPr>
      </w:pPr>
      <w:r>
        <w:rPr>
          <w:color w:val="000000"/>
          <w:shd w:val="clear" w:color="auto" w:fill="FFFFFF"/>
        </w:rPr>
        <w:t xml:space="preserve">Java </w:t>
      </w:r>
      <w:r w:rsidR="00372AAC">
        <w:rPr>
          <w:color w:val="000000"/>
          <w:shd w:val="clear" w:color="auto" w:fill="FFFFFF"/>
        </w:rPr>
        <w:t xml:space="preserve">will be the </w:t>
      </w:r>
      <w:r>
        <w:rPr>
          <w:color w:val="000000"/>
          <w:shd w:val="clear" w:color="auto" w:fill="FFFFFF"/>
        </w:rPr>
        <w:t>programming language of choice</w:t>
      </w:r>
      <w:r w:rsidR="00372AAC">
        <w:rPr>
          <w:color w:val="000000"/>
          <w:shd w:val="clear" w:color="auto" w:fill="FFFFFF"/>
        </w:rPr>
        <w:t>.</w:t>
      </w:r>
    </w:p>
    <w:p w:rsidR="007A129C" w:rsidRPr="007A129C" w:rsidRDefault="007A129C" w:rsidP="007A129C">
      <w:pPr>
        <w:numPr>
          <w:ilvl w:val="1"/>
          <w:numId w:val="27"/>
        </w:numPr>
      </w:pPr>
      <w:r>
        <w:rPr>
          <w:color w:val="000000"/>
          <w:shd w:val="clear" w:color="auto" w:fill="FFFFFF"/>
        </w:rPr>
        <w:t xml:space="preserve">This was chosen </w:t>
      </w:r>
      <w:r w:rsidR="006A755D">
        <w:rPr>
          <w:color w:val="000000"/>
          <w:shd w:val="clear" w:color="auto" w:fill="FFFFFF"/>
        </w:rPr>
        <w:t xml:space="preserve">because it is portable, and it is </w:t>
      </w:r>
      <w:r w:rsidR="00372AAC">
        <w:rPr>
          <w:color w:val="000000"/>
          <w:shd w:val="clear" w:color="auto" w:fill="FFFFFF"/>
        </w:rPr>
        <w:t>familiar to the development team</w:t>
      </w:r>
      <w:r w:rsidR="006A755D">
        <w:rPr>
          <w:color w:val="000000"/>
          <w:shd w:val="clear" w:color="auto" w:fill="FFFFFF"/>
        </w:rPr>
        <w:t>.</w:t>
      </w:r>
    </w:p>
    <w:p w:rsidR="007A129C" w:rsidRPr="007A129C" w:rsidRDefault="007A129C" w:rsidP="007A129C">
      <w:pPr>
        <w:numPr>
          <w:ilvl w:val="0"/>
          <w:numId w:val="27"/>
        </w:numPr>
      </w:pPr>
      <w:r>
        <w:rPr>
          <w:color w:val="000000"/>
          <w:shd w:val="clear" w:color="auto" w:fill="FFFFFF"/>
        </w:rPr>
        <w:lastRenderedPageBreak/>
        <w:t xml:space="preserve">Java web services </w:t>
      </w:r>
      <w:r w:rsidR="00372AAC">
        <w:rPr>
          <w:color w:val="000000"/>
          <w:shd w:val="clear" w:color="auto" w:fill="FFFFFF"/>
        </w:rPr>
        <w:t xml:space="preserve">will be used </w:t>
      </w:r>
      <w:r>
        <w:rPr>
          <w:color w:val="000000"/>
          <w:shd w:val="clear" w:color="auto" w:fill="FFFFFF"/>
        </w:rPr>
        <w:t>for the front end.</w:t>
      </w:r>
    </w:p>
    <w:p w:rsidR="007A129C" w:rsidRPr="007A129C" w:rsidRDefault="007A129C" w:rsidP="007A129C">
      <w:pPr>
        <w:numPr>
          <w:ilvl w:val="1"/>
          <w:numId w:val="27"/>
        </w:numPr>
      </w:pPr>
      <w:r>
        <w:rPr>
          <w:color w:val="000000"/>
          <w:shd w:val="clear" w:color="auto" w:fill="FFFFFF"/>
        </w:rPr>
        <w:t xml:space="preserve">This includes JSP (Java Server Pages), as well as generic web languages like HTML and </w:t>
      </w:r>
      <w:r w:rsidR="00465332">
        <w:rPr>
          <w:color w:val="000000"/>
          <w:shd w:val="clear" w:color="auto" w:fill="FFFFFF"/>
        </w:rPr>
        <w:t xml:space="preserve">CSS.  </w:t>
      </w:r>
      <w:r w:rsidR="00372AAC">
        <w:rPr>
          <w:color w:val="000000"/>
          <w:shd w:val="clear" w:color="auto" w:fill="FFFFFF"/>
        </w:rPr>
        <w:t>These</w:t>
      </w:r>
      <w:r w:rsidR="00465332">
        <w:rPr>
          <w:color w:val="000000"/>
          <w:shd w:val="clear" w:color="auto" w:fill="FFFFFF"/>
        </w:rPr>
        <w:t xml:space="preserve"> mesh well with Java, are handled well with Eclipse, and are more familiar to the </w:t>
      </w:r>
      <w:r w:rsidR="00372AAC">
        <w:rPr>
          <w:color w:val="000000"/>
          <w:shd w:val="clear" w:color="auto" w:fill="FFFFFF"/>
        </w:rPr>
        <w:t xml:space="preserve">developers </w:t>
      </w:r>
      <w:r w:rsidR="00465332">
        <w:rPr>
          <w:color w:val="000000"/>
          <w:shd w:val="clear" w:color="auto" w:fill="FFFFFF"/>
        </w:rPr>
        <w:t>than the</w:t>
      </w:r>
      <w:r w:rsidR="00372AAC">
        <w:rPr>
          <w:color w:val="000000"/>
          <w:shd w:val="clear" w:color="auto" w:fill="FFFFFF"/>
        </w:rPr>
        <w:t>ir</w:t>
      </w:r>
      <w:r w:rsidR="00465332">
        <w:rPr>
          <w:color w:val="000000"/>
          <w:shd w:val="clear" w:color="auto" w:fill="FFFFFF"/>
        </w:rPr>
        <w:t xml:space="preserve"> Microsoft counterparts.</w:t>
      </w:r>
    </w:p>
    <w:p w:rsidR="007A129C" w:rsidRPr="007A129C" w:rsidRDefault="007A129C" w:rsidP="007A129C">
      <w:pPr>
        <w:numPr>
          <w:ilvl w:val="0"/>
          <w:numId w:val="27"/>
        </w:numPr>
      </w:pPr>
      <w:r>
        <w:rPr>
          <w:color w:val="000000"/>
          <w:shd w:val="clear" w:color="auto" w:fill="FFFFFF"/>
        </w:rPr>
        <w:t xml:space="preserve">Eclipse </w:t>
      </w:r>
      <w:r w:rsidR="00372AAC">
        <w:rPr>
          <w:color w:val="000000"/>
          <w:shd w:val="clear" w:color="auto" w:fill="FFFFFF"/>
        </w:rPr>
        <w:t>will be the</w:t>
      </w:r>
      <w:r>
        <w:rPr>
          <w:color w:val="000000"/>
          <w:shd w:val="clear" w:color="auto" w:fill="FFFFFF"/>
        </w:rPr>
        <w:t xml:space="preserve"> preferred IDE</w:t>
      </w:r>
      <w:r w:rsidR="00372AAC">
        <w:rPr>
          <w:color w:val="000000"/>
          <w:shd w:val="clear" w:color="auto" w:fill="FFFFFF"/>
        </w:rPr>
        <w:t>.</w:t>
      </w:r>
    </w:p>
    <w:p w:rsidR="007A129C" w:rsidRPr="007A129C" w:rsidRDefault="007A129C" w:rsidP="007A129C">
      <w:pPr>
        <w:numPr>
          <w:ilvl w:val="1"/>
          <w:numId w:val="27"/>
        </w:numPr>
      </w:pPr>
      <w:r>
        <w:rPr>
          <w:color w:val="000000"/>
          <w:shd w:val="clear" w:color="auto" w:fill="FFFFFF"/>
        </w:rPr>
        <w:t>Eclipse was chosen because it is a powerful, free IDE for use with Java.  Netbeans</w:t>
      </w:r>
      <w:r w:rsidR="000B089A">
        <w:rPr>
          <w:color w:val="000000"/>
          <w:shd w:val="clear" w:color="auto" w:fill="FFFFFF"/>
        </w:rPr>
        <w:t xml:space="preserve"> </w:t>
      </w:r>
      <w:r w:rsidR="00C2461C">
        <w:rPr>
          <w:color w:val="000000"/>
          <w:shd w:val="clear" w:color="auto" w:fill="FFFFFF"/>
        </w:rPr>
        <w:t>was</w:t>
      </w:r>
      <w:r>
        <w:rPr>
          <w:color w:val="000000"/>
          <w:shd w:val="clear" w:color="auto" w:fill="FFFFFF"/>
        </w:rPr>
        <w:t xml:space="preserve"> a viable alternative,</w:t>
      </w:r>
      <w:r w:rsidR="000B089A">
        <w:rPr>
          <w:color w:val="000000"/>
          <w:shd w:val="clear" w:color="auto" w:fill="FFFFFF"/>
        </w:rPr>
        <w:t xml:space="preserve"> </w:t>
      </w:r>
      <w:r w:rsidR="00C2461C">
        <w:rPr>
          <w:color w:val="000000"/>
          <w:shd w:val="clear" w:color="auto" w:fill="FFFFFF"/>
        </w:rPr>
        <w:t>but</w:t>
      </w:r>
      <w:r>
        <w:rPr>
          <w:color w:val="000000"/>
          <w:shd w:val="clear" w:color="auto" w:fill="FFFFFF"/>
        </w:rPr>
        <w:t xml:space="preserve"> </w:t>
      </w:r>
      <w:r w:rsidR="00C2461C">
        <w:rPr>
          <w:color w:val="000000"/>
          <w:shd w:val="clear" w:color="auto" w:fill="FFFFFF"/>
        </w:rPr>
        <w:t>Eclipse was chosen as the development team had more experience with it.</w:t>
      </w:r>
    </w:p>
    <w:p w:rsidR="007A129C" w:rsidRPr="007A129C" w:rsidRDefault="007A129C" w:rsidP="007A129C">
      <w:pPr>
        <w:numPr>
          <w:ilvl w:val="0"/>
          <w:numId w:val="27"/>
        </w:numPr>
      </w:pPr>
      <w:r>
        <w:rPr>
          <w:color w:val="000000"/>
          <w:shd w:val="clear" w:color="auto" w:fill="FFFFFF"/>
        </w:rPr>
        <w:t xml:space="preserve">MySQL </w:t>
      </w:r>
      <w:r w:rsidR="00372AAC">
        <w:rPr>
          <w:color w:val="000000"/>
          <w:shd w:val="clear" w:color="auto" w:fill="FFFFFF"/>
        </w:rPr>
        <w:t xml:space="preserve">will be used </w:t>
      </w:r>
      <w:r>
        <w:rPr>
          <w:color w:val="000000"/>
          <w:shd w:val="clear" w:color="auto" w:fill="FFFFFF"/>
        </w:rPr>
        <w:t>as our database.</w:t>
      </w:r>
    </w:p>
    <w:p w:rsidR="007A129C" w:rsidRPr="007A129C" w:rsidRDefault="00372AAC" w:rsidP="007A129C">
      <w:pPr>
        <w:numPr>
          <w:ilvl w:val="1"/>
          <w:numId w:val="27"/>
        </w:numPr>
      </w:pPr>
      <w:r>
        <w:rPr>
          <w:color w:val="000000"/>
          <w:shd w:val="clear" w:color="auto" w:fill="FFFFFF"/>
        </w:rPr>
        <w:t>MySQL is a</w:t>
      </w:r>
      <w:r w:rsidR="007A129C">
        <w:rPr>
          <w:color w:val="000000"/>
          <w:shd w:val="clear" w:color="auto" w:fill="FFFFFF"/>
        </w:rPr>
        <w:t xml:space="preserve"> relational database</w:t>
      </w:r>
      <w:r w:rsidR="000B089A">
        <w:rPr>
          <w:color w:val="000000"/>
          <w:shd w:val="clear" w:color="auto" w:fill="FFFFFF"/>
        </w:rPr>
        <w:t xml:space="preserve"> </w:t>
      </w:r>
      <w:r w:rsidR="00C413DD">
        <w:rPr>
          <w:color w:val="000000"/>
          <w:shd w:val="clear" w:color="auto" w:fill="FFFFFF"/>
        </w:rPr>
        <w:t xml:space="preserve">that </w:t>
      </w:r>
      <w:r w:rsidR="007A129C">
        <w:rPr>
          <w:color w:val="000000"/>
          <w:shd w:val="clear" w:color="auto" w:fill="FFFFFF"/>
        </w:rPr>
        <w:t>is open source</w:t>
      </w:r>
      <w:r>
        <w:rPr>
          <w:color w:val="000000"/>
          <w:shd w:val="clear" w:color="auto" w:fill="FFFFFF"/>
        </w:rPr>
        <w:t xml:space="preserve"> and</w:t>
      </w:r>
      <w:r w:rsidR="007A129C">
        <w:rPr>
          <w:color w:val="000000"/>
          <w:shd w:val="clear" w:color="auto" w:fill="FFFFFF"/>
        </w:rPr>
        <w:t xml:space="preserve"> free.  Oracle was </w:t>
      </w:r>
      <w:r>
        <w:rPr>
          <w:color w:val="000000"/>
          <w:shd w:val="clear" w:color="auto" w:fill="FFFFFF"/>
        </w:rPr>
        <w:t>considered</w:t>
      </w:r>
      <w:r w:rsidR="007A129C">
        <w:rPr>
          <w:color w:val="000000"/>
          <w:shd w:val="clear" w:color="auto" w:fill="FFFFFF"/>
        </w:rPr>
        <w:t xml:space="preserve">, however, the licensing is very expensive.  </w:t>
      </w:r>
      <w:r>
        <w:rPr>
          <w:color w:val="000000"/>
          <w:shd w:val="clear" w:color="auto" w:fill="FFFFFF"/>
        </w:rPr>
        <w:t xml:space="preserve">PostGREs was also considered, but </w:t>
      </w:r>
      <w:r w:rsidR="007A129C">
        <w:rPr>
          <w:color w:val="000000"/>
          <w:shd w:val="clear" w:color="auto" w:fill="FFFFFF"/>
        </w:rPr>
        <w:t xml:space="preserve">MySQL </w:t>
      </w:r>
      <w:r>
        <w:rPr>
          <w:color w:val="000000"/>
          <w:shd w:val="clear" w:color="auto" w:fill="FFFFFF"/>
        </w:rPr>
        <w:t>was chosen as</w:t>
      </w:r>
      <w:r w:rsidR="00292DA7">
        <w:rPr>
          <w:color w:val="000000"/>
          <w:shd w:val="clear" w:color="auto" w:fill="FFFFFF"/>
        </w:rPr>
        <w:t xml:space="preserve"> it</w:t>
      </w:r>
      <w:r>
        <w:rPr>
          <w:color w:val="000000"/>
          <w:shd w:val="clear" w:color="auto" w:fill="FFFFFF"/>
        </w:rPr>
        <w:t xml:space="preserve"> met the requirements </w:t>
      </w:r>
      <w:r w:rsidR="007A129C">
        <w:rPr>
          <w:color w:val="000000"/>
          <w:shd w:val="clear" w:color="auto" w:fill="FFFFFF"/>
        </w:rPr>
        <w:t xml:space="preserve">and </w:t>
      </w:r>
      <w:r>
        <w:rPr>
          <w:color w:val="000000"/>
          <w:shd w:val="clear" w:color="auto" w:fill="FFFFFF"/>
        </w:rPr>
        <w:t>the developers</w:t>
      </w:r>
      <w:r w:rsidR="007A129C">
        <w:rPr>
          <w:color w:val="000000"/>
          <w:shd w:val="clear" w:color="auto" w:fill="FFFFFF"/>
        </w:rPr>
        <w:t xml:space="preserve"> have more experience in it.</w:t>
      </w:r>
    </w:p>
    <w:p w:rsidR="007A129C" w:rsidRPr="00465332" w:rsidRDefault="00465332" w:rsidP="007A129C">
      <w:pPr>
        <w:numPr>
          <w:ilvl w:val="0"/>
          <w:numId w:val="27"/>
        </w:numPr>
      </w:pPr>
      <w:r>
        <w:rPr>
          <w:color w:val="000000"/>
          <w:shd w:val="clear" w:color="auto" w:fill="FFFFFF"/>
        </w:rPr>
        <w:t xml:space="preserve">Apache Tomcat </w:t>
      </w:r>
      <w:r w:rsidR="00372AAC">
        <w:rPr>
          <w:color w:val="000000"/>
          <w:shd w:val="clear" w:color="auto" w:fill="FFFFFF"/>
        </w:rPr>
        <w:t>will be</w:t>
      </w:r>
      <w:r>
        <w:rPr>
          <w:color w:val="000000"/>
          <w:shd w:val="clear" w:color="auto" w:fill="FFFFFF"/>
        </w:rPr>
        <w:t xml:space="preserve"> our </w:t>
      </w:r>
      <w:r w:rsidR="00C413DD">
        <w:rPr>
          <w:color w:val="000000"/>
          <w:shd w:val="clear" w:color="auto" w:fill="FFFFFF"/>
        </w:rPr>
        <w:t>w</w:t>
      </w:r>
      <w:r>
        <w:rPr>
          <w:color w:val="000000"/>
          <w:shd w:val="clear" w:color="auto" w:fill="FFFFFF"/>
        </w:rPr>
        <w:t>eb</w:t>
      </w:r>
      <w:r w:rsidR="00C413DD">
        <w:rPr>
          <w:color w:val="000000"/>
          <w:shd w:val="clear" w:color="auto" w:fill="FFFFFF"/>
        </w:rPr>
        <w:t xml:space="preserve"> </w:t>
      </w:r>
      <w:r>
        <w:rPr>
          <w:color w:val="000000"/>
          <w:shd w:val="clear" w:color="auto" w:fill="FFFFFF"/>
        </w:rPr>
        <w:t>server</w:t>
      </w:r>
      <w:r w:rsidR="00372AAC">
        <w:rPr>
          <w:color w:val="000000"/>
          <w:shd w:val="clear" w:color="auto" w:fill="FFFFFF"/>
        </w:rPr>
        <w:t>.</w:t>
      </w:r>
    </w:p>
    <w:p w:rsidR="00465332" w:rsidRDefault="00465332" w:rsidP="00465332">
      <w:pPr>
        <w:numPr>
          <w:ilvl w:val="1"/>
          <w:numId w:val="27"/>
        </w:numPr>
      </w:pPr>
      <w:r>
        <w:t>Tomcat is Apache’s web</w:t>
      </w:r>
      <w:r w:rsidR="00C413DD">
        <w:t xml:space="preserve"> </w:t>
      </w:r>
      <w:r>
        <w:t>server with built-in Java support.  It is a standard in the field</w:t>
      </w:r>
      <w:r w:rsidR="00372AAC">
        <w:t xml:space="preserve">. </w:t>
      </w:r>
      <w:r w:rsidR="00C413DD">
        <w:t>No alternatives were considered.</w:t>
      </w:r>
    </w:p>
    <w:p w:rsidR="00465332" w:rsidRDefault="00465332" w:rsidP="00465332">
      <w:pPr>
        <w:numPr>
          <w:ilvl w:val="0"/>
          <w:numId w:val="27"/>
        </w:numPr>
      </w:pPr>
      <w:r>
        <w:t xml:space="preserve">Servlets </w:t>
      </w:r>
      <w:r w:rsidR="00372AAC">
        <w:t xml:space="preserve">will be used </w:t>
      </w:r>
      <w:r>
        <w:t>as the controller mechanism</w:t>
      </w:r>
      <w:r w:rsidR="00372AAC">
        <w:t>.</w:t>
      </w:r>
    </w:p>
    <w:p w:rsidR="00465332" w:rsidRDefault="00465332" w:rsidP="00372AAC">
      <w:pPr>
        <w:numPr>
          <w:ilvl w:val="1"/>
          <w:numId w:val="27"/>
        </w:numPr>
      </w:pPr>
      <w:r>
        <w:t>This is a standard method of writing web services in Java</w:t>
      </w:r>
      <w:r w:rsidR="00372AAC">
        <w:t>.</w:t>
      </w:r>
      <w:r>
        <w:t xml:space="preserve"> </w:t>
      </w:r>
      <w:r w:rsidR="00372AAC">
        <w:t xml:space="preserve"> No alternatives were considered</w:t>
      </w:r>
      <w:r w:rsidR="00C413DD">
        <w:t>.</w:t>
      </w:r>
    </w:p>
    <w:p w:rsidR="00465332" w:rsidRDefault="00465332" w:rsidP="00465332">
      <w:pPr>
        <w:numPr>
          <w:ilvl w:val="0"/>
          <w:numId w:val="27"/>
        </w:numPr>
      </w:pPr>
      <w:r>
        <w:t xml:space="preserve">SQL </w:t>
      </w:r>
      <w:r w:rsidR="00372AAC">
        <w:t>will be the</w:t>
      </w:r>
      <w:r>
        <w:t xml:space="preserve"> database query language.</w:t>
      </w:r>
    </w:p>
    <w:p w:rsidR="00465332" w:rsidRDefault="00465332" w:rsidP="00465332">
      <w:pPr>
        <w:numPr>
          <w:ilvl w:val="1"/>
          <w:numId w:val="27"/>
        </w:numPr>
      </w:pPr>
      <w:r>
        <w:t>This is the standard for modern</w:t>
      </w:r>
      <w:r w:rsidR="00C413DD">
        <w:t xml:space="preserve"> </w:t>
      </w:r>
      <w:r w:rsidR="00A22765">
        <w:t xml:space="preserve"> </w:t>
      </w:r>
      <w:r>
        <w:t xml:space="preserve">relational databases, and is what MySQL requires.  </w:t>
      </w:r>
      <w:r w:rsidR="00372AAC">
        <w:t>No alternatives were considered.</w:t>
      </w:r>
    </w:p>
    <w:p w:rsidR="00465332" w:rsidRDefault="00372AAC" w:rsidP="00465332">
      <w:pPr>
        <w:numPr>
          <w:ilvl w:val="0"/>
          <w:numId w:val="27"/>
        </w:numPr>
      </w:pPr>
      <w:r>
        <w:t>The</w:t>
      </w:r>
      <w:r w:rsidR="00465332">
        <w:t xml:space="preserve"> </w:t>
      </w:r>
      <w:r w:rsidR="00A22765">
        <w:t>Java Database</w:t>
      </w:r>
      <w:r w:rsidR="00386498">
        <w:t xml:space="preserve"> </w:t>
      </w:r>
      <w:r w:rsidR="00A22765">
        <w:t>Connectivity (</w:t>
      </w:r>
      <w:r w:rsidR="00465332">
        <w:t>JDBC</w:t>
      </w:r>
      <w:r w:rsidR="00A22765">
        <w:t>)</w:t>
      </w:r>
      <w:r w:rsidR="00465332">
        <w:t xml:space="preserve"> </w:t>
      </w:r>
      <w:r>
        <w:t xml:space="preserve">API will </w:t>
      </w:r>
      <w:r w:rsidR="00465332">
        <w:t>interface between Java and MySQL.</w:t>
      </w:r>
    </w:p>
    <w:p w:rsidR="00465332" w:rsidRDefault="00465332" w:rsidP="00465332">
      <w:pPr>
        <w:numPr>
          <w:ilvl w:val="1"/>
          <w:numId w:val="27"/>
        </w:numPr>
      </w:pPr>
      <w:r>
        <w:t xml:space="preserve"> </w:t>
      </w:r>
      <w:r w:rsidR="00372AAC">
        <w:t>A</w:t>
      </w:r>
      <w:r>
        <w:t xml:space="preserve">n abstraction layer/library </w:t>
      </w:r>
      <w:r w:rsidR="00372AAC">
        <w:t>was considered</w:t>
      </w:r>
      <w:r>
        <w:t xml:space="preserve">, such as myBatis, however, </w:t>
      </w:r>
      <w:r w:rsidR="00372AAC">
        <w:t>the developers were</w:t>
      </w:r>
      <w:r>
        <w:t xml:space="preserve"> familiar with JDBC and did not want to introduce another learning curve by adding an additional library.</w:t>
      </w:r>
    </w:p>
    <w:p w:rsidR="00465332" w:rsidRDefault="00372AAC" w:rsidP="00465332">
      <w:pPr>
        <w:numPr>
          <w:ilvl w:val="0"/>
          <w:numId w:val="27"/>
        </w:numPr>
      </w:pPr>
      <w:r>
        <w:t>The diagrams will be uploaded in the</w:t>
      </w:r>
      <w:r w:rsidR="00465332">
        <w:t xml:space="preserve"> Ecore UML file language.</w:t>
      </w:r>
    </w:p>
    <w:p w:rsidR="00B86A80" w:rsidRDefault="00465332" w:rsidP="00465332">
      <w:pPr>
        <w:numPr>
          <w:ilvl w:val="1"/>
          <w:numId w:val="27"/>
        </w:numPr>
      </w:pPr>
      <w:r>
        <w:t>This was decided upon because there are Java libraries already written that can handle the parsing of the diagram into a well-defined model.</w:t>
      </w:r>
    </w:p>
    <w:p w:rsidR="00C2560E" w:rsidRDefault="00372AAC" w:rsidP="00C2560E">
      <w:pPr>
        <w:numPr>
          <w:ilvl w:val="0"/>
          <w:numId w:val="27"/>
        </w:numPr>
      </w:pPr>
      <w:r>
        <w:t>The</w:t>
      </w:r>
      <w:r w:rsidR="00C2560E">
        <w:t xml:space="preserve"> UML diagrams </w:t>
      </w:r>
      <w:r>
        <w:t xml:space="preserve">will be generated into </w:t>
      </w:r>
      <w:r w:rsidR="00C2560E">
        <w:t xml:space="preserve">.png files and </w:t>
      </w:r>
      <w:r>
        <w:t>will be saved</w:t>
      </w:r>
      <w:r w:rsidR="00C2560E">
        <w:t xml:space="preserve"> to disk.</w:t>
      </w:r>
    </w:p>
    <w:p w:rsidR="00465332" w:rsidRDefault="00C2560E" w:rsidP="00B86A80">
      <w:pPr>
        <w:numPr>
          <w:ilvl w:val="1"/>
          <w:numId w:val="27"/>
        </w:numPr>
      </w:pPr>
      <w:r>
        <w:t xml:space="preserve">This will prevent </w:t>
      </w:r>
      <w:r w:rsidR="00372AAC">
        <w:t>any</w:t>
      </w:r>
      <w:r>
        <w:t xml:space="preserve"> redraw</w:t>
      </w:r>
      <w:r w:rsidR="00372AAC">
        <w:t>ing of</w:t>
      </w:r>
      <w:r>
        <w:t xml:space="preserve"> the same diagrams twice, which will give speed at the cost of disk space.</w:t>
      </w:r>
      <w:r w:rsidR="00B86A80">
        <w:br w:type="page"/>
      </w:r>
    </w:p>
    <w:p w:rsidR="00B86A80" w:rsidRDefault="004B20EB" w:rsidP="00B86A80">
      <w:pPr>
        <w:numPr>
          <w:ilvl w:val="0"/>
          <w:numId w:val="27"/>
        </w:numPr>
      </w:pPr>
      <w:r>
        <w:lastRenderedPageBreak/>
        <w:t>The architecture will be</w:t>
      </w:r>
      <w:r w:rsidR="00B86A80">
        <w:t xml:space="preserve"> a layered architecture.</w:t>
      </w:r>
    </w:p>
    <w:p w:rsidR="00B86A80" w:rsidRDefault="00B86A80" w:rsidP="00B86A80">
      <w:pPr>
        <w:numPr>
          <w:ilvl w:val="1"/>
          <w:numId w:val="27"/>
        </w:numPr>
      </w:pPr>
      <w:r>
        <w:t>The basic model of the layered architecture will be:</w:t>
      </w:r>
    </w:p>
    <w:p w:rsidR="00B86A80" w:rsidRDefault="00812FC0" w:rsidP="00B86A80">
      <w:pPr>
        <w:pStyle w:val="ListParagraph"/>
        <w:ind w:left="648"/>
      </w:pPr>
      <w:r>
        <w:rPr>
          <w:noProof/>
        </w:rPr>
        <w:pict>
          <v:group id="Group 8" o:spid="_x0000_s1026" style="position:absolute;left:0;text-align:left;margin-left:55.45pt;margin-top:27.1pt;width:317.7pt;height:140pt;z-index:251639808" coordsize="40350,17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">
            <v:rect id="Rectangle 4" o:spid="_x0000_s1027" style="position:absolute;left:25586;width:14764;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4gsIA&#10;AADaAAAADwAAAGRycy9kb3ducmV2LnhtbESPQWvCQBSE70L/w/IKvZlNrUiJriEUCi09GS29vmaf&#10;m9Ds27C7auyvdwXB4zAz3zCrcrS9OJIPnWMFz1kOgrhxumOjYLd9n76CCBFZY++YFJwpQLl+mKyw&#10;0O7EGzrW0YgE4VCggjbGoZAyNC1ZDJkbiJO3d95iTNIbqT2eEtz2cpbnC2mx47TQ4kBvLTV/9cEm&#10;yoLrb+fludp++f9P+/sTjHlR6ulxrJYgIo3xHr61P7SCOVyvpBsg1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HiCwgAAANoAAAAPAAAAAAAAAAAAAAAAAJgCAABkcnMvZG93&#10;bnJldi54bWxQSwUGAAAAAAQABAD1AAAAhwMAAAAA&#10;" fillcolor="#9bbb59 [3206]" strokecolor="#4e6128 [1606]" strokeweight="2pt">
              <v:textbox>
                <w:txbxContent>
                  <w:p w:rsidR="004B20EB" w:rsidRDefault="004B20EB" w:rsidP="00B86A80">
                    <w:pPr>
                      <w:jc w:val="center"/>
                    </w:pPr>
                    <w:r>
                      <w:t>Web Browser</w:t>
                    </w:r>
                  </w:p>
                </w:txbxContent>
              </v:textbox>
            </v:rect>
            <v:rect id="Rectangle 2" o:spid="_x0000_s1028" style="position:absolute;left:25586;top:6711;width:14764;height:43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3m8UA&#10;AADaAAAADwAAAGRycy9kb3ducmV2LnhtbESPS2sCQRCE7wH/w9CCl6CzBnywOooYA/GQQ3ydm53e&#10;h7vTs+yMuvrrHSGQY1FVX1HzZWsqcaXGFZYVDAcRCOLE6oIzBYf9V38KwnlkjZVlUnAnB8tF522O&#10;sbY3/qXrzmciQNjFqCD3vo6ldElOBt3A1sTBS21j0AfZZFI3eAtwU8mPKBpLgwWHhRxrWueUlLuL&#10;UfB5PL8/0nKz+tmctuVklBb2ML4r1eu2qxkIT63/D/+1v7WCEbyuhBs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rebxQAAANoAAAAPAAAAAAAAAAAAAAAAAJgCAABkcnMv&#10;ZG93bnJldi54bWxQSwUGAAAAAAQABAD1AAAAigMAAAAA&#10;" fillcolor="#f79646 [3209]" strokecolor="#974706 [1609]" strokeweight="2pt">
              <v:textbox>
                <w:txbxContent>
                  <w:p w:rsidR="004B20EB" w:rsidRDefault="004B20EB" w:rsidP="00B86A80">
                    <w:pPr>
                      <w:jc w:val="center"/>
                    </w:pPr>
                    <w:r>
                      <w:t>Web Server</w:t>
                    </w:r>
                  </w:p>
                </w:txbxContent>
              </v:textbox>
            </v:rect>
            <v:line id="Straight Connector 3" o:spid="_x0000_s1029" style="position:absolute;visibility:visible" from="32968,4362" to="32968,6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group id="Group 5" o:spid="_x0000_s1030" style="position:absolute;left:25586;top:11073;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6" o:spid="_x0000_s1031" style="position:absolute;top:2348;width:14764;height:4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21r8A&#10;AADaAAAADwAAAGRycy9kb3ducmV2LnhtbESPQWsCMRSE7wX/Q3hCb5rVQ9WtUUQQCj1VBT2+bl53&#10;l25eluSp8d+bgtDjMDPfMMt1cp26UoitZwOTcQGKuPK25drA8bAbzUFFQbbYeSYDd4qwXg1ellha&#10;f+Mvuu6lVhnCsUQDjUhfah2rhhzGse+Js/fjg0PJMtTaBrxluOv0tCjetMOW80KDPW0bqn73F2fg&#10;89yiTRJ6fZl9SzwlQb2xxrwO0+YdlFCS//Cz/WENLODvSr4Be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XHbWvwAAANoAAAAPAAAAAAAAAAAAAAAAAJgCAABkcnMvZG93bnJl&#10;di54bWxQSwUGAAAAAAQABAD1AAAAhAMAAAAA&#10;" fillcolor="#8064a2 [3207]" strokecolor="#3f3151 [1607]" strokeweight="2pt">
                <v:textbox>
                  <w:txbxContent>
                    <w:p w:rsidR="004B20EB" w:rsidRDefault="004B20EB" w:rsidP="00B86A80">
                      <w:pPr>
                        <w:jc w:val="center"/>
                      </w:pPr>
                      <w:r>
                        <w:t>Storage</w:t>
                      </w:r>
                    </w:p>
                  </w:txbxContent>
                </v:textbox>
              </v:rect>
              <v:line id="Straight Connector 7" o:spid="_x0000_s1032" style="position:absolute;visibility:visibl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v:rect id="Rectangle 17" o:spid="_x0000_s1033" style="position:absolute;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V1ycIA&#10;AADbAAAADwAAAGRycy9kb3ducmV2LnhtbERPTWvCQBC9C/0PyxR6M5t6qJK6ii0KQfSgLcXjkB2z&#10;qdnZkF1j/PeuIHibx/uc6by3teio9ZVjBe9JCoK4cLriUsHvz2o4AeEDssbaMSm4kof57GUwxUy7&#10;C++o24dSxBD2GSowITSZlL4wZNEnriGO3NG1FkOEbSl1i5cYbms5StMPabHi2GCwoW9DxWl/tgp2&#10;efe/+Fue8kLm28PX5tqvTWqUenvtF58gAvXhKX64cx3nj+H+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XXJwgAAANsAAAAPAAAAAAAAAAAAAAAAAJgCAABkcnMvZG93&#10;bnJldi54bWxQSwUGAAAAAAQABAD1AAAAhwMAAAAA&#10;" fillcolor="#4bacc6 [3208]" strokecolor="#205867 [1608]" strokeweight="2pt">
              <v:textbox>
                <w:txbxContent>
                  <w:p w:rsidR="004B20EB" w:rsidRPr="00B86A80" w:rsidRDefault="004B20EB" w:rsidP="00B86A80">
                    <w:pPr>
                      <w:jc w:val="center"/>
                    </w:pPr>
                    <w:r w:rsidRPr="00B86A80">
                      <w:t>Client</w:t>
                    </w:r>
                  </w:p>
                </w:txbxContent>
              </v:textbox>
            </v:rect>
            <v:line id="Straight Connector 18" o:spid="_x0000_s1034" style="position:absolute;visibility:visible" from="14764,2265" to="25586,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shapetype id="_x0000_t202" coordsize="21600,21600" o:spt="202" path="m,l,21600r21600,l21600,xe">
              <v:stroke joinstyle="miter"/>
              <v:path gradientshapeok="t" o:connecttype="rect"/>
            </v:shapetype>
            <v:shape id="Text Box 19" o:spid="_x0000_s1035" type="#_x0000_t202" style="position:absolute;left:15519;width:4782;height:2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4B20EB" w:rsidRDefault="004B20EB" w:rsidP="00B86A80">
                    <w:r>
                      <w:t>Uses</w:t>
                    </w:r>
                  </w:p>
                  <w:p w:rsidR="004B20EB" w:rsidRDefault="004B20EB" w:rsidP="00B86A80"/>
                </w:txbxContent>
              </v:textbox>
            </v:shape>
          </v:group>
        </w:pict>
      </w: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Pr="00C4043F" w:rsidRDefault="00B86A80" w:rsidP="00B86A80">
      <w:pPr>
        <w:pStyle w:val="ListParagraph"/>
        <w:ind w:left="648"/>
      </w:pPr>
    </w:p>
    <w:p w:rsidR="00EF172C" w:rsidRDefault="00EF172C" w:rsidP="000F01EB">
      <w:pPr>
        <w:pStyle w:val="Heading1"/>
      </w:pPr>
      <w:r>
        <w:t>Architectural Mechanisms</w:t>
      </w:r>
    </w:p>
    <w:p w:rsidR="00454845" w:rsidRDefault="00454845" w:rsidP="00454845">
      <w:pPr>
        <w:pStyle w:val="Heading2"/>
      </w:pPr>
      <w:r>
        <w:t>Architectural Mechanism 1</w:t>
      </w:r>
      <w:r w:rsidR="00B452BB">
        <w:t xml:space="preserve"> </w:t>
      </w:r>
      <w:r w:rsidR="00A22765">
        <w:t>–</w:t>
      </w:r>
      <w:r w:rsidR="00B452BB">
        <w:t xml:space="preserve"> Web</w:t>
      </w:r>
      <w:r w:rsidR="00A22765">
        <w:t xml:space="preserve"> </w:t>
      </w:r>
      <w:r w:rsidR="00B452BB">
        <w:t>server</w:t>
      </w:r>
    </w:p>
    <w:p w:rsidR="00B452BB" w:rsidRPr="00B452BB" w:rsidRDefault="00B452BB" w:rsidP="00B452BB">
      <w:pPr>
        <w:pStyle w:val="BodyText"/>
      </w:pPr>
      <w:r>
        <w:t xml:space="preserve">This will drive </w:t>
      </w:r>
      <w:r w:rsidR="004B20EB">
        <w:t xml:space="preserve">the </w:t>
      </w:r>
      <w:r>
        <w:t xml:space="preserve">entire project.  </w:t>
      </w:r>
      <w:r w:rsidR="004B20EB">
        <w:t>A</w:t>
      </w:r>
      <w:r w:rsidR="00292DA7">
        <w:t xml:space="preserve">n </w:t>
      </w:r>
      <w:r>
        <w:t>Apache Tomcat web</w:t>
      </w:r>
      <w:r w:rsidR="00A22765">
        <w:t xml:space="preserve"> </w:t>
      </w:r>
      <w:r>
        <w:t xml:space="preserve">server instance </w:t>
      </w:r>
      <w:r w:rsidR="004B20EB">
        <w:t xml:space="preserve">will be </w:t>
      </w:r>
      <w:r>
        <w:t xml:space="preserve">running on a Northeastern-provided </w:t>
      </w:r>
      <w:r w:rsidR="004B20EB">
        <w:t>L</w:t>
      </w:r>
      <w:r>
        <w:t>inux server.  Tomcat is the Apache web</w:t>
      </w:r>
      <w:r w:rsidR="00A22765">
        <w:t xml:space="preserve"> </w:t>
      </w:r>
      <w:r>
        <w:t>server that supports Java-based applications</w:t>
      </w:r>
      <w:r w:rsidR="004B20EB">
        <w:t>.</w:t>
      </w:r>
      <w:r w:rsidR="00292DA7">
        <w:t xml:space="preserve">  </w:t>
      </w:r>
      <w:r>
        <w:t xml:space="preserve">This </w:t>
      </w:r>
      <w:r w:rsidR="006601AD">
        <w:t>has been prototyped and is working.</w:t>
      </w:r>
    </w:p>
    <w:p w:rsidR="00454845" w:rsidRDefault="00454845" w:rsidP="00454845">
      <w:pPr>
        <w:pStyle w:val="Heading2"/>
      </w:pPr>
      <w:r>
        <w:t>Architectural Mechanism 2</w:t>
      </w:r>
      <w:r w:rsidR="00B452BB">
        <w:t xml:space="preserve"> - Database</w:t>
      </w:r>
    </w:p>
    <w:p w:rsidR="00B452BB" w:rsidRDefault="004B20EB" w:rsidP="00B452BB">
      <w:pPr>
        <w:pStyle w:val="BodyText"/>
      </w:pPr>
      <w:r>
        <w:t>A</w:t>
      </w:r>
      <w:r w:rsidR="00B452BB">
        <w:t xml:space="preserve">ll user and project data </w:t>
      </w:r>
      <w:r>
        <w:t>will</w:t>
      </w:r>
      <w:r w:rsidR="00A22765">
        <w:t xml:space="preserve"> either</w:t>
      </w:r>
      <w:r>
        <w:t xml:space="preserve"> be stored</w:t>
      </w:r>
      <w:r w:rsidR="000F3D71">
        <w:t xml:space="preserve"> </w:t>
      </w:r>
      <w:r w:rsidR="00B452BB">
        <w:t xml:space="preserve">in the database, or </w:t>
      </w:r>
      <w:r w:rsidR="00A22765">
        <w:t>have a</w:t>
      </w:r>
      <w:r w:rsidR="00B452BB">
        <w:t xml:space="preserve"> a reference to </w:t>
      </w:r>
      <w:r w:rsidR="00C2560E">
        <w:t>their</w:t>
      </w:r>
      <w:r w:rsidR="00B452BB">
        <w:t xml:space="preserve"> location</w:t>
      </w:r>
      <w:r w:rsidR="00A22765">
        <w:t xml:space="preserve"> stored</w:t>
      </w:r>
      <w:r w:rsidR="00B452BB">
        <w:t xml:space="preserve"> (as in the case of the UML </w:t>
      </w:r>
      <w:r w:rsidR="00A22765">
        <w:t>files, both .core and .png</w:t>
      </w:r>
      <w:r w:rsidR="00B452BB">
        <w:t xml:space="preserve">).  MySQL </w:t>
      </w:r>
      <w:r>
        <w:t xml:space="preserve">is </w:t>
      </w:r>
      <w:r w:rsidR="00B452BB">
        <w:t xml:space="preserve">the database, because it’s an open source relational database that </w:t>
      </w:r>
      <w:r>
        <w:t>is familiar to most of the development team</w:t>
      </w:r>
      <w:r w:rsidR="00A22765">
        <w:t>.</w:t>
      </w:r>
    </w:p>
    <w:p w:rsidR="00B452BB" w:rsidRPr="00B452BB" w:rsidRDefault="00B452BB" w:rsidP="00B452BB">
      <w:pPr>
        <w:pStyle w:val="BodyText"/>
      </w:pPr>
      <w:r>
        <w:t xml:space="preserve">This </w:t>
      </w:r>
      <w:r w:rsidR="006601AD">
        <w:t>has been prototyped and is working</w:t>
      </w:r>
    </w:p>
    <w:p w:rsidR="00B452BB" w:rsidRDefault="00B452BB" w:rsidP="00B452BB">
      <w:pPr>
        <w:pStyle w:val="Heading2"/>
      </w:pPr>
      <w:r>
        <w:t xml:space="preserve">Architectural Mechanism 3 </w:t>
      </w:r>
      <w:r w:rsidR="00C61028">
        <w:t>–</w:t>
      </w:r>
      <w:r>
        <w:t xml:space="preserve"> UI</w:t>
      </w:r>
      <w:r w:rsidR="00C61028">
        <w:t>/Front End</w:t>
      </w:r>
      <w:r w:rsidR="000B79B1">
        <w:t xml:space="preserve"> (view)</w:t>
      </w:r>
    </w:p>
    <w:p w:rsidR="00B452BB" w:rsidRDefault="004B20EB" w:rsidP="00B452BB">
      <w:pPr>
        <w:pStyle w:val="BodyText"/>
      </w:pPr>
      <w:r>
        <w:t>A</w:t>
      </w:r>
      <w:r w:rsidR="00B452BB">
        <w:t xml:space="preserve"> combination of HTML/CSS </w:t>
      </w:r>
      <w:r>
        <w:t xml:space="preserve">will be used </w:t>
      </w:r>
      <w:r w:rsidR="00B452BB">
        <w:t>to design the webpage</w:t>
      </w:r>
      <w:r w:rsidR="00A22765">
        <w:t xml:space="preserve"> User Interface</w:t>
      </w:r>
      <w:r w:rsidR="00B452BB">
        <w:t xml:space="preserve"> </w:t>
      </w:r>
      <w:r w:rsidR="00A22765">
        <w:t>(</w:t>
      </w:r>
      <w:r w:rsidR="00B452BB">
        <w:t>UI</w:t>
      </w:r>
      <w:r w:rsidR="00A22765">
        <w:t>)</w:t>
      </w:r>
      <w:r w:rsidR="00B452BB">
        <w:t xml:space="preserve">, as most of the </w:t>
      </w:r>
      <w:r>
        <w:t xml:space="preserve">team </w:t>
      </w:r>
      <w:r w:rsidR="00B452BB">
        <w:t xml:space="preserve">has had some training in this as part of </w:t>
      </w:r>
      <w:r>
        <w:t xml:space="preserve">their academic </w:t>
      </w:r>
      <w:r w:rsidR="00B452BB">
        <w:t>program.</w:t>
      </w:r>
    </w:p>
    <w:p w:rsidR="00B452BB" w:rsidRDefault="00B452BB" w:rsidP="00B452BB">
      <w:pPr>
        <w:pStyle w:val="BodyText"/>
      </w:pPr>
      <w:r>
        <w:t xml:space="preserve">This </w:t>
      </w:r>
      <w:r w:rsidR="00D95411">
        <w:t xml:space="preserve">has </w:t>
      </w:r>
      <w:r w:rsidR="006601AD">
        <w:t xml:space="preserve">been prototyped and </w:t>
      </w:r>
      <w:r w:rsidR="00A22765">
        <w:t xml:space="preserve">has </w:t>
      </w:r>
      <w:r w:rsidR="006601AD">
        <w:t>entered the initial phases of development.</w:t>
      </w:r>
    </w:p>
    <w:p w:rsidR="00D95411" w:rsidRDefault="00D95411" w:rsidP="00D95411">
      <w:pPr>
        <w:pStyle w:val="Heading2"/>
      </w:pPr>
      <w:r>
        <w:t>Architectural Mechanism 4 – Comparison Algorithm</w:t>
      </w:r>
    </w:p>
    <w:p w:rsidR="00D95411" w:rsidRDefault="004B20EB" w:rsidP="00D95411">
      <w:pPr>
        <w:pStyle w:val="BodyText"/>
      </w:pPr>
      <w:r>
        <w:t>This consists of</w:t>
      </w:r>
      <w:r w:rsidR="00D95411">
        <w:t xml:space="preserve"> a series of </w:t>
      </w:r>
      <w:r w:rsidR="000F3D71">
        <w:t>algorithms</w:t>
      </w:r>
      <w:r w:rsidR="00D95411">
        <w:t xml:space="preserve"> based on the names of the individual components of UML </w:t>
      </w:r>
      <w:r w:rsidR="00A22765">
        <w:t xml:space="preserve">class </w:t>
      </w:r>
      <w:r w:rsidR="00D95411">
        <w:t>diagrams to compare</w:t>
      </w:r>
      <w:r w:rsidR="00A22765">
        <w:t>.  ClubUML will present a report based on this comparison and will</w:t>
      </w:r>
      <w:r w:rsidR="00D95411">
        <w:t xml:space="preserve"> suggestions on the convergence of diagrams.</w:t>
      </w:r>
    </w:p>
    <w:p w:rsidR="00D95411" w:rsidRDefault="006601AD" w:rsidP="00D95411">
      <w:pPr>
        <w:pStyle w:val="BodyText"/>
      </w:pPr>
      <w:r>
        <w:t xml:space="preserve">This </w:t>
      </w:r>
      <w:r w:rsidR="006A755D">
        <w:t>has been</w:t>
      </w:r>
      <w:r>
        <w:t xml:space="preserve"> prototyped and is in development.</w:t>
      </w:r>
    </w:p>
    <w:p w:rsidR="00D95411" w:rsidRDefault="00D95411" w:rsidP="00D95411">
      <w:pPr>
        <w:pStyle w:val="Heading2"/>
      </w:pPr>
      <w:r>
        <w:t>Architectural Mechanism 5 – UML Diagram Parsing</w:t>
      </w:r>
    </w:p>
    <w:p w:rsidR="00D95411" w:rsidRDefault="004B20EB" w:rsidP="00D95411">
      <w:pPr>
        <w:pStyle w:val="BodyText"/>
      </w:pPr>
      <w:r>
        <w:t xml:space="preserve">ClubUML </w:t>
      </w:r>
      <w:r w:rsidR="00D95411">
        <w:t xml:space="preserve">will only process diagrams created in the </w:t>
      </w:r>
      <w:r w:rsidR="00A22765">
        <w:t xml:space="preserve">Ecore </w:t>
      </w:r>
      <w:r w:rsidR="00D95411">
        <w:t xml:space="preserve">language.  This will allow </w:t>
      </w:r>
      <w:r>
        <w:t>the</w:t>
      </w:r>
      <w:r w:rsidR="00D95411">
        <w:t xml:space="preserve"> use </w:t>
      </w:r>
      <w:r>
        <w:t xml:space="preserve">of </w:t>
      </w:r>
      <w:r w:rsidR="00D95411">
        <w:t>existing Java libraries to do the parsing.</w:t>
      </w:r>
    </w:p>
    <w:p w:rsidR="00D95411" w:rsidRDefault="006601AD" w:rsidP="00D95411">
      <w:pPr>
        <w:pStyle w:val="BodyText"/>
      </w:pPr>
      <w:r>
        <w:t>This has been prototyped and is working.</w:t>
      </w:r>
    </w:p>
    <w:p w:rsidR="00D95411" w:rsidRDefault="00D95411" w:rsidP="00D95411">
      <w:pPr>
        <w:pStyle w:val="Heading2"/>
      </w:pPr>
      <w:r>
        <w:t>Architectural Mechanism 6 – Comments</w:t>
      </w:r>
    </w:p>
    <w:p w:rsidR="00D95411" w:rsidRDefault="00D95411" w:rsidP="00D95411">
      <w:pPr>
        <w:pStyle w:val="BodyText"/>
      </w:pPr>
      <w:r>
        <w:t xml:space="preserve">Comments will be saved as one block of text for an entire diagram.  This will </w:t>
      </w:r>
      <w:r w:rsidR="004B20EB">
        <w:t>eliminate</w:t>
      </w:r>
      <w:r>
        <w:t xml:space="preserve"> managing </w:t>
      </w:r>
      <w:r w:rsidR="004B20EB">
        <w:t xml:space="preserve">the </w:t>
      </w:r>
      <w:r>
        <w:t>association of comments to UML diagram pieces, as well as some sort of visual interface to select the parts of a diagram.</w:t>
      </w:r>
    </w:p>
    <w:p w:rsidR="00D95411" w:rsidRDefault="00D95411" w:rsidP="00D95411">
      <w:pPr>
        <w:pStyle w:val="BodyText"/>
      </w:pPr>
      <w:r>
        <w:lastRenderedPageBreak/>
        <w:t>This has yet to enter development.</w:t>
      </w:r>
    </w:p>
    <w:p w:rsidR="00D95411" w:rsidRDefault="00D95411" w:rsidP="00D95411">
      <w:pPr>
        <w:pStyle w:val="Heading2"/>
      </w:pPr>
      <w:r>
        <w:t>Architectural Mechanism 7 – Diagram Drawing</w:t>
      </w:r>
    </w:p>
    <w:p w:rsidR="00C61028" w:rsidRPr="001532E9" w:rsidRDefault="00C61028" w:rsidP="007B65F3">
      <w:pPr>
        <w:pStyle w:val="BodyText"/>
      </w:pPr>
      <w:r w:rsidRPr="001532E9">
        <w:t>UMLGraph with GraphViz</w:t>
      </w:r>
      <w:r w:rsidR="004B20EB">
        <w:t xml:space="preserve"> will create a graphic file</w:t>
      </w:r>
      <w:r w:rsidRPr="001532E9">
        <w:t xml:space="preserve"> </w:t>
      </w:r>
      <w:r w:rsidR="004B20EB">
        <w:t>for each</w:t>
      </w:r>
      <w:r w:rsidRPr="001532E9">
        <w:t xml:space="preserve"> diagram.  </w:t>
      </w:r>
      <w:r w:rsidR="001532E9" w:rsidRPr="001532E9">
        <w:rPr>
          <w:rStyle w:val="apple-converted-space"/>
          <w:color w:val="000000"/>
          <w:shd w:val="clear" w:color="auto" w:fill="FFFFFF"/>
        </w:rPr>
        <w:t> </w:t>
      </w:r>
      <w:r w:rsidR="001532E9" w:rsidRPr="001532E9">
        <w:rPr>
          <w:color w:val="000000"/>
          <w:shd w:val="clear" w:color="auto" w:fill="FFFFFF"/>
        </w:rPr>
        <w:t xml:space="preserve">In order to use UMLGraph, </w:t>
      </w:r>
      <w:r w:rsidR="004B20EB">
        <w:rPr>
          <w:color w:val="000000"/>
          <w:shd w:val="clear" w:color="auto" w:fill="FFFFFF"/>
        </w:rPr>
        <w:t>the code</w:t>
      </w:r>
      <w:r w:rsidR="004B20EB" w:rsidRPr="001532E9">
        <w:rPr>
          <w:color w:val="000000"/>
          <w:shd w:val="clear" w:color="auto" w:fill="FFFFFF"/>
        </w:rPr>
        <w:t xml:space="preserve"> </w:t>
      </w:r>
      <w:r w:rsidR="001532E9" w:rsidRPr="001532E9">
        <w:rPr>
          <w:color w:val="000000"/>
          <w:shd w:val="clear" w:color="auto" w:fill="FFFFFF"/>
        </w:rPr>
        <w:t>will need to parse the .ecore file and create a simple .java file which will be the input to UMLGraph.</w:t>
      </w:r>
      <w:r w:rsidR="001532E9" w:rsidRPr="001532E9">
        <w:t xml:space="preserve"> </w:t>
      </w:r>
      <w:r w:rsidR="004B20EB">
        <w:t xml:space="preserve">The output of UMLGraph will be processed through GraphViz, which </w:t>
      </w:r>
      <w:r w:rsidRPr="001532E9">
        <w:t xml:space="preserve">will produce the diagram as a .png file.  </w:t>
      </w:r>
      <w:r w:rsidR="004B20EB">
        <w:t>This</w:t>
      </w:r>
      <w:r w:rsidRPr="001532E9">
        <w:t xml:space="preserve"> file </w:t>
      </w:r>
      <w:r w:rsidR="004B20EB">
        <w:t>will be saved</w:t>
      </w:r>
      <w:r w:rsidR="00A22765">
        <w:t xml:space="preserve"> (and a reference to it stored in the database)</w:t>
      </w:r>
      <w:r w:rsidR="004B20EB">
        <w:t xml:space="preserve"> </w:t>
      </w:r>
      <w:r w:rsidRPr="001532E9">
        <w:t xml:space="preserve">and </w:t>
      </w:r>
      <w:r w:rsidR="004B20EB">
        <w:t xml:space="preserve">its existence will be </w:t>
      </w:r>
      <w:r w:rsidRPr="001532E9">
        <w:t>check</w:t>
      </w:r>
      <w:r w:rsidR="004B20EB">
        <w:t>ed</w:t>
      </w:r>
      <w:r w:rsidRPr="001532E9">
        <w:t xml:space="preserve"> before attempting to redraw again.</w:t>
      </w:r>
    </w:p>
    <w:p w:rsidR="00454845" w:rsidRDefault="00C61028" w:rsidP="007B65F3">
      <w:pPr>
        <w:pStyle w:val="BodyText"/>
      </w:pPr>
      <w:r>
        <w:t xml:space="preserve"> </w:t>
      </w:r>
      <w:r w:rsidR="00D95411">
        <w:t xml:space="preserve">This </w:t>
      </w:r>
      <w:r w:rsidR="006601AD">
        <w:t>has been successfully prototyped and is now in development in earnest.</w:t>
      </w:r>
    </w:p>
    <w:p w:rsidR="000B79B1" w:rsidRDefault="000B79B1" w:rsidP="000B79B1">
      <w:pPr>
        <w:pStyle w:val="Heading2"/>
      </w:pPr>
      <w:r>
        <w:t xml:space="preserve">Architectural Mechanism </w:t>
      </w:r>
      <w:r w:rsidR="006A755D">
        <w:t>8</w:t>
      </w:r>
      <w:r>
        <w:t xml:space="preserve"> – MVC Architecture (model-view-controller)</w:t>
      </w:r>
    </w:p>
    <w:p w:rsidR="0033580E" w:rsidRPr="0033580E" w:rsidRDefault="0033580E" w:rsidP="0033580E">
      <w:r>
        <w:tab/>
      </w:r>
      <w:r w:rsidR="004B20EB">
        <w:t>The</w:t>
      </w:r>
      <w:r>
        <w:t xml:space="preserve"> MVC architecture</w:t>
      </w:r>
      <w:r w:rsidR="00292A42">
        <w:t xml:space="preserve"> </w:t>
      </w:r>
      <w:r w:rsidR="004B20EB">
        <w:t xml:space="preserve">is used </w:t>
      </w:r>
      <w:r w:rsidR="00292A42">
        <w:t xml:space="preserve">throughout </w:t>
      </w:r>
      <w:r w:rsidR="004B20EB">
        <w:t xml:space="preserve">the </w:t>
      </w:r>
      <w:r w:rsidR="00292A42">
        <w:t>application</w:t>
      </w:r>
      <w:r>
        <w:t>.</w:t>
      </w:r>
      <w:r w:rsidR="00632A0F">
        <w:t xml:space="preserve">   </w:t>
      </w:r>
      <w:r w:rsidR="00292A42">
        <w:t xml:space="preserve">This allows </w:t>
      </w:r>
      <w:r w:rsidR="004B20EB">
        <w:t>a</w:t>
      </w:r>
      <w:r w:rsidR="00292A42">
        <w:t xml:space="preserve"> separa</w:t>
      </w:r>
      <w:r w:rsidR="004B20EB">
        <w:t xml:space="preserve">tion of </w:t>
      </w:r>
      <w:r w:rsidR="00292A42">
        <w:t xml:space="preserve"> business logic from data </w:t>
      </w:r>
      <w:r w:rsidR="004B20EB">
        <w:t xml:space="preserve">and from </w:t>
      </w:r>
      <w:r w:rsidR="00292A42">
        <w:t xml:space="preserve">presentation code.  This means that </w:t>
      </w:r>
      <w:r w:rsidR="004B20EB">
        <w:t>there will be</w:t>
      </w:r>
      <w:r w:rsidR="00292A42">
        <w:t xml:space="preserve"> separate code for the Controller (servlets), and that does not m</w:t>
      </w:r>
      <w:r w:rsidR="00386498">
        <w:t>ix with our Presentation code (JavaScript</w:t>
      </w:r>
      <w:r w:rsidR="00292A42">
        <w:t xml:space="preserve">/JSP).  Similarly, the data is stored in </w:t>
      </w:r>
      <w:r w:rsidR="00386498">
        <w:t>JavaBeans</w:t>
      </w:r>
      <w:r w:rsidR="00292A42">
        <w:t>, which are again separate.</w:t>
      </w:r>
    </w:p>
    <w:p w:rsidR="000B79B1" w:rsidRDefault="000B79B1" w:rsidP="000B79B1">
      <w:pPr>
        <w:pStyle w:val="Heading2"/>
      </w:pPr>
      <w:r>
        <w:t xml:space="preserve">Architectural Mechanism </w:t>
      </w:r>
      <w:r w:rsidR="006A755D">
        <w:t>9</w:t>
      </w:r>
      <w:r>
        <w:t xml:space="preserve"> – Servlet</w:t>
      </w:r>
    </w:p>
    <w:p w:rsidR="0033580E" w:rsidRPr="0033580E" w:rsidRDefault="0033580E" w:rsidP="0033580E">
      <w:r>
        <w:tab/>
        <w:t xml:space="preserve">Java servlets </w:t>
      </w:r>
      <w:r w:rsidR="004B20EB">
        <w:t xml:space="preserve">will provide </w:t>
      </w:r>
      <w:r>
        <w:t>our web mechanism.</w:t>
      </w:r>
      <w:r w:rsidR="00292A42">
        <w:t xml:space="preserve">  This is where all of </w:t>
      </w:r>
      <w:r w:rsidR="004B20EB">
        <w:t xml:space="preserve">the </w:t>
      </w:r>
      <w:r w:rsidR="00292A42">
        <w:t>application logic is done.  This is considered the ‘Controller’ portion of our M-V-C architecture.</w:t>
      </w:r>
    </w:p>
    <w:p w:rsidR="000B79B1" w:rsidRDefault="000B79B1" w:rsidP="000B79B1">
      <w:pPr>
        <w:pStyle w:val="Heading2"/>
      </w:pPr>
      <w:r>
        <w:t xml:space="preserve">Architectural Mechanism </w:t>
      </w:r>
      <w:r w:rsidR="000D6502">
        <w:t>1</w:t>
      </w:r>
      <w:r w:rsidR="006A755D">
        <w:t>0</w:t>
      </w:r>
      <w:r>
        <w:t xml:space="preserve"> – Model</w:t>
      </w:r>
    </w:p>
    <w:p w:rsidR="00632A0F" w:rsidRPr="00632A0F" w:rsidRDefault="00632A0F" w:rsidP="00632A0F">
      <w:r>
        <w:tab/>
      </w:r>
      <w:r w:rsidR="00FE3700">
        <w:t>T</w:t>
      </w:r>
      <w:r w:rsidR="00292A42">
        <w:t xml:space="preserve">he </w:t>
      </w:r>
      <w:r w:rsidR="00386498">
        <w:t>JavaBeans</w:t>
      </w:r>
      <w:r w:rsidR="00292A42">
        <w:t xml:space="preserve"> model </w:t>
      </w:r>
      <w:r w:rsidR="00FE3700">
        <w:t xml:space="preserve">is used </w:t>
      </w:r>
      <w:r w:rsidR="00292A42">
        <w:t xml:space="preserve">in </w:t>
      </w:r>
      <w:r w:rsidR="00FE3700">
        <w:t xml:space="preserve">the </w:t>
      </w:r>
      <w:r w:rsidR="00292A42">
        <w:t xml:space="preserve">software, which makes </w:t>
      </w:r>
      <w:r w:rsidR="00FE3700">
        <w:t xml:space="preserve">the </w:t>
      </w:r>
      <w:r w:rsidR="00292A42">
        <w:t xml:space="preserve">code a system of reusable software components.  This is done by writing classes in a particular convention.  Using </w:t>
      </w:r>
      <w:r w:rsidR="00386498">
        <w:t>JavaBeans</w:t>
      </w:r>
      <w:r w:rsidR="00292A42">
        <w:t xml:space="preserve"> allows us to encapsulate </w:t>
      </w:r>
      <w:r w:rsidR="00FE3700">
        <w:t xml:space="preserve">the </w:t>
      </w:r>
      <w:r w:rsidR="00292A42">
        <w:t xml:space="preserve">data and have a standard method of accessing it, which means </w:t>
      </w:r>
      <w:r w:rsidR="00FE3700">
        <w:t xml:space="preserve">it </w:t>
      </w:r>
      <w:r w:rsidR="00292A42">
        <w:t xml:space="preserve">can </w:t>
      </w:r>
      <w:r w:rsidR="00FE3700">
        <w:t>be</w:t>
      </w:r>
      <w:r w:rsidR="00F84936">
        <w:t xml:space="preserve"> </w:t>
      </w:r>
      <w:r w:rsidR="00292A42">
        <w:t xml:space="preserve">completely separate from the view or controller portions of </w:t>
      </w:r>
      <w:r w:rsidR="00FE3700">
        <w:t xml:space="preserve">the </w:t>
      </w:r>
      <w:r w:rsidR="00292A42">
        <w:t>code.</w:t>
      </w:r>
      <w:r w:rsidR="00D540CD">
        <w:t xml:space="preserve">  These </w:t>
      </w:r>
      <w:r w:rsidR="00386498">
        <w:t>JavaBeans</w:t>
      </w:r>
      <w:r w:rsidR="00D540CD">
        <w:t xml:space="preserve"> are the only code pieces that directly manipulate data in </w:t>
      </w:r>
      <w:r w:rsidR="00FE3700">
        <w:t xml:space="preserve">the </w:t>
      </w:r>
      <w:r w:rsidR="00D540CD">
        <w:t>system.</w:t>
      </w:r>
    </w:p>
    <w:p w:rsidR="00FF2BD5" w:rsidRDefault="00FF2BD5" w:rsidP="00FF2BD5">
      <w:pPr>
        <w:pStyle w:val="Heading2"/>
      </w:pPr>
      <w:r>
        <w:t xml:space="preserve">Architectural Mechanism </w:t>
      </w:r>
      <w:r w:rsidR="000D6502">
        <w:t>1</w:t>
      </w:r>
      <w:r w:rsidR="006A755D">
        <w:t>1</w:t>
      </w:r>
      <w:r>
        <w:t xml:space="preserve"> – Ecore </w:t>
      </w:r>
      <w:r w:rsidR="000D6502">
        <w:t>D</w:t>
      </w:r>
      <w:r>
        <w:t xml:space="preserve">ata </w:t>
      </w:r>
      <w:r w:rsidR="000D6502">
        <w:t>M</w:t>
      </w:r>
      <w:r>
        <w:t>odel</w:t>
      </w:r>
    </w:p>
    <w:p w:rsidR="00FF2BD5" w:rsidRDefault="00FE3700" w:rsidP="00FF2BD5">
      <w:pPr>
        <w:pStyle w:val="BodyText"/>
      </w:pPr>
      <w:r>
        <w:t>The</w:t>
      </w:r>
      <w:r w:rsidR="00FF2BD5">
        <w:t xml:space="preserve"> Ecore Data Model, as defined here, </w:t>
      </w:r>
      <w:r>
        <w:t xml:space="preserve">will </w:t>
      </w:r>
      <w:r w:rsidR="00FF2BD5">
        <w:t>model the diagrams in code:</w:t>
      </w:r>
    </w:p>
    <w:p w:rsidR="00FF2BD5" w:rsidRDefault="00FF2BD5" w:rsidP="00FF2BD5">
      <w:pPr>
        <w:pStyle w:val="BodyText"/>
      </w:pPr>
      <w:r>
        <w:rPr>
          <w:noProof/>
        </w:rPr>
        <w:lastRenderedPageBreak/>
        <w:drawing>
          <wp:inline distT="0" distB="0" distL="0" distR="0">
            <wp:extent cx="5943600" cy="4560570"/>
            <wp:effectExtent l="0" t="0" r="0" b="11430"/>
            <wp:docPr id="1" name="Picture 1" descr="bos-mpu51:Users:alonardo:Desktop:Screen Shot 2012-10-22 at 9.54.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s-mpu51:Users:alonardo:Desktop:Screen Shot 2012-10-22 at 9.54.43 PM.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60570"/>
                    </a:xfrm>
                    <a:prstGeom prst="rect">
                      <a:avLst/>
                    </a:prstGeom>
                    <a:noFill/>
                    <a:ln>
                      <a:noFill/>
                    </a:ln>
                  </pic:spPr>
                </pic:pic>
              </a:graphicData>
            </a:graphic>
          </wp:inline>
        </w:drawing>
      </w:r>
    </w:p>
    <w:p w:rsidR="00E64E30" w:rsidRDefault="00E64E30">
      <w:pPr>
        <w:widowControl/>
        <w:spacing w:line="240" w:lineRule="auto"/>
      </w:pPr>
      <w:r>
        <w:br w:type="page"/>
      </w:r>
    </w:p>
    <w:p w:rsidR="00400F75" w:rsidRDefault="00400F75" w:rsidP="00FF2BD5">
      <w:pPr>
        <w:pStyle w:val="BodyText"/>
      </w:pPr>
      <w:r>
        <w:lastRenderedPageBreak/>
        <w:t xml:space="preserve">Also, the meta-model for Ecore </w:t>
      </w:r>
      <w:r w:rsidR="00FE3700">
        <w:t>is given here:</w:t>
      </w:r>
    </w:p>
    <w:p w:rsidR="00400F75" w:rsidRDefault="00400F75" w:rsidP="00FF2BD5">
      <w:pPr>
        <w:pStyle w:val="BodyText"/>
      </w:pPr>
    </w:p>
    <w:p w:rsidR="00400F75" w:rsidRDefault="00400F75" w:rsidP="00FF2BD5">
      <w:pPr>
        <w:pStyle w:val="BodyText"/>
      </w:pPr>
    </w:p>
    <w:p w:rsidR="00400F75" w:rsidRDefault="00400F75" w:rsidP="00FF2BD5">
      <w:pPr>
        <w:pStyle w:val="BodyText"/>
      </w:pPr>
      <w:r>
        <w:rPr>
          <w:noProof/>
        </w:rPr>
        <w:drawing>
          <wp:inline distT="0" distB="0" distL="0" distR="0">
            <wp:extent cx="5939155" cy="518414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155" cy="5184140"/>
                    </a:xfrm>
                    <a:prstGeom prst="rect">
                      <a:avLst/>
                    </a:prstGeom>
                    <a:noFill/>
                    <a:ln>
                      <a:noFill/>
                    </a:ln>
                  </pic:spPr>
                </pic:pic>
              </a:graphicData>
            </a:graphic>
          </wp:inline>
        </w:drawing>
      </w:r>
    </w:p>
    <w:p w:rsidR="00FF2BD5" w:rsidRPr="00454845" w:rsidRDefault="00FF2BD5" w:rsidP="00E06390">
      <w:pPr>
        <w:pStyle w:val="BodyText"/>
      </w:pPr>
    </w:p>
    <w:p w:rsidR="009E2BE7" w:rsidRDefault="009E2BE7" w:rsidP="001E6A30">
      <w:pPr>
        <w:pStyle w:val="Heading1"/>
      </w:pPr>
      <w:r>
        <w:t xml:space="preserve">Key </w:t>
      </w:r>
      <w:r w:rsidR="001E6A30">
        <w:t>a</w:t>
      </w:r>
      <w:r>
        <w:t>bstractions</w:t>
      </w:r>
    </w:p>
    <w:p w:rsidR="00D95411" w:rsidRDefault="008905CD" w:rsidP="00A02C52">
      <w:pPr>
        <w:pStyle w:val="BodyText"/>
        <w:numPr>
          <w:ilvl w:val="0"/>
          <w:numId w:val="32"/>
        </w:numPr>
      </w:pPr>
      <w:r>
        <w:t>ClubUML is a w</w:t>
      </w:r>
      <w:r w:rsidR="00D95411">
        <w:t>eb application that serves multiple users</w:t>
      </w:r>
      <w:r>
        <w:t>.</w:t>
      </w:r>
    </w:p>
    <w:p w:rsidR="007B65F3" w:rsidRDefault="007B65F3" w:rsidP="00A02C52">
      <w:pPr>
        <w:pStyle w:val="BodyText"/>
        <w:numPr>
          <w:ilvl w:val="0"/>
          <w:numId w:val="27"/>
        </w:numPr>
      </w:pPr>
      <w:r>
        <w:t>Users are linked together via the concept of ‘project’</w:t>
      </w:r>
      <w:r w:rsidR="008905CD">
        <w:t>.</w:t>
      </w:r>
    </w:p>
    <w:p w:rsidR="00D95411" w:rsidRDefault="00D95411" w:rsidP="00A02C52">
      <w:pPr>
        <w:pStyle w:val="BodyText"/>
        <w:numPr>
          <w:ilvl w:val="0"/>
          <w:numId w:val="27"/>
        </w:numPr>
      </w:pPr>
      <w:r>
        <w:t>Users can upload UML Class diagrams to a project</w:t>
      </w:r>
      <w:r w:rsidR="008905CD">
        <w:t>.</w:t>
      </w:r>
    </w:p>
    <w:p w:rsidR="00D95411" w:rsidRPr="00D95411" w:rsidRDefault="008905CD" w:rsidP="00E64E30">
      <w:pPr>
        <w:pStyle w:val="BodyText"/>
        <w:numPr>
          <w:ilvl w:val="0"/>
          <w:numId w:val="27"/>
        </w:numPr>
      </w:pPr>
      <w:r>
        <w:t>ClubUML provides the a</w:t>
      </w:r>
      <w:r w:rsidR="00D95411">
        <w:t>bility to compare/contrast two UML diagrams</w:t>
      </w:r>
      <w:r>
        <w:t xml:space="preserve">.  The report generated will aid </w:t>
      </w:r>
      <w:r w:rsidR="00AA1241">
        <w:t>in convergence</w:t>
      </w:r>
      <w:r w:rsidR="00D95411">
        <w:t>.</w:t>
      </w:r>
    </w:p>
    <w:p w:rsidR="008C2B65" w:rsidRDefault="001D7E83" w:rsidP="001E6A30">
      <w:pPr>
        <w:pStyle w:val="Heading1"/>
      </w:pPr>
      <w:r>
        <w:t xml:space="preserve">Layers or </w:t>
      </w:r>
      <w:r w:rsidR="001E6A30">
        <w:t>a</w:t>
      </w:r>
      <w:r>
        <w:t xml:space="preserve">rchitectural </w:t>
      </w:r>
      <w:r w:rsidR="001E6A30">
        <w:t>f</w:t>
      </w:r>
      <w:r>
        <w:t>ramework</w:t>
      </w:r>
    </w:p>
    <w:p w:rsidR="00F0580C" w:rsidRDefault="00FE3700" w:rsidP="007B65F3">
      <w:pPr>
        <w:pStyle w:val="BodyText"/>
      </w:pPr>
      <w:r>
        <w:t>ClubUML will</w:t>
      </w:r>
      <w:r w:rsidR="00F0580C">
        <w:t xml:space="preserve"> us</w:t>
      </w:r>
      <w:r>
        <w:t>e</w:t>
      </w:r>
      <w:r w:rsidR="00F0580C">
        <w:t xml:space="preserve"> the Layer framework.</w:t>
      </w:r>
      <w:r>
        <w:t xml:space="preserve">  </w:t>
      </w:r>
      <w:r w:rsidR="00F0580C">
        <w:t xml:space="preserve"> </w:t>
      </w:r>
      <w:r w:rsidR="00AA1241">
        <w:t xml:space="preserve">A </w:t>
      </w:r>
      <w:r w:rsidR="00F0580C">
        <w:t xml:space="preserve">high level view of </w:t>
      </w:r>
      <w:r>
        <w:t xml:space="preserve">the </w:t>
      </w:r>
      <w:r w:rsidR="00F0580C">
        <w:t>layers</w:t>
      </w:r>
      <w:r>
        <w:t xml:space="preserve"> is given here</w:t>
      </w:r>
      <w:r w:rsidR="00F0580C">
        <w:t>:</w:t>
      </w:r>
    </w:p>
    <w:p w:rsidR="00381175" w:rsidRDefault="00381175" w:rsidP="007B65F3">
      <w:pPr>
        <w:pStyle w:val="BodyText"/>
      </w:pPr>
    </w:p>
    <w:p w:rsidR="00F0580C" w:rsidRDefault="00812FC0" w:rsidP="007B65F3">
      <w:pPr>
        <w:pStyle w:val="BodyText"/>
      </w:pPr>
      <w:r>
        <w:rPr>
          <w:noProof/>
        </w:rPr>
        <w:lastRenderedPageBreak/>
        <w:pict>
          <v:group id="Group 14" o:spid="_x0000_s1036" style="position:absolute;left:0;text-align:left;margin-left:-25.75pt;margin-top:9pt;width:501.3pt;height:247pt;z-index:251680768" coordsize="63671,3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">
            <v:rect id="Rectangle 37" o:spid="_x0000_s1037" style="position:absolute;left:25502;width:14764;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oRMIA&#10;AADbAAAADwAAAGRycy9kb3ducmV2LnhtbESPQWsCMRSE70L/Q3gFb5qtgpatcVkKQqWnrkqvr5tn&#10;dnHzsiSprv31jSB4HGbmG2ZVDLYTZ/KhdazgZZqBIK6dbtko2O82k1cQISJr7ByTgisFKNZPoxXm&#10;2l34i85VNCJBOOSooImxz6UMdUMWw9T1xMk7Om8xJumN1B4vCW47OcuyhbTYclposKf3hupT9WsT&#10;ZcHVwXl5LXef/m9rf76DMXOlxs9D+QYi0hAf4Xv7QyuYL+H2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uhEwgAAANsAAAAPAAAAAAAAAAAAAAAAAJgCAABkcnMvZG93&#10;bnJldi54bWxQSwUGAAAAAAQABAD1AAAAhwMAAAAA&#10;" fillcolor="#9bbb59 [3206]" strokecolor="#4e6128 [1606]" strokeweight="2pt">
              <v:textbox>
                <w:txbxContent>
                  <w:p w:rsidR="004B20EB" w:rsidRDefault="004B20EB" w:rsidP="00F0580C">
                    <w:pPr>
                      <w:jc w:val="center"/>
                    </w:pPr>
                    <w:r>
                      <w:t>Web Browser</w:t>
                    </w:r>
                  </w:p>
                </w:txbxContent>
              </v:textbox>
            </v:rect>
            <v:rect id="Rectangle 20" o:spid="_x0000_s1038" style="position:absolute;left:25502;top:6711;width:14764;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rm7cIA&#10;AADbAAAADwAAAGRycy9kb3ducmV2LnhtbESPwWoCMRCG74W+Q5iCt5rVgpStUUQQLD11rXidbsbs&#10;4mayJKmuPn3nIHgc/vm/mW++HHynzhRTG9jAZFyAIq6DbdkZ+NltXt9BpYxssQtMBq6UYLl4fppj&#10;acOFv+lcZacEwqlEA03Ofal1qhvymMahJ5bsGKLHLGN02ka8CNx3eloUM+2xZbnQYE/rhupT9eeF&#10;MuNqH6K+rnZf8fbpfw/JuTdjRi/D6gNUpiE/lu/trTUwle/FRTx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ubtwgAAANsAAAAPAAAAAAAAAAAAAAAAAJgCAABkcnMvZG93&#10;bnJldi54bWxQSwUGAAAAAAQABAD1AAAAhwMAAAAA&#10;" fillcolor="#9bbb59 [3206]" strokecolor="#4e6128 [1606]" strokeweight="2pt">
              <v:textbox>
                <w:txbxContent>
                  <w:p w:rsidR="004B20EB" w:rsidRDefault="004B20EB" w:rsidP="00F0580C">
                    <w:pPr>
                      <w:jc w:val="center"/>
                    </w:pPr>
                    <w:r>
                      <w:t>Client-Side Logic</w:t>
                    </w:r>
                  </w:p>
                </w:txbxContent>
              </v:textbox>
            </v:rect>
            <v:group id="Group 34" o:spid="_x0000_s1039" style="position:absolute;left:25502;top:11073;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40" style="position:absolute;top:2348;width:14764;height:4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aHMcA&#10;AADbAAAADwAAAGRycy9kb3ducmV2LnhtbESPzWvCQBTE74L/w/KEXqTZqGhLmlXED2gPHrS250f2&#10;5aPJvg3Zrcb+9d1CweMwM79h0lVvGnGhzlWWFUyiGARxZnXFhYLz+/7xGYTzyBoby6TgRg5Wy+Eg&#10;xUTbKx/pcvKFCBB2CSoovW8TKV1WkkEX2ZY4eLntDPogu0LqDq8Bbho5jeOFNFhxWCixpU1JWX36&#10;Ngq2H1/jn7zerQ+7z7f6aZ5X9ry4KfUw6tcvIDz1/h7+b79qBbM5/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QWhzHAAAA2wAAAA8AAAAAAAAAAAAAAAAAmAIAAGRy&#10;cy9kb3ducmV2LnhtbFBLBQYAAAAABAAEAPUAAACMAwAAAAA=&#10;" fillcolor="#f79646 [3209]" strokecolor="#974706 [1609]" strokeweight="2pt">
                <v:textbox>
                  <w:txbxContent>
                    <w:p w:rsidR="004B20EB" w:rsidRDefault="004B20EB" w:rsidP="00F0580C">
                      <w:pPr>
                        <w:jc w:val="center"/>
                      </w:pPr>
                      <w:r>
                        <w:t>Web Server</w:t>
                      </w:r>
                    </w:p>
                  </w:txbxContent>
                </v:textbox>
              </v:rect>
              <v:line id="Straight Connector 36" o:spid="_x0000_s1041" style="position:absolute;visibility:visibl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group>
            <v:group id="Group 31" o:spid="_x0000_s1042" style="position:absolute;left:25502;top:17952;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43" style="position:absolute;top:2348;width:14764;height:4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CaMYA&#10;AADbAAAADwAAAGRycy9kb3ducmV2LnhtbESPS2sCQRCE74L/YWghF4mzGtSwOooYA8nBg4/k3Oz0&#10;PtydnmVnoqu/3gkIHouq+oqaL1tTiTM1rrCsYDiIQBAnVhecKTgePl/fQTiPrLGyTAqu5GC56Hbm&#10;GGt74R2d9z4TAcIuRgW593UspUtyMugGtiYOXmobgz7IJpO6wUuAm0qOomgiDRYcFnKsaZ1TUu7/&#10;jIKPn1P/lpab1Xbz+11Ox2lhj5OrUi+9djUD4an1z/Cj/aUVvI3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nCaMYAAADbAAAADwAAAAAAAAAAAAAAAACYAgAAZHJz&#10;L2Rvd25yZXYueG1sUEsFBgAAAAAEAAQA9QAAAIsDAAAAAA==&#10;" fillcolor="#f79646 [3209]" strokecolor="#974706 [1609]" strokeweight="2pt">
                <v:textbox>
                  <w:txbxContent>
                    <w:p w:rsidR="004B20EB" w:rsidRDefault="004B20EB" w:rsidP="00F0580C">
                      <w:pPr>
                        <w:jc w:val="center"/>
                      </w:pPr>
                      <w:r>
                        <w:t>Server-Side Logic</w:t>
                      </w:r>
                    </w:p>
                  </w:txbxContent>
                </v:textbox>
              </v:rect>
              <v:line id="Straight Connector 33" o:spid="_x0000_s1044" style="position:absolute;visibility:visibl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group>
            <v:group id="Group 28" o:spid="_x0000_s1045" style="position:absolute;left:25502;top:24663;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46" style="position:absolute;top:2348;width:14764;height:4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fZcAA&#10;AADbAAAADwAAAGRycy9kb3ducmV2LnhtbESPQWsCMRSE7wX/Q3hCb5qth6pbo4ggCJ6qQnt8bl53&#10;l25eluSp8d+bgtDjMDPfMItVcp26UoitZwNv4wIUceVty7WB03E7moGKgmyx80wG7hRhtRy8LLC0&#10;/safdD1IrTKEY4kGGpG+1DpWDTmMY98TZ+/HB4eSZai1DXjLcNfpSVG8a4ct54UGe9o0VP0eLs7A&#10;/rtFmyT0+jI9S/xKgnptjXkdpvUHKKEk/+Fne2cNTObw9yX/AL1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xfZcAAAADbAAAADwAAAAAAAAAAAAAAAACYAgAAZHJzL2Rvd25y&#10;ZXYueG1sUEsFBgAAAAAEAAQA9QAAAIUDAAAAAA==&#10;" fillcolor="#8064a2 [3207]" strokecolor="#3f3151 [1607]" strokeweight="2pt">
                <v:textbox>
                  <w:txbxContent>
                    <w:p w:rsidR="004B20EB" w:rsidRDefault="004B20EB" w:rsidP="00F0580C">
                      <w:pPr>
                        <w:jc w:val="center"/>
                      </w:pPr>
                      <w:r>
                        <w:t>Storage</w:t>
                      </w:r>
                    </w:p>
                  </w:txbxContent>
                </v:textbox>
              </v:rect>
              <v:line id="Straight Connector 30" o:spid="_x0000_s1047" style="position:absolute;visibility:visibl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group>
            <v:rect id="Rectangle 24" o:spid="_x0000_s1048" style="position:absolute;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shA8QA&#10;AADbAAAADwAAAGRycy9kb3ducmV2LnhtbESPT2vCQBTE70K/w/IKvZlNp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7IQPEAAAA2wAAAA8AAAAAAAAAAAAAAAAAmAIAAGRycy9k&#10;b3ducmV2LnhtbFBLBQYAAAAABAAEAPUAAACJAwAAAAA=&#10;" fillcolor="#4bacc6 [3208]" strokecolor="#205867 [1608]" strokeweight="2pt">
              <v:textbox>
                <w:txbxContent>
                  <w:p w:rsidR="004B20EB" w:rsidRDefault="004B20EB" w:rsidP="00F0580C">
                    <w:pPr>
                      <w:jc w:val="center"/>
                    </w:pPr>
                    <w:r>
                      <w:t>Client</w:t>
                    </w:r>
                  </w:p>
                </w:txbxContent>
              </v:textbox>
            </v:rect>
            <v:line id="Straight Connector 23" o:spid="_x0000_s1049" style="position:absolute;visibility:visible" from="14680,2265" to="25501,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shape id="Text Box 22" o:spid="_x0000_s1050" type="#_x0000_t202" style="position:absolute;left:15435;width:4782;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4B20EB" w:rsidRDefault="004B20EB" w:rsidP="00F0580C">
                    <w:r>
                      <w:t>Uses</w:t>
                    </w:r>
                  </w:p>
                  <w:p w:rsidR="004B20EB" w:rsidRDefault="004B20EB" w:rsidP="00F0580C"/>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4" o:spid="_x0000_s1051" type="#_x0000_t88" style="position:absolute;left:44629;top:755;width:5620;height:9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2l8QA&#10;AADbAAAADwAAAGRycy9kb3ducmV2LnhtbESPQWsCMRSE7wX/Q3iCl1KzFhHZGkUKhUBPVQ96e2xe&#10;d9duXtYku67/vhEEj8PMfMOsNoNtRE8+1I4VzKYZCOLCmZpLBYf919sSRIjIBhvHpOBGATbr0csK&#10;c+Ou/EP9LpYiQTjkqKCKsc2lDEVFFsPUtcTJ+3XeYkzSl9J4vCa4beR7li2kxZrTQoUtfVZU/O06&#10;q0Bqfdba7Y/hcPru/Pny2sz6TqnJeNh+gIg0xGf40dZGwXwO9y/p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ENpfEAAAA2wAAAA8AAAAAAAAAAAAAAAAAmAIAAGRycy9k&#10;b3ducmV2LnhtbFBLBQYAAAAABAAEAPUAAACJAwAAAAA=&#10;" adj="1031" strokecolor="#4579b8 [3044]"/>
            <v:shape id="Right Brace 45" o:spid="_x0000_s1052" type="#_x0000_t88" style="position:absolute;left:44713;top:13841;width:6540;height:98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8XMMA&#10;AADbAAAADwAAAGRycy9kb3ducmV2LnhtbESPQYvCMBSE74L/ITzBm6aKilSjuAsr4mFBV8Tjs3m2&#10;xealJFlb/71ZEPY4zMw3zHLdmko8yPnSsoLRMAFBnFldcq7g9PM1mIPwAVljZZkUPMnDetXtLDHV&#10;tuEDPY4hFxHCPkUFRQh1KqXPCjLoh7Ymjt7NOoMhSpdL7bCJcFPJcZLMpMGS40KBNX0WlN2Pv0bB&#10;PqtN8z1J2oOrPvbXy+a8bUZjpfq9drMAEagN/+F3e6cVTKbw9yX+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8XMMAAADbAAAADwAAAAAAAAAAAAAAAACYAgAAZHJzL2Rv&#10;d25yZXYueG1sUEsFBgAAAAAEAAQA9QAAAIgDAAAAAA==&#10;" adj="1200" strokecolor="#4579b8 [3044]"/>
            <v:shape id="Text Box 2" o:spid="_x0000_s1053" type="#_x0000_t202" style="position:absolute;left:50082;top:4194;width:7544;height:3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4B20EB" w:rsidRDefault="004B20EB" w:rsidP="00F0580C">
                    <w:r>
                      <w:t>Interface</w:t>
                    </w:r>
                  </w:p>
                </w:txbxContent>
              </v:textbox>
            </v:shape>
            <v:shape id="Text Box 2" o:spid="_x0000_s1054" type="#_x0000_t202" style="position:absolute;left:50082;top:17700;width:13589;height:3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4B20EB" w:rsidRDefault="004B20EB" w:rsidP="00F0580C">
                    <w:r>
                      <w:t>Application Logic</w:t>
                    </w:r>
                  </w:p>
                </w:txbxContent>
              </v:textbox>
            </v:shape>
          </v:group>
        </w:pict>
      </w: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7B65F3" w:rsidRDefault="007B65F3" w:rsidP="007B65F3">
      <w:pPr>
        <w:pStyle w:val="BodyText"/>
      </w:pPr>
    </w:p>
    <w:p w:rsidR="00F0580C" w:rsidRDefault="00F0580C" w:rsidP="007B65F3">
      <w:pPr>
        <w:pStyle w:val="BodyText"/>
      </w:pPr>
    </w:p>
    <w:p w:rsidR="00F0580C" w:rsidRDefault="00F0580C">
      <w:pPr>
        <w:widowControl/>
        <w:spacing w:line="240" w:lineRule="auto"/>
      </w:pPr>
      <w:r>
        <w:br w:type="page"/>
      </w:r>
    </w:p>
    <w:p w:rsidR="00F0580C" w:rsidRPr="007B65F3" w:rsidRDefault="00F0580C" w:rsidP="007B65F3">
      <w:pPr>
        <w:pStyle w:val="BodyText"/>
      </w:pPr>
    </w:p>
    <w:p w:rsidR="00337B9D" w:rsidRDefault="00337B9D" w:rsidP="001E6A30">
      <w:pPr>
        <w:pStyle w:val="Heading1"/>
      </w:pPr>
      <w:r>
        <w:t xml:space="preserve">Architectural </w:t>
      </w:r>
      <w:r w:rsidR="001E6A30">
        <w:t>v</w:t>
      </w:r>
      <w:r>
        <w:t>iews</w:t>
      </w:r>
    </w:p>
    <w:p w:rsidR="003A48D7" w:rsidRPr="00CE672B" w:rsidRDefault="00924435" w:rsidP="001E6A30">
      <w:pPr>
        <w:pStyle w:val="Heading2"/>
      </w:pPr>
      <w:r w:rsidRPr="00CE672B">
        <w:t xml:space="preserve">Recommended </w:t>
      </w:r>
      <w:r w:rsidR="001E6A30">
        <w:t>v</w:t>
      </w:r>
      <w:r w:rsidRPr="00CE672B">
        <w:t>iews</w:t>
      </w:r>
    </w:p>
    <w:p w:rsidR="00DE4C16" w:rsidRDefault="000D22C9" w:rsidP="00C4043F">
      <w:pPr>
        <w:numPr>
          <w:ilvl w:val="0"/>
          <w:numId w:val="24"/>
        </w:numPr>
      </w:pPr>
      <w:r w:rsidRPr="00C4043F">
        <w:rPr>
          <w:b/>
          <w:bCs/>
        </w:rPr>
        <w:t>Logical</w:t>
      </w:r>
      <w:r w:rsidR="00C4043F" w:rsidRPr="00C4043F">
        <w:rPr>
          <w:b/>
          <w:bCs/>
        </w:rPr>
        <w:t xml:space="preserve">: </w:t>
      </w:r>
    </w:p>
    <w:p w:rsidR="00D77A71" w:rsidRDefault="00D77A71" w:rsidP="00DE4C16">
      <w:pPr>
        <w:numPr>
          <w:ilvl w:val="1"/>
          <w:numId w:val="24"/>
        </w:numPr>
      </w:pPr>
      <w:r>
        <w:t>Layered Architecture</w:t>
      </w:r>
    </w:p>
    <w:p w:rsidR="00E4029F" w:rsidRDefault="00FE3700" w:rsidP="00E4029F">
      <w:pPr>
        <w:numPr>
          <w:ilvl w:val="2"/>
          <w:numId w:val="24"/>
        </w:numPr>
      </w:pPr>
      <w:r>
        <w:t xml:space="preserve">The following </w:t>
      </w:r>
      <w:r w:rsidR="00E4029F">
        <w:t xml:space="preserve">is a diagram of the layers of </w:t>
      </w:r>
      <w:r>
        <w:t xml:space="preserve">the </w:t>
      </w:r>
      <w:r w:rsidR="00E4029F">
        <w:t>system</w:t>
      </w:r>
      <w:r w:rsidR="00627D2C">
        <w:t xml:space="preserve"> </w:t>
      </w:r>
    </w:p>
    <w:p w:rsidR="00D77A71" w:rsidRDefault="00812FC0">
      <w:pPr>
        <w:widowControl/>
        <w:spacing w:line="240" w:lineRule="auto"/>
      </w:pPr>
      <w:r>
        <w:rPr>
          <w:noProof/>
        </w:rPr>
        <w:pict>
          <v:group id="Group 43" o:spid="_x0000_s1055" style="position:absolute;margin-left:15.3pt;margin-top:10.55pt;width:418.55pt;height:112.65pt;z-index:25164185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">
            <v:rect id="Rectangle 41" o:spid="_x0000_s1056"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6MjcIA&#10;AADbAAAADwAAAGRycy9kb3ducmV2LnhtbESPT4vCMBTE74LfITxhb5q67C5SjSKiIl78f382z7ba&#10;vHSbaLvffiMIHoeZ+Q0zmjSmEA+qXG5ZQb8XgSBOrM45VXA8LLoDEM4jaywsk4I/cjAZt1sjjLWt&#10;eUePvU9FgLCLUUHmfRlL6ZKMDLqeLYmDd7GVQR9klUpdYR3gppCfUfQjDeYcFjIsaZZRctvfjQLa&#10;nVfrWm5ljsv59TvZ4OC0/VXqo9NMhyA8Nf4dfrVXWsFXH55fwg+Q4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oyNwgAAANsAAAAPAAAAAAAAAAAAAAAAAJgCAABkcnMvZG93&#10;bnJldi54bWxQSwUGAAAAAAQABAD1AAAAhwMAAAAA&#10;" filled="f" strokecolor="#4e6128 [1606]" strokeweight="2pt">
              <v:textbox>
                <w:txbxContent>
                  <w:p w:rsidR="004B20EB" w:rsidRDefault="004B20EB" w:rsidP="00E4029F">
                    <w:pPr>
                      <w:jc w:val="center"/>
                    </w:pPr>
                  </w:p>
                </w:txbxContent>
              </v:textbox>
            </v:rect>
            <v:shape id="Trapezoid 42" o:spid="_x0000_s1057"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g4MUA&#10;AADbAAAADwAAAGRycy9kb3ducmV2LnhtbESPzWrDMBCE74G8g9hAb7HUUILrRgkhoaW55ae09LZY&#10;a8vUWhlLTZy3jwqFHIeZ+YZZrAbXijP1ofGs4TFTIIhLbxquNXycXqc5iBCRDbaeScOVAqyW49EC&#10;C+MvfKDzMdYiQTgUqMHG2BVShtKSw5D5jjh5le8dxiT7WpoeLwnuWjlTai4dNpwWLHa0sVT+HH+d&#10;hv13o+yzUfN8t66u+bZ6230dPrV+mAzrFxCRhngP/7ffjYanGfx9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ODgxQAAANsAAAAPAAAAAAAAAAAAAAAAAJgCAABkcnMv&#10;ZG93bnJldi54bWxQSwUGAAAAAAQABAD1AAAAigMAAAAA&#10;" adj="-11796480,,5400" path="m,134224l33556,,511729,r33556,134224l,134224xe" fillcolor="#9bbb59 [3206]" strokecolor="#4e6128 [1606]"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r>
                      <w:t>Interface</w:t>
                    </w:r>
                  </w:p>
                </w:txbxContent>
              </v:textbox>
            </v:shape>
          </v:group>
        </w:pict>
      </w:r>
      <w:r>
        <w:rPr>
          <w:noProof/>
        </w:rPr>
        <w:pict>
          <v:group id="Group 52" o:spid="_x0000_s1058" style="position:absolute;margin-left:15.3pt;margin-top:97.8pt;width:418.55pt;height:277.75pt;z-index:251642880"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">
            <v:shape id="Trapezoid 54" o:spid="_x0000_s1059" style="position:absolute;width:5452;height:519;visibility:visible;v-text-anchor:middle" coordsize="545285,519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iZMMA&#10;AADbAAAADwAAAGRycy9kb3ducmV2LnhtbESPzWrDMBCE74W8g9hCbo3c/DW4loMJBHJJyU8fYGtt&#10;LVNrZSw5dt4+KhR6HGbmGybbjrYRN+p87VjB6ywBQVw6XXOl4PO6f9mA8AFZY+OYFNzJwzafPGWY&#10;ajfwmW6XUIkIYZ+iAhNCm0rpS0MW/cy1xNH7dp3FEGVXSd3hEOG2kfMkWUuLNccFgy3tDJU/l94q&#10;+Dou3mh32BTeftTtvT8NpsdCqenzWLyDCDSG//Bf+6AVrJbw+yX+A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PiZMMAAADbAAAADwAAAAAAAAAAAAAAAACYAgAAZHJzL2Rv&#10;d25yZXYueG1sUEsFBgAAAAAEAAQA9QAAAIgDAAAAAA==&#10;" adj="-11796480,,5400" path="m,51999l13000,,532285,r13000,51999l,51999xe" fillcolor="#f79646 [3209]" strokecolor="#974706 [1609]" strokeweight="2pt">
              <v:stroke joinstyle="miter"/>
              <v:formulas/>
              <v:path arrowok="t" o:connecttype="custom" o:connectlocs="0,51999;13000,0;532285,0;545285,51999;0,51999" o:connectangles="0,0,0,0,0" textboxrect="0,0,545285,51999"/>
              <v:textbox>
                <w:txbxContent>
                  <w:p w:rsidR="004B20EB" w:rsidRDefault="004B20EB" w:rsidP="00E4029F">
                    <w:pPr>
                      <w:jc w:val="center"/>
                    </w:pPr>
                    <w:r>
                      <w:t>Application Logic</w:t>
                    </w:r>
                  </w:p>
                </w:txbxContent>
              </v:textbox>
            </v:shape>
            <v:rect id="Rectangle 53" o:spid="_x0000_s1060" style="position:absolute;top:519;width:14763;height:51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Cx8UA&#10;AADbAAAADwAAAGRycy9kb3ducmV2LnhtbESPQWvCQBSE70L/w/IK3nSTGktJXUMpCF4sGittb4/s&#10;Mwlm34bdVdN/7xYKHoeZ+YZZFIPpxIWcby0rSKcJCOLK6pZrBZ/71eQFhA/IGjvLpOCXPBTLh9EC&#10;c22vvKNLGWoRIexzVNCE0OdS+qohg35qe+LoHa0zGKJ0tdQOrxFuOvmUJM/SYMtxocGe3huqTuXZ&#10;KDgdvrOfTfaxK112SLd81Gb+FZQaPw5vryACDeEe/m+vtYL5DP6+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MLHxQAAANsAAAAPAAAAAAAAAAAAAAAAAJgCAABkcnMv&#10;ZG93bnJldi54bWxQSwUGAAAAAAQABAD1AAAAigMAAAAA&#10;" fillcolor="white [3212]" strokecolor="#974706 [1609]" strokeweight="2pt">
              <v:textbox>
                <w:txbxContent>
                  <w:p w:rsidR="004B20EB" w:rsidRDefault="004B20EB" w:rsidP="00E4029F">
                    <w:pPr>
                      <w:jc w:val="center"/>
                    </w:pPr>
                  </w:p>
                </w:txbxContent>
              </v:textbox>
            </v:rect>
          </v:group>
        </w:pict>
      </w:r>
      <w:r>
        <w:rPr>
          <w:noProof/>
        </w:rPr>
        <w:pict>
          <v:group id="Group 55" o:spid="_x0000_s1061" style="position:absolute;margin-left:15.3pt;margin-top:349.65pt;width:418.55pt;height:112.65pt;z-index:251643904"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">
            <v:rect id="Rectangle 56" o:spid="_x0000_s1062"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m7sEA&#10;AADbAAAADwAAAGRycy9kb3ducmV2LnhtbESPQYvCMBSE7wv7H8Jb8LamtijaNYoIglddUY+P5m1S&#10;bF5KE233328EYY/DzHzDLNeDa8SDulB7VjAZZyCIK69rNgpO37vPOYgQkTU2nknBLwVYr97fllhq&#10;3/OBHsdoRIJwKFGBjbEtpQyVJYdh7Fvi5P34zmFMsjNSd9gnuGtknmUz6bDmtGCxpa2l6na8OwXF&#10;4rzPK3OxQ3HpT3lxzXeGzkqNPobNF4hIQ/wPv9p7rWA6g+e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Opu7BAAAA2wAAAA8AAAAAAAAAAAAAAAAAmAIAAGRycy9kb3du&#10;cmV2LnhtbFBLBQYAAAAABAAEAPUAAACGAwAAAAA=&#10;" fillcolor="white [3212]" strokecolor="#3f3151 [1607]" strokeweight="2pt">
              <v:textbox>
                <w:txbxContent>
                  <w:p w:rsidR="004B20EB" w:rsidRDefault="004B20EB" w:rsidP="00E4029F">
                    <w:pPr>
                      <w:jc w:val="center"/>
                    </w:pPr>
                  </w:p>
                </w:txbxContent>
              </v:textbox>
            </v:rect>
            <v:shape id="Trapezoid 57" o:spid="_x0000_s1063"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cBcQA&#10;AADbAAAADwAAAGRycy9kb3ducmV2LnhtbESPQWsCMRSE7wX/Q3hCbzVboa5sjdKWlgqeXFt6fd08&#10;d5duXtYkXeO/N4LgcZiZb5jFKppODOR8a1nB4yQDQVxZ3XKt4Gv38TAH4QOyxs4yKTiRh9VydLfA&#10;Qtsjb2koQy0ShH2BCpoQ+kJKXzVk0E9sT5y8vXUGQ5KultrhMcFNJ6dZNpMGW04LDfb01lD1V/4b&#10;Bd+feXzvyuqwOQ1x+xPD76vb50rdj+PLM4hAMdzC1/ZaK3jK4fIl/QC5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3AXEAAAA2wAAAA8AAAAAAAAAAAAAAAAAmAIAAGRycy9k&#10;b3ducmV2LnhtbFBLBQYAAAAABAAEAPUAAACJAwAAAAA=&#10;" adj="-11796480,,5400" path="m,134224l33556,,511729,r33556,134224l,134224xe" fillcolor="#8064a2 [3207]" strokecolor="#3f3151 [1607]"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r>
                      <w:t>Storage</w:t>
                    </w:r>
                  </w:p>
                </w:txbxContent>
              </v:textbox>
            </v:shape>
          </v:group>
        </w:pict>
      </w:r>
      <w:r>
        <w:rPr>
          <w:noProof/>
        </w:rPr>
        <w:pict>
          <v:group id="Group 58" o:spid="_x0000_s1064" style="position:absolute;margin-left:63.25pt;margin-top:46.5pt;width:85.25pt;height:33.6pt;z-index:251644928"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">
            <v:rect id="Rectangle 59" o:spid="_x0000_s1065"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8DcIA&#10;AADbAAAADwAAAGRycy9kb3ducmV2LnhtbESPQWsCMRSE7wX/Q3iF3mq2FqWuRhFBsHjqavH63Dyz&#10;i5uXJYm69tc3guBxmJlvmOm8s424kA+1YwUf/QwEcel0zUbBbrt6/wIRIrLGxjEpuFGA+az3MsVc&#10;uyv/0KWIRiQIhxwVVDG2uZShrMhi6LuWOHlH5y3GJL2R2uM1wW0jB1k2khZrTgsVtrSsqDwVZ5so&#10;Iy5+nZe3xXbj/77tYR+M+VTq7bVbTEBE6uIz/GivtYLhG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jwNwgAAANsAAAAPAAAAAAAAAAAAAAAAAJgCAABkcnMvZG93&#10;bnJldi54bWxQSwUGAAAAAAQABAD1AAAAhwMAAAAA&#10;" fillcolor="#9bbb59 [3206]" strokecolor="#4e6128 [1606]" strokeweight="2pt">
              <v:textbox>
                <w:txbxContent>
                  <w:p w:rsidR="004B20EB" w:rsidRDefault="004B20EB" w:rsidP="00E4029F">
                    <w:pPr>
                      <w:jc w:val="center"/>
                    </w:pPr>
                    <w:r>
                      <w:t>DisplayDiagram</w:t>
                    </w:r>
                  </w:p>
                </w:txbxContent>
              </v:textbox>
            </v:rect>
            <v:shape id="Trapezoid 60" o:spid="_x0000_s1066"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HbMEA&#10;AADbAAAADwAAAGRycy9kb3ducmV2LnhtbERPTWvCMBi+C/6H8AreNJmHUjujyMZk3vwYG7u9NG+b&#10;suZNaTKt/94cBI8Pz/dqM7hWXKgPjWcNL3MFgrj0puFaw9f5Y5aDCBHZYOuZNNwowGY9Hq2wMP7K&#10;R7qcYi1SCIcCNdgYu0LKUFpyGOa+I05c5XuHMcG+lqbHawp3rVwolUmHDacGix29WSr/Tv9Ow+G3&#10;UXZpVJbvt9Utf692+5/jt9bTybB9BRFpiE/xw/1pNGRpffqSf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7h2zBAAAA2wAAAA8AAAAAAAAAAAAAAAAAmAIAAGRycy9kb3du&#10;cmV2LnhtbFBLBQYAAAAABAAEAPUAAACGAwAAAAA=&#10;" adj="-11796480,,5400" path="m,134224l33556,,511729,r33556,134224l,134224xe" fillcolor="#9bbb59 [3206]" strokecolor="#4e6128 [1606]"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w:r>
      <w:r>
        <w:rPr>
          <w:noProof/>
        </w:rPr>
        <w:pict>
          <v:shapetype id="_x0000_t32" coordsize="21600,21600" o:spt="32" o:oned="t" path="m,l21600,21600e" filled="f">
            <v:path arrowok="t" fillok="f" o:connecttype="none"/>
            <o:lock v:ext="edit" shapetype="t"/>
          </v:shapetype>
          <v:shape id="Straight Arrow Connector 61" o:spid="_x0000_s1101" type="#_x0000_t32" style="position:absolute;margin-left:102.95pt;margin-top:81.9pt;width:135.55pt;height:11.3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" strokecolor="black [3040]">
            <v:stroke dashstyle="dash" endarrow="open"/>
            <o:lock v:ext="edit" shapetype="f"/>
          </v:shape>
        </w:pict>
      </w:r>
      <w:r>
        <w:rPr>
          <w:noProof/>
        </w:rPr>
        <w:pict>
          <v:shape id="Straight Arrow Connector 62" o:spid="_x0000_s1100" type="#_x0000_t32" style="position:absolute;margin-left:238.5pt;margin-top:117.3pt;width:0;height:29.2pt;z-index:25164697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" strokecolor="black [3040]">
            <v:stroke dashstyle="dash" endarrow="open"/>
            <o:lock v:ext="edit" shapetype="f"/>
          </v:shape>
        </w:pict>
      </w:r>
      <w:r>
        <w:rPr>
          <w:noProof/>
        </w:rPr>
        <w:pict>
          <v:group id="Group 63" o:spid="_x0000_s1067" style="position:absolute;margin-left:197.05pt;margin-top:86.05pt;width:82.25pt;height:31.25pt;z-index:251648000"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">
            <v:rect id="Rectangle 288" o:spid="_x0000_s1068"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s7sMA&#10;AADcAAAADwAAAGRycy9kb3ducmV2LnhtbESPwWoCMRCG70LfIUyhN83WgsjWKCIUKp66Kr1ON9Ps&#10;4mayJKmufXrnIHgc/vm/mW+xGnynzhRTG9jA66QARVwH27IzcNh/jOegUka22AUmA1dKsFo+jRZY&#10;2nDhLzpX2SmBcCrRQJNzX2qd6oY8pknoiSX7DdFjljE6bSNeBO47PS2KmfbYslxosKdNQ/Wp+vNC&#10;mXF1DFFf1/td/N/6n+/k3JsxL8/D+h1UpiE/lu/tT2tgOpdvRUZE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Rs7sMAAADcAAAADwAAAAAAAAAAAAAAAACYAgAAZHJzL2Rv&#10;d25yZXYueG1sUEsFBgAAAAAEAAQA9QAAAIgDAAAAAA==&#10;" fillcolor="#9bbb59 [3206]" strokecolor="#4e6128 [1606]" strokeweight="2pt">
              <v:textbox>
                <w:txbxContent>
                  <w:p w:rsidR="004B20EB" w:rsidRDefault="004B20EB" w:rsidP="00E4029F">
                    <w:pPr>
                      <w:jc w:val="center"/>
                    </w:pPr>
                    <w:r>
                      <w:t>WebClient</w:t>
                    </w:r>
                  </w:p>
                </w:txbxContent>
              </v:textbox>
            </v:rect>
            <v:shape id="Trapezoid 289" o:spid="_x0000_s1069"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1zcUA&#10;AADcAAAADwAAAGRycy9kb3ducmV2LnhtbESPT2sCMRTE74LfIbxCb5rUg6xbo0hFqbf6B6W3x+bt&#10;ZunmZdmkun77piB4HGbmN8x82btGXKkLtWcNb2MFgrjwpuZKw+m4GWUgQkQ22HgmDXcKsFwMB3PM&#10;jb/xnq6HWIkE4ZCjBhtjm0sZCksOw9i3xMkrfecwJtlV0nR4S3DXyIlSU+mw5rRgsaUPS8XP4ddp&#10;+PqulZ0ZNc12q/Kercvt7rI/a/360q/eQUTq4zP8aH8aDZNsB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FTXNxQAAANwAAAAPAAAAAAAAAAAAAAAAAJgCAABkcnMv&#10;ZG93bnJldi54bWxQSwUGAAAAAAQABAD1AAAAigMAAAAA&#10;" adj="-11796480,,5400" path="m,134224l33556,,511729,r33556,134224l,134224xe" fillcolor="#9bbb59 [3206]" strokecolor="#4e6128 [1606]"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w:r>
      <w:r>
        <w:rPr>
          <w:noProof/>
        </w:rPr>
        <w:pict>
          <v:shape id="Straight Arrow Connector 329" o:spid="_x0000_s1099" type="#_x0000_t32" style="position:absolute;margin-left:72.15pt;margin-top:81.9pt;width:30.75pt;height:183.2pt;flip:x;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" strokecolor="black [3040]">
            <v:stroke dashstyle="dash" endarrow="open"/>
            <o:lock v:ext="edit" shapetype="f"/>
          </v:shape>
        </w:pict>
      </w:r>
      <w:r>
        <w:rPr>
          <w:noProof/>
        </w:rPr>
        <w:pict>
          <v:group id="Group 290" o:spid="_x0000_s1070" style="position:absolute;margin-left:197.05pt;margin-top:139.1pt;width:82.25pt;height:31.25pt;z-index:251650048"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">
            <v:rect id="Rectangle 291" o:spid="_x0000_s1071"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02D8cA&#10;AADcAAAADwAAAGRycy9kb3ducmV2LnhtbESPT2sCMRTE74V+h/AKvYhmFbS6GkVaBXvwoFXPj83b&#10;P93Ny7KJuvrpTUHocZiZ3zCzRWsqcaHGFZYV9HsRCOLE6oIzBYefdXcMwnlkjZVlUnAjB4v568sM&#10;Y22vvKPL3mciQNjFqCD3vo6ldElOBl3P1sTBS21j0AfZZFI3eA1wU8lBFI2kwYLDQo41feaUlPuz&#10;UfB1/O3c03K13K5O3+XHMC3sYXRT6v2tXU5BeGr9f/jZ3mgFg0kf/s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dNg/HAAAA3AAAAA8AAAAAAAAAAAAAAAAAmAIAAGRy&#10;cy9kb3ducmV2LnhtbFBLBQYAAAAABAAEAPUAAACMAwAAAAA=&#10;" fillcolor="#f79646 [3209]" strokecolor="#974706 [1609]" strokeweight="2pt">
              <v:textbox>
                <w:txbxContent>
                  <w:p w:rsidR="004B20EB" w:rsidRDefault="004B20EB" w:rsidP="00E4029F">
                    <w:pPr>
                      <w:jc w:val="center"/>
                    </w:pPr>
                    <w:r>
                      <w:t>WebServer</w:t>
                    </w:r>
                  </w:p>
                </w:txbxContent>
              </v:textbox>
            </v:rect>
            <v:shape id="Trapezoid 292" o:spid="_x0000_s1072"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H0sIA&#10;AADcAAAADwAAAGRycy9kb3ducmV2LnhtbESPQYvCMBSE74L/ITxhb5raQ1erUaRQ0GPVg8dn82yL&#10;zUtponb/vREWPA4z8w2z3g6mFU/qXWNZwXwWgSAurW64UnA+5dMFCOeRNbaWScEfOdhuxqM1ptq+&#10;uKDn0VciQNilqKD2vkuldGVNBt3MdsTBu9neoA+yr6Tu8RXgppVxFCXSYMNhocaOsprK+/FhFFyK&#10;a5Y9mvy3SC5Jfivnh6XMDkr9TIbdCoSnwX/D/+29VhAvY/icC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YfSwgAAANwAAAAPAAAAAAAAAAAAAAAAAJgCAABkcnMvZG93&#10;bnJldi54bWxQSwUGAAAAAAQABAD1AAAAhwM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w:r>
      <w:r>
        <w:rPr>
          <w:noProof/>
        </w:rPr>
        <w:pict>
          <v:group id="Group 293" o:spid="_x0000_s1073" style="position:absolute;margin-left:28.35pt;margin-top:193.95pt;width:82.25pt;height:31.25pt;z-index:251651072"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">
            <v:rect id="Rectangle 294" o:spid="_x0000_s1074"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Vl8gA&#10;AADcAAAADwAAAGRycy9kb3ducmV2LnhtbESPzWvCQBTE74X+D8sr9FJ0o7R+RFeRaqEePBhtz4/s&#10;y4fJvg3ZVWP/+m5B6HGYmd8w82VnanGh1pWWFQz6EQji1OqScwXHw0dvAsJ5ZI21ZVJwIwfLxePD&#10;HGNtr7ynS+JzESDsYlRQeN/EUrq0IIOubxvi4GW2NeiDbHOpW7wGuKnlMIpG0mDJYaHAht4LSqvk&#10;bBSsv04vP1m1We0239tq/JaV9ji6KfX81K1mIDx1/j98b39qBcPpK/ydC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qpWXyAAAANwAAAAPAAAAAAAAAAAAAAAAAJgCAABk&#10;cnMvZG93bnJldi54bWxQSwUGAAAAAAQABAD1AAAAjQMAAAAA&#10;" fillcolor="#f79646 [3209]" strokecolor="#974706 [1609]" strokeweight="2pt">
              <v:textbox>
                <w:txbxContent>
                  <w:p w:rsidR="004B20EB" w:rsidRDefault="004B20EB" w:rsidP="00E4029F">
                    <w:pPr>
                      <w:jc w:val="center"/>
                    </w:pPr>
                    <w:r>
                      <w:t>Compare</w:t>
                    </w:r>
                  </w:p>
                </w:txbxContent>
              </v:textbox>
            </v:rect>
            <v:shape id="Trapezoid 295" o:spid="_x0000_s1075"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QfpsQA&#10;AADcAAAADwAAAGRycy9kb3ducmV2LnhtbESPQWvCQBSE7wX/w/IK3urGQGNNXUUCgeaY2IPH1+wz&#10;Cc2+DdmNxn/vCoUeh5n5htkdZtOLK42us6xgvYpAENdWd9wo+D7lbx8gnEfW2FsmBXdycNgvXnaY&#10;anvjkq6Vb0SAsEtRQev9kErp6pYMupUdiIN3saNBH+TYSD3iLcBNL+MoSqTBjsNCiwNlLdW/1WQU&#10;nMufLJu6fFMm5yS/1OtiK7NCqeXrfPwE4Wn2/+G/9pdWEG/f4XkmHAG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0H6bEAAAA3AAAAA8AAAAAAAAAAAAAAAAAmAIAAGRycy9k&#10;b3ducmV2LnhtbFBLBQYAAAAABAAEAPUAAACJ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w:r>
      <w:r>
        <w:rPr>
          <w:noProof/>
        </w:rPr>
        <w:pict>
          <v:group id="Group 297" o:spid="_x0000_s1076" style="position:absolute;margin-left:28.35pt;margin-top:257.65pt;width:82.25pt;height:31.25pt;z-index:25165209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">
            <v:rect id="Rectangle 298" o:spid="_x0000_s1077"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fksUA&#10;AADcAAAADwAAAGRycy9kb3ducmV2LnhtbERPy2rCQBTdF/yH4QrdlDpRqNY0ExG1UBddNGrXl8zN&#10;w2TuhMxUY7/eWRS6PJx3shpMKy7Uu9qygukkAkGcW11zqeB4eH9+BeE8ssbWMim4kYNVOnpIMNb2&#10;yl90yXwpQgi7GBVU3nexlC6vyKCb2I44cIXtDfoA+1LqHq8h3LRyFkVzabDm0FBhR5uK8ib7MQq2&#10;p/PTb9Hs1p+7732zeClqe5zflHocD+s3EJ4G/y/+c39oBbNlWBv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5+SxQAAANwAAAAPAAAAAAAAAAAAAAAAAJgCAABkcnMv&#10;ZG93bnJldi54bWxQSwUGAAAAAAQABAD1AAAAigMAAAAA&#10;" fillcolor="#f79646 [3209]" strokecolor="#974706 [1609]" strokeweight="2pt">
              <v:textbox>
                <w:txbxContent>
                  <w:p w:rsidR="004B20EB" w:rsidRDefault="004B20EB" w:rsidP="00E4029F">
                    <w:pPr>
                      <w:jc w:val="center"/>
                    </w:pPr>
                    <w:r>
                      <w:t>Parse Ecore</w:t>
                    </w:r>
                  </w:p>
                </w:txbxContent>
              </v:textbox>
            </v:rect>
            <v:shape id="Trapezoid 299" o:spid="_x0000_s1078"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kVo8IA&#10;AADcAAAADwAAAGRycy9kb3ducmV2LnhtbESPQYvCMBSE74L/ITxhb5rqoWurUaRQ0GPVg8dn82yL&#10;zUtponb/vREWPA4z8w2z3g6mFU/qXWNZwXwWgSAurW64UnA+5dMlCOeRNbaWScEfOdhuxqM1ptq+&#10;uKDn0VciQNilqKD2vkuldGVNBt3MdsTBu9neoA+yr6Tu8RXgppWLKIqlwYbDQo0dZTWV9+PDKLgU&#10;1yx7NPlvEV/i/FbOD4nMDkr9TIbdCoSnwX/D/+29VrBIEvicC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RWjwgAAANwAAAAPAAAAAAAAAAAAAAAAAJgCAABkcnMvZG93&#10;bnJldi54bWxQSwUGAAAAAAQABAD1AAAAhwM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w:r>
      <w:r>
        <w:rPr>
          <w:noProof/>
        </w:rPr>
        <w:pict>
          <v:group id="Group 302" o:spid="_x0000_s1079" style="position:absolute;margin-left:220.15pt;margin-top:193.95pt;width:98.25pt;height:31.25pt;z-index:251653120"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">
            <v:rect id="Rectangle 303" o:spid="_x0000_s1080"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X+ccA&#10;AADcAAAADwAAAGRycy9kb3ducmV2LnhtbESPT2vCQBTE74LfYXlCL2I2KrWSuoqohfbgoVY9P7Iv&#10;f5rs25DdxthP3y0Uehxm5jfMatObWnTUutKygmkUgyBOrS45V3D+eJksQTiPrLG2TAru5GCzHg5W&#10;mGh743fqTj4XAcIuQQWF900ipUsLMugi2xAHL7OtQR9km0vd4i3ATS1ncbyQBksOCwU2tCsorU5f&#10;RsH+8jn+zqrD9ni4vlVPj1lpz4u7Ug+jfvsMwlPv/8N/7VetYB7P4fdMO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ol/nHAAAA3AAAAA8AAAAAAAAAAAAAAAAAmAIAAGRy&#10;cy9kb3ducmV2LnhtbFBLBQYAAAAABAAEAPUAAACMAwAAAAA=&#10;" fillcolor="#f79646 [3209]" strokecolor="#974706 [1609]" strokeweight="2pt">
              <v:textbox>
                <w:txbxContent>
                  <w:p w:rsidR="004B20EB" w:rsidRDefault="004B20EB" w:rsidP="00E4029F">
                    <w:pPr>
                      <w:jc w:val="center"/>
                    </w:pPr>
                    <w:r>
                      <w:t>FileManagement</w:t>
                    </w:r>
                  </w:p>
                </w:txbxContent>
              </v:textbox>
            </v:rect>
            <v:shape id="Trapezoid 304" o:spid="_x0000_s1081"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gJ8QA&#10;AADcAAAADwAAAGRycy9kb3ducmV2LnhtbESPT4vCMBTE74LfITzBm6b+oe52jSKFwnqseujxbfNs&#10;i81LaaLWb78RFvY4zMxvmO1+MK14UO8aywoW8wgEcWl1w5WCyzmbfYBwHllja5kUvMjBfjcebTHR&#10;9sk5PU6+EgHCLkEFtfddIqUrazLo5rYjDt7V9gZ9kH0ldY/PADetXEZRLA02HBZq7Citqbyd7kZB&#10;kf+k6b3JNnlcxNm1XBw/ZXpUajoZDl8gPA3+P/zX/tYKVtEa3mfC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TICfEAAAA3AAAAA8AAAAAAAAAAAAAAAAAmAIAAGRycy9k&#10;b3ducmV2LnhtbFBLBQYAAAAABAAEAPUAAACJ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w:r>
      <w:r>
        <w:rPr>
          <w:noProof/>
        </w:rPr>
        <w:pict>
          <v:group id="Group 315" o:spid="_x0000_s1082" style="position:absolute;margin-left:94.65pt;margin-top:403.9pt;width:82.25pt;height:31.25pt;z-index:251655168"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">
            <v:rect id="Rectangle 316" o:spid="_x0000_s1083"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BkFMEA&#10;AADcAAAADwAAAGRycy9kb3ducmV2LnhtbESPQWsCMRSE7wX/Q3hCbzWrgpXVKCIIgqfagh6fm+fu&#10;4uZlSZ6a/vumUOhxmJlvmOU6uU49KMTWs4HxqABFXHnbcm3g63P3NgcVBdli55kMfFOE9WrwssTS&#10;+id/0OMotcoQjiUaaET6UutYNeQwjnxPnL2rDw4ly1BrG/CZ4a7Tk6KYaYct54UGe9o2VN2Od2fg&#10;cG7RJgm9vr9fJJ6SoN5YY16HabMAJZTkP/zX3lsD0/EMfs/kI6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AZBTBAAAA3AAAAA8AAAAAAAAAAAAAAAAAmAIAAGRycy9kb3du&#10;cmV2LnhtbFBLBQYAAAAABAAEAPUAAACGAwAAAAA=&#10;" fillcolor="#8064a2 [3207]" strokecolor="#3f3151 [1607]" strokeweight="2pt">
              <v:textbox>
                <w:txbxContent>
                  <w:p w:rsidR="004B20EB" w:rsidRDefault="004B20EB" w:rsidP="00E4029F">
                    <w:pPr>
                      <w:jc w:val="center"/>
                    </w:pPr>
                    <w:r>
                      <w:t>Database</w:t>
                    </w:r>
                  </w:p>
                </w:txbxContent>
              </v:textbox>
            </v:rect>
            <v:shape id="Trapezoid 317" o:spid="_x0000_s1084"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y98UA&#10;AADcAAAADwAAAGRycy9kb3ducmV2LnhtbESPQWsCMRSE7wX/Q3iCt5pVoVu2RqnS0oInty29vm6e&#10;u0s3L2uSrvHfG0HocZiZb5jlOppODOR8a1nBbJqBIK6sbrlW8Pnxev8IwgdkjZ1lUnAmD+vV6G6J&#10;hbYn3tNQhlokCPsCFTQh9IWUvmrIoJ/anjh5B+sMhiRdLbXDU4KbTs6z7EEabDktNNjTtqHqt/wz&#10;Cr7e8vjSldVxdx7i/juGn4075EpNxvH5CUSgGP7Dt/a7VrCY5XA9k4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DL3xQAAANwAAAAPAAAAAAAAAAAAAAAAAJgCAABkcnMv&#10;ZG93bnJldi54bWxQSwUGAAAAAAQABAD1AAAAigMAAAAA&#10;" adj="-11796480,,5400" path="m,134224l33556,,511729,r33556,134224l,134224xe" fillcolor="#8064a2 [3207]" strokecolor="#3f3151 [1607]"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w:r>
      <w:r>
        <w:rPr>
          <w:noProof/>
        </w:rPr>
        <w:pict>
          <v:group id="Group 318" o:spid="_x0000_s1085" style="position:absolute;margin-left:281.7pt;margin-top:406.25pt;width:82.25pt;height:31.25pt;z-index:251656192"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">
            <v:rect id="Rectangle 319" o:spid="_x0000_s1086"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ZsEA&#10;AADcAAAADwAAAGRycy9kb3ducmV2LnhtbESPQWsCMRSE7wX/Q3iCt5q1gm1Xo0hBEDzVCu3xuXnd&#10;Xbp5WZKnxn/fCILHYWa+YRar5Dp1phBbzwYm4wIUceVty7WBw9fm+Q1UFGSLnWcycKUIq+XgaYGl&#10;9Rf+pPNeapUhHEs00Ij0pdaxashhHPueOHu/PjiULEOtbcBLhrtOvxTFTDtsOS802NNHQ9Xf/uQM&#10;7H5atElCr0+vR4nfSVCvrTGjYVrPQQkleYTv7a01MJ28w+1MPgJ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f8GbBAAAA3AAAAA8AAAAAAAAAAAAAAAAAmAIAAGRycy9kb3du&#10;cmV2LnhtbFBLBQYAAAAABAAEAPUAAACGAwAAAAA=&#10;" fillcolor="#8064a2 [3207]" strokecolor="#3f3151 [1607]" strokeweight="2pt">
              <v:textbox>
                <w:txbxContent>
                  <w:p w:rsidR="004B20EB" w:rsidRDefault="004B20EB" w:rsidP="00E4029F">
                    <w:pPr>
                      <w:jc w:val="center"/>
                    </w:pPr>
                    <w:r>
                      <w:t>Disk</w:t>
                    </w:r>
                  </w:p>
                </w:txbxContent>
              </v:textbox>
            </v:rect>
            <v:shape id="Trapezoid 320" o:spid="_x0000_s1087"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FgPsEA&#10;AADcAAAADwAAAGRycy9kb3ducmV2LnhtbERPz2vCMBS+D/wfwhN2m6kOplSjqGwoeLJueH1rnm1Z&#10;89IlWY3//XIQPH58vxeraFrRk/ONZQXjUQaCuLS64UrB5+njZQbCB2SNrWVScCMPq+XgaYG5tlc+&#10;Ul+ESqQQ9jkqqEPocil9WZNBP7IdceIu1hkMCbpKaofXFG5aOcmyN2mw4dRQY0fbmsqf4s8o+NpN&#10;43tblL+HWx+P5xi+N+4yVep5GNdzEIFieIjv7r1W8DpJ89OZd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BYD7BAAAA3AAAAA8AAAAAAAAAAAAAAAAAmAIAAGRycy9kb3du&#10;cmV2LnhtbFBLBQYAAAAABAAEAPUAAACGAwAAAAA=&#10;" adj="-11796480,,5400" path="m,134224l33556,,511729,r33556,134224l,134224xe" fillcolor="#8064a2 [3207]" strokecolor="#3f3151 [1607]"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w:r>
      <w:r>
        <w:rPr>
          <w:noProof/>
        </w:rPr>
        <w:pict>
          <v:group id="Group 321" o:spid="_x0000_s1088" style="position:absolute;margin-left:117.75pt;margin-top:193.95pt;width:94.7pt;height:31.25pt;z-index:25165721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">
            <v:rect id="Rectangle 322" o:spid="_x0000_s1089" style="position:absolute;top:1342;width:14763;height:43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AscA&#10;AADcAAAADwAAAGRycy9kb3ducmV2LnhtbESPzWvCQBTE7wX/h+UJXopumlKV6CpSLbQHD/Xr/Mi+&#10;fJjs25DdavSvdwuFHoeZ+Q0zX3amFhdqXWlZwcsoAkGcWl1yruCw/xhOQTiPrLG2TApu5GC56D3N&#10;MdH2yt902flcBAi7BBUU3jeJlC4tyKAb2YY4eJltDfog21zqFq8BbmoZR9FYGiw5LBTY0HtBabX7&#10;MQrWx/PzPas2q+3m9FVN3rLSHsY3pQb9bjUD4anz/+G/9qdW8BrH8HsmHA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RbgLHAAAA3AAAAA8AAAAAAAAAAAAAAAAAmAIAAGRy&#10;cy9kb3ducmV2LnhtbFBLBQYAAAAABAAEAPUAAACMAwAAAAA=&#10;" fillcolor="#f79646 [3209]" strokecolor="#974706 [1609]" strokeweight="2pt">
              <v:textbox>
                <w:txbxContent>
                  <w:p w:rsidR="004B20EB" w:rsidRDefault="004B20EB" w:rsidP="00E4029F">
                    <w:pPr>
                      <w:jc w:val="center"/>
                    </w:pPr>
                    <w:r>
                      <w:t>UserManagement</w:t>
                    </w:r>
                  </w:p>
                </w:txbxContent>
              </v:textbox>
            </v:rect>
            <v:shape id="Trapezoid 323" o:spid="_x0000_s1090" style="position:absolute;width:5452;height:1342;visibility:visibl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8MA&#10;AADcAAAADwAAAGRycy9kb3ducmV2LnhtbESPQYvCMBSE78L+h/AW9qapCtWtpmUpFNZj1YPHt82z&#10;LTYvpYna/fdGEDwOM/MNs81G04kbDa61rGA+i0AQV1a3XCs4HorpGoTzyBo7y6Tgnxxk6cdki4m2&#10;dy7ptve1CBB2CSpovO8TKV3VkEE3sz1x8M52MOiDHGqpB7wHuOnkIopiabDlsNBgT3lD1WV/NQpO&#10;5V+eX9tiVcanuDhX8923zHdKfX2OPxsQnkb/Dr/av1rBcrGE55lwBGT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M8MAAADcAAAADwAAAAAAAAAAAAAAAACYAgAAZHJzL2Rv&#10;d25yZXYueG1sUEsFBgAAAAAEAAQA9QAAAIgDA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w:r>
      <w:r>
        <w:rPr>
          <w:noProof/>
        </w:rPr>
        <w:pict>
          <v:shape id="Straight Arrow Connector 324" o:spid="_x0000_s1098" type="#_x0000_t32" style="position:absolute;margin-left:72.15pt;margin-top:170.35pt;width:165.75pt;height:29.1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" strokecolor="black [3040]">
            <v:stroke dashstyle="dash" endarrow="open"/>
            <o:lock v:ext="edit" shapetype="f"/>
          </v:shape>
        </w:pict>
      </w:r>
      <w:r>
        <w:rPr>
          <w:noProof/>
        </w:rPr>
        <w:pict>
          <v:shape id="Straight Arrow Connector 325" o:spid="_x0000_s1097" type="#_x0000_t32" style="position:absolute;margin-left:163.9pt;margin-top:170.35pt;width:73.95pt;height:30.9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" strokecolor="black [3040]">
            <v:stroke dashstyle="dash" endarrow="open"/>
            <o:lock v:ext="edit" shapetype="f"/>
          </v:shape>
        </w:pict>
      </w:r>
      <w:r>
        <w:rPr>
          <w:noProof/>
        </w:rPr>
        <w:pict>
          <v:shape id="Straight Arrow Connector 326" o:spid="_x0000_s1096" type="#_x0000_t32" style="position:absolute;margin-left:237.9pt;margin-top:170.35pt;width:36.7pt;height:30.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" strokecolor="black [3040]">
            <v:stroke dashstyle="dash" endarrow="open"/>
            <o:lock v:ext="edit" shapetype="f"/>
          </v:shape>
        </w:pict>
      </w:r>
      <w:r>
        <w:rPr>
          <w:noProof/>
        </w:rPr>
        <w:pict>
          <v:shape id="Straight Arrow Connector 328" o:spid="_x0000_s1095" type="#_x0000_t32" style="position:absolute;margin-left:72.15pt;margin-top:225.2pt;width:0;height:39.8pt;z-index:25166233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" strokecolor="black [3040]">
            <v:stroke dashstyle="dash" endarrow="open"/>
            <o:lock v:ext="edit" shapetype="f"/>
          </v:shape>
        </w:pict>
      </w:r>
      <w:r>
        <w:rPr>
          <w:noProof/>
        </w:rPr>
        <w:pict>
          <v:shape id="Straight Arrow Connector 330" o:spid="_x0000_s1094" type="#_x0000_t32" style="position:absolute;margin-left:133.15pt;margin-top:225.2pt;width:30.8pt;height:186.0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" strokecolor="black [3040]">
            <v:stroke dashstyle="dash" endarrow="open"/>
            <o:lock v:ext="edit" shapetype="f"/>
          </v:shape>
        </w:pict>
      </w:r>
      <w:r>
        <w:rPr>
          <w:noProof/>
        </w:rPr>
        <w:pict>
          <v:shape id="Straight Arrow Connector 331" o:spid="_x0000_s1093" type="#_x0000_t32" style="position:absolute;margin-left:133.15pt;margin-top:227.55pt;width:136.1pt;height:183.65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" strokecolor="black [3040]">
            <v:stroke dashstyle="dash" endarrow="open"/>
            <o:lock v:ext="edit" shapetype="f"/>
          </v:shape>
        </w:pict>
      </w:r>
      <w:r>
        <w:rPr>
          <w:noProof/>
        </w:rPr>
        <w:pict>
          <v:shape id="Straight Arrow Connector 333" o:spid="_x0000_s1092" type="#_x0000_t32" style="position:absolute;margin-left:269.3pt;margin-top:227.55pt;width:52.8pt;height:186.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" strokecolor="black [3040]">
            <v:stroke dashstyle="dash" endarrow="open"/>
            <o:lock v:ext="edit" shapetype="f"/>
          </v:shape>
        </w:pict>
      </w:r>
      <w:r>
        <w:rPr>
          <w:noProof/>
        </w:rPr>
        <w:pict>
          <v:shape id="Straight Arrow Connector 334" o:spid="_x0000_s1091" type="#_x0000_t32" style="position:absolute;margin-left:72.15pt;margin-top:288.9pt;width:249.95pt;height:122.3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" strokecolor="black [3040]">
            <v:stroke dashstyle="dash" endarrow="open"/>
            <o:lock v:ext="edit" shapetype="f"/>
          </v:shape>
        </w:pict>
      </w:r>
      <w:r w:rsidR="00D77A71">
        <w:br w:type="page"/>
      </w:r>
    </w:p>
    <w:p w:rsidR="00D77A71" w:rsidRDefault="00D77A71" w:rsidP="00D77A71"/>
    <w:p w:rsidR="00924435" w:rsidRDefault="00D77A71" w:rsidP="00DE4C16">
      <w:pPr>
        <w:numPr>
          <w:ilvl w:val="1"/>
          <w:numId w:val="24"/>
        </w:numPr>
      </w:pPr>
      <w:r>
        <w:t xml:space="preserve">Data Model - </w:t>
      </w:r>
      <w:r w:rsidR="00DE4C16">
        <w:t>Ecore Model</w:t>
      </w:r>
      <w:r w:rsidR="006B4265" w:rsidRPr="006B4265">
        <w:rPr>
          <w:noProof/>
        </w:rPr>
        <w:t xml:space="preserve"> </w:t>
      </w:r>
    </w:p>
    <w:p w:rsidR="00E4029F" w:rsidRDefault="00FE3700" w:rsidP="00E4029F">
      <w:pPr>
        <w:numPr>
          <w:ilvl w:val="2"/>
          <w:numId w:val="24"/>
        </w:numPr>
      </w:pPr>
      <w:r>
        <w:rPr>
          <w:noProof/>
        </w:rPr>
        <w:t>ClubUML will use</w:t>
      </w:r>
      <w:r w:rsidR="00E4029F">
        <w:rPr>
          <w:noProof/>
        </w:rPr>
        <w:t xml:space="preserve"> the Ecore model, as defined above in section 5, because </w:t>
      </w:r>
      <w:r>
        <w:rPr>
          <w:noProof/>
        </w:rPr>
        <w:t>of the existing</w:t>
      </w:r>
      <w:r w:rsidR="00E4029F">
        <w:rPr>
          <w:noProof/>
        </w:rPr>
        <w:t xml:space="preserve"> libraries that will handle the parsing for </w:t>
      </w:r>
      <w:r>
        <w:rPr>
          <w:noProof/>
        </w:rPr>
        <w:t>the project</w:t>
      </w:r>
      <w:r w:rsidR="00E4029F">
        <w:rPr>
          <w:noProof/>
        </w:rPr>
        <w:t xml:space="preserve">.  It also retains all the relationships between entities, as </w:t>
      </w:r>
      <w:r w:rsidR="006601AD">
        <w:rPr>
          <w:noProof/>
        </w:rPr>
        <w:t>can be seen up above.</w:t>
      </w:r>
    </w:p>
    <w:p w:rsidR="00E4029F" w:rsidRDefault="00E4029F" w:rsidP="00E4029F"/>
    <w:p w:rsidR="00D77A71" w:rsidRDefault="00E4029F" w:rsidP="00DE4C16">
      <w:pPr>
        <w:numPr>
          <w:ilvl w:val="1"/>
          <w:numId w:val="24"/>
        </w:numPr>
      </w:pPr>
      <w:r>
        <w:t>Database Model</w:t>
      </w:r>
    </w:p>
    <w:p w:rsidR="00E4029F" w:rsidRDefault="00E4029F" w:rsidP="00E4029F">
      <w:pPr>
        <w:numPr>
          <w:ilvl w:val="2"/>
          <w:numId w:val="24"/>
        </w:numPr>
      </w:pPr>
      <w:r>
        <w:t>The database model</w:t>
      </w:r>
      <w:r w:rsidR="00FE3700">
        <w:t xml:space="preserve"> is as follows</w:t>
      </w:r>
      <w:r>
        <w:t>:</w:t>
      </w:r>
    </w:p>
    <w:p w:rsidR="00E4029F" w:rsidRDefault="00E4029F" w:rsidP="00E4029F"/>
    <w:p w:rsidR="00E4029F" w:rsidRDefault="00386498" w:rsidP="00E4029F">
      <w:r>
        <w:rPr>
          <w:noProof/>
        </w:rPr>
        <w:drawing>
          <wp:inline distT="0" distB="0" distL="0" distR="0">
            <wp:extent cx="5943600" cy="5909945"/>
            <wp:effectExtent l="19050" t="0" r="0" b="0"/>
            <wp:docPr id="2" name="Picture 1" descr="ER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model.png"/>
                    <pic:cNvPicPr/>
                  </pic:nvPicPr>
                  <pic:blipFill>
                    <a:blip r:embed="rId9" cstate="print"/>
                    <a:stretch>
                      <a:fillRect/>
                    </a:stretch>
                  </pic:blipFill>
                  <pic:spPr>
                    <a:xfrm>
                      <a:off x="0" y="0"/>
                      <a:ext cx="5943600" cy="5909945"/>
                    </a:xfrm>
                    <a:prstGeom prst="rect">
                      <a:avLst/>
                    </a:prstGeom>
                  </pic:spPr>
                </pic:pic>
              </a:graphicData>
            </a:graphic>
          </wp:inline>
        </w:drawing>
      </w:r>
    </w:p>
    <w:p w:rsidR="00395C67" w:rsidRDefault="00395C67">
      <w:pPr>
        <w:widowControl/>
        <w:spacing w:line="240" w:lineRule="auto"/>
      </w:pPr>
      <w:r>
        <w:br w:type="page"/>
      </w:r>
    </w:p>
    <w:p w:rsidR="00E4029F" w:rsidRDefault="00952777" w:rsidP="00E4029F">
      <w:pPr>
        <w:numPr>
          <w:ilvl w:val="1"/>
          <w:numId w:val="24"/>
        </w:numPr>
      </w:pPr>
      <w:r>
        <w:lastRenderedPageBreak/>
        <w:t>Compare Package architecture</w:t>
      </w:r>
      <w:r w:rsidR="00FE3700">
        <w:t xml:space="preserve"> is given </w:t>
      </w:r>
      <w:r w:rsidR="00CD54BA">
        <w:t>in the class diagram below:</w:t>
      </w:r>
    </w:p>
    <w:p w:rsidR="00BC4633" w:rsidRDefault="00BC4633" w:rsidP="00BC4633"/>
    <w:p w:rsidR="00BC4633" w:rsidRDefault="00C71C68" w:rsidP="00BC4633">
      <w:r>
        <w:rPr>
          <w:noProof/>
        </w:rPr>
        <w:drawing>
          <wp:inline distT="0" distB="0" distL="0" distR="0">
            <wp:extent cx="5939790" cy="3096895"/>
            <wp:effectExtent l="0" t="0" r="381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3096895"/>
                    </a:xfrm>
                    <a:prstGeom prst="rect">
                      <a:avLst/>
                    </a:prstGeom>
                    <a:noFill/>
                    <a:ln>
                      <a:noFill/>
                    </a:ln>
                  </pic:spPr>
                </pic:pic>
              </a:graphicData>
            </a:graphic>
          </wp:inline>
        </w:drawing>
      </w:r>
    </w:p>
    <w:p w:rsidR="00BC4633" w:rsidRDefault="00BC4633" w:rsidP="00E4029F">
      <w:pPr>
        <w:numPr>
          <w:ilvl w:val="1"/>
          <w:numId w:val="24"/>
        </w:numPr>
      </w:pPr>
      <w:r>
        <w:t xml:space="preserve">Diagram </w:t>
      </w:r>
      <w:r w:rsidR="008905CD">
        <w:t>P</w:t>
      </w:r>
      <w:r>
        <w:t>ackage architecture</w:t>
      </w:r>
      <w:r w:rsidR="00CD54BA">
        <w:t xml:space="preserve"> is given in the following class diagram</w:t>
      </w:r>
      <w:r>
        <w:t>:</w:t>
      </w:r>
    </w:p>
    <w:p w:rsidR="00BC4633" w:rsidRDefault="00BC4633" w:rsidP="00BC4633">
      <w:pPr>
        <w:numPr>
          <w:ilvl w:val="2"/>
          <w:numId w:val="24"/>
        </w:numPr>
      </w:pPr>
    </w:p>
    <w:p w:rsidR="00BC4633" w:rsidRDefault="00812473" w:rsidP="00BC4633">
      <w:r>
        <w:rPr>
          <w:noProof/>
        </w:rPr>
        <w:drawing>
          <wp:inline distT="0" distB="0" distL="0" distR="0">
            <wp:extent cx="5943600" cy="2505710"/>
            <wp:effectExtent l="0" t="0" r="0" b="8890"/>
            <wp:docPr id="15" name="Picture 3"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lassdiagram.PNG"/>
                    <pic:cNvPicPr>
                      <a:picLocks noChangeAspect="1"/>
                    </pic:cNvPicPr>
                  </pic:nvPicPr>
                  <pic:blipFill>
                    <a:blip r:embed="rId11" cstate="print"/>
                    <a:stretch>
                      <a:fillRect/>
                    </a:stretch>
                  </pic:blipFill>
                  <pic:spPr>
                    <a:xfrm>
                      <a:off x="0" y="0"/>
                      <a:ext cx="5943600" cy="2505710"/>
                    </a:xfrm>
                    <a:prstGeom prst="rect">
                      <a:avLst/>
                    </a:prstGeom>
                  </pic:spPr>
                </pic:pic>
              </a:graphicData>
            </a:graphic>
          </wp:inline>
        </w:drawing>
      </w:r>
    </w:p>
    <w:p w:rsidR="00BC4633" w:rsidRDefault="00BC4633" w:rsidP="00E4029F">
      <w:pPr>
        <w:numPr>
          <w:ilvl w:val="1"/>
          <w:numId w:val="24"/>
        </w:numPr>
      </w:pPr>
    </w:p>
    <w:p w:rsidR="00E4029F" w:rsidRDefault="00E4029F" w:rsidP="00BC4633"/>
    <w:p w:rsidR="00924435" w:rsidRDefault="000D22C9" w:rsidP="00C4043F">
      <w:pPr>
        <w:numPr>
          <w:ilvl w:val="0"/>
          <w:numId w:val="24"/>
        </w:numPr>
      </w:pPr>
      <w:r w:rsidRPr="00C4043F">
        <w:rPr>
          <w:b/>
          <w:bCs/>
        </w:rPr>
        <w:t>Operational</w:t>
      </w:r>
      <w:r w:rsidR="00C4043F" w:rsidRPr="00C4043F">
        <w:rPr>
          <w:b/>
          <w:bCs/>
        </w:rPr>
        <w:t>:</w:t>
      </w:r>
      <w:r w:rsidR="00C4043F">
        <w:t xml:space="preserve"> </w:t>
      </w:r>
    </w:p>
    <w:p w:rsidR="0005663A" w:rsidRDefault="00CD54BA" w:rsidP="00E4029F">
      <w:pPr>
        <w:numPr>
          <w:ilvl w:val="1"/>
          <w:numId w:val="24"/>
        </w:numPr>
      </w:pPr>
      <w:r>
        <w:rPr>
          <w:bCs/>
        </w:rPr>
        <w:t>ClubUML</w:t>
      </w:r>
      <w:r w:rsidR="00812473">
        <w:rPr>
          <w:bCs/>
        </w:rPr>
        <w:t xml:space="preserve"> runs in a single process, aside from the web</w:t>
      </w:r>
      <w:r w:rsidR="008905CD">
        <w:rPr>
          <w:bCs/>
        </w:rPr>
        <w:t xml:space="preserve"> </w:t>
      </w:r>
      <w:r w:rsidR="00812473">
        <w:rPr>
          <w:bCs/>
        </w:rPr>
        <w:t xml:space="preserve">server which handles multiple connections to the server at a time.  That is done by Tomcat automatically, and is not </w:t>
      </w:r>
      <w:r w:rsidR="00696D1F">
        <w:rPr>
          <w:bCs/>
        </w:rPr>
        <w:t>controllable</w:t>
      </w:r>
      <w:r w:rsidR="00AA1241">
        <w:rPr>
          <w:bCs/>
        </w:rPr>
        <w:t xml:space="preserve"> by ClubUML</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p>
    <w:p w:rsidR="00812473" w:rsidRDefault="00696D1F" w:rsidP="00812473">
      <w:pPr>
        <w:numPr>
          <w:ilvl w:val="1"/>
          <w:numId w:val="24"/>
        </w:numPr>
      </w:pPr>
      <w:r>
        <w:rPr>
          <w:bCs/>
        </w:rPr>
        <w:t xml:space="preserve">The </w:t>
      </w:r>
      <w:r w:rsidR="00812473">
        <w:rPr>
          <w:bCs/>
        </w:rPr>
        <w:t>use cases can be seen in the diagram below, and are all architecturally significant.</w:t>
      </w:r>
    </w:p>
    <w:p w:rsidR="00812473" w:rsidRDefault="00812473" w:rsidP="00812473">
      <w:pPr>
        <w:widowControl/>
        <w:spacing w:line="240" w:lineRule="auto"/>
      </w:pPr>
      <w:r>
        <w:rPr>
          <w:noProof/>
        </w:rPr>
        <w:lastRenderedPageBreak/>
        <w:drawing>
          <wp:inline distT="0" distB="0" distL="0" distR="0">
            <wp:extent cx="5943600" cy="6454140"/>
            <wp:effectExtent l="0" t="0" r="0" b="3810"/>
            <wp:docPr id="16" name="Picture 16" descr="C:\Users\Tony\Documents\CSYE7945\Latest\FinalUseCaseModel_re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y\Documents\CSYE7945\Latest\FinalUseCaseModel_revA.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454140"/>
                    </a:xfrm>
                    <a:prstGeom prst="rect">
                      <a:avLst/>
                    </a:prstGeom>
                    <a:noFill/>
                    <a:ln>
                      <a:noFill/>
                    </a:ln>
                  </pic:spPr>
                </pic:pic>
              </a:graphicData>
            </a:graphic>
          </wp:inline>
        </w:drawing>
      </w:r>
    </w:p>
    <w:p w:rsidR="00FE3EEB" w:rsidRPr="00FE3EEB" w:rsidRDefault="00FE3EEB" w:rsidP="006C61F6"/>
    <w:sectPr w:rsidR="00FE3EEB" w:rsidRPr="00FE3EEB" w:rsidSect="00A35673">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D4B" w:rsidRDefault="00212D4B">
      <w:r>
        <w:separator/>
      </w:r>
    </w:p>
  </w:endnote>
  <w:endnote w:type="continuationSeparator" w:id="0">
    <w:p w:rsidR="00212D4B" w:rsidRDefault="00212D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B20EB">
      <w:tc>
        <w:tcPr>
          <w:tcW w:w="3162" w:type="dxa"/>
          <w:tcBorders>
            <w:top w:val="nil"/>
            <w:left w:val="nil"/>
            <w:bottom w:val="nil"/>
            <w:right w:val="nil"/>
          </w:tcBorders>
        </w:tcPr>
        <w:p w:rsidR="004B20EB" w:rsidRDefault="004B20EB">
          <w:pPr>
            <w:ind w:right="360"/>
          </w:pPr>
          <w:r>
            <w:t>Confidential</w:t>
          </w:r>
        </w:p>
      </w:tc>
      <w:tc>
        <w:tcPr>
          <w:tcW w:w="3162" w:type="dxa"/>
          <w:tcBorders>
            <w:top w:val="nil"/>
            <w:left w:val="nil"/>
            <w:bottom w:val="nil"/>
            <w:right w:val="nil"/>
          </w:tcBorders>
        </w:tcPr>
        <w:p w:rsidR="004B20EB" w:rsidRDefault="004B20EB" w:rsidP="007B65F3">
          <w:pPr>
            <w:jc w:val="center"/>
          </w:pPr>
          <w:r>
            <w:sym w:font="Symbol" w:char="F0D3"/>
          </w:r>
          <w:fldSimple w:instr=" DOCPROPERTY &quot;Company&quot;  \* MERGEFORMAT ">
            <w:r>
              <w:t>&lt;CSYE7945&gt;</w:t>
            </w:r>
          </w:fldSimple>
          <w:r>
            <w:t xml:space="preserve">, </w:t>
          </w:r>
          <w:r w:rsidR="00812FC0">
            <w:fldChar w:fldCharType="begin"/>
          </w:r>
          <w:r w:rsidR="00375D1E">
            <w:instrText xml:space="preserve"> DATE \@ "yyyy" </w:instrText>
          </w:r>
          <w:r w:rsidR="00812FC0">
            <w:fldChar w:fldCharType="separate"/>
          </w:r>
          <w:r w:rsidR="00386498">
            <w:rPr>
              <w:noProof/>
            </w:rPr>
            <w:t>2012</w:t>
          </w:r>
          <w:r w:rsidR="00812FC0">
            <w:rPr>
              <w:noProof/>
            </w:rPr>
            <w:fldChar w:fldCharType="end"/>
          </w:r>
        </w:p>
      </w:tc>
      <w:tc>
        <w:tcPr>
          <w:tcW w:w="3162" w:type="dxa"/>
          <w:tcBorders>
            <w:top w:val="nil"/>
            <w:left w:val="nil"/>
            <w:bottom w:val="nil"/>
            <w:right w:val="nil"/>
          </w:tcBorders>
        </w:tcPr>
        <w:p w:rsidR="004B20EB" w:rsidRDefault="004B20EB">
          <w:pPr>
            <w:jc w:val="right"/>
          </w:pPr>
          <w:r>
            <w:t xml:space="preserve">Page </w:t>
          </w:r>
          <w:r w:rsidR="00812FC0">
            <w:rPr>
              <w:rStyle w:val="PageNumber"/>
            </w:rPr>
            <w:fldChar w:fldCharType="begin"/>
          </w:r>
          <w:r>
            <w:rPr>
              <w:rStyle w:val="PageNumber"/>
            </w:rPr>
            <w:instrText xml:space="preserve"> PAGE </w:instrText>
          </w:r>
          <w:r w:rsidR="00812FC0">
            <w:rPr>
              <w:rStyle w:val="PageNumber"/>
            </w:rPr>
            <w:fldChar w:fldCharType="separate"/>
          </w:r>
          <w:r w:rsidR="00386498">
            <w:rPr>
              <w:rStyle w:val="PageNumber"/>
              <w:noProof/>
            </w:rPr>
            <w:t>12</w:t>
          </w:r>
          <w:r w:rsidR="00812FC0">
            <w:rPr>
              <w:rStyle w:val="PageNumber"/>
            </w:rPr>
            <w:fldChar w:fldCharType="end"/>
          </w:r>
        </w:p>
      </w:tc>
    </w:tr>
  </w:tbl>
  <w:p w:rsidR="004B20EB" w:rsidRDefault="004B20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D4B" w:rsidRDefault="00212D4B">
      <w:r>
        <w:separator/>
      </w:r>
    </w:p>
  </w:footnote>
  <w:footnote w:type="continuationSeparator" w:id="0">
    <w:p w:rsidR="00212D4B" w:rsidRDefault="00212D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B20EB">
      <w:tc>
        <w:tcPr>
          <w:tcW w:w="6379" w:type="dxa"/>
        </w:tcPr>
        <w:p w:rsidR="004B20EB" w:rsidRDefault="004B20EB" w:rsidP="00F5528A">
          <w:r>
            <w:rPr>
              <w:b/>
            </w:rPr>
            <w:t>ClubUML</w:t>
          </w:r>
        </w:p>
      </w:tc>
      <w:tc>
        <w:tcPr>
          <w:tcW w:w="3179" w:type="dxa"/>
        </w:tcPr>
        <w:p w:rsidR="004B20EB" w:rsidRDefault="004B20EB">
          <w:pPr>
            <w:tabs>
              <w:tab w:val="left" w:pos="1135"/>
            </w:tabs>
            <w:spacing w:before="40"/>
            <w:ind w:right="68"/>
          </w:pPr>
          <w:r>
            <w:t xml:space="preserve"> </w:t>
          </w:r>
        </w:p>
      </w:tc>
    </w:tr>
    <w:tr w:rsidR="004B20EB">
      <w:tc>
        <w:tcPr>
          <w:tcW w:w="6379" w:type="dxa"/>
        </w:tcPr>
        <w:p w:rsidR="004B20EB" w:rsidRDefault="004B20EB">
          <w:r>
            <w:t>Architecture Notebook</w:t>
          </w:r>
        </w:p>
      </w:tc>
      <w:tc>
        <w:tcPr>
          <w:tcW w:w="3179" w:type="dxa"/>
        </w:tcPr>
        <w:p w:rsidR="004B20EB" w:rsidRDefault="004B20EB" w:rsidP="00386498">
          <w:r>
            <w:t xml:space="preserve">  Date:  </w:t>
          </w:r>
          <w:r w:rsidR="00386498">
            <w:t>12</w:t>
          </w:r>
          <w:r w:rsidR="008905CD">
            <w:t>/</w:t>
          </w:r>
          <w:r w:rsidR="00386498">
            <w:t>05</w:t>
          </w:r>
          <w:r w:rsidR="008905CD">
            <w:t>12</w:t>
          </w:r>
        </w:p>
      </w:tc>
    </w:tr>
  </w:tbl>
  <w:p w:rsidR="004B20EB" w:rsidRDefault="004B20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25pt;height:27.7pt" o:bullet="t">
        <v:imagedata r:id="rId1" o:title="clip_image001"/>
      </v:shape>
    </w:pict>
  </w:numPicBullet>
  <w:numPicBullet w:numPicBulletId="1">
    <w:pict>
      <v:shape id="_x0000_i1029" type="#_x0000_t75" style="width:30.85pt;height:30.05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3144BB"/>
    <w:multiLevelType w:val="hybridMultilevel"/>
    <w:tmpl w:val="9AC27F34"/>
    <w:lvl w:ilvl="0" w:tplc="84703C32">
      <w:start w:val="1"/>
      <w:numFmt w:val="bullet"/>
      <w:lvlText w:val=""/>
      <w:lvlJc w:val="left"/>
      <w:pPr>
        <w:ind w:left="825" w:hanging="360"/>
      </w:pPr>
      <w:rPr>
        <w:rFonts w:ascii="Wingdings" w:hAnsi="Wingdings" w:hint="default"/>
        <w:color w:val="auto"/>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3578AE6A"/>
    <w:lvl w:ilvl="0" w:tplc="84703C32">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84703C3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504F2"/>
    <w:multiLevelType w:val="hybridMultilevel"/>
    <w:tmpl w:val="C9A2E102"/>
    <w:lvl w:ilvl="0" w:tplc="84703C3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60978B5"/>
    <w:multiLevelType w:val="hybridMultilevel"/>
    <w:tmpl w:val="FD58A8CC"/>
    <w:lvl w:ilvl="0" w:tplc="D256AB3E">
      <w:numFmt w:val="bullet"/>
      <w:lvlText w:val="-"/>
      <w:lvlJc w:val="left"/>
      <w:pPr>
        <w:ind w:left="465" w:hanging="360"/>
      </w:pPr>
      <w:rPr>
        <w:rFonts w:ascii="Calibri" w:eastAsiaTheme="minorHAns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14">
    <w:nsid w:val="46B96E68"/>
    <w:multiLevelType w:val="hybridMultilevel"/>
    <w:tmpl w:val="B3042D88"/>
    <w:lvl w:ilvl="0" w:tplc="B4BE8EF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5">
    <w:nsid w:val="548545C0"/>
    <w:multiLevelType w:val="hybridMultilevel"/>
    <w:tmpl w:val="0C240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8F5218A"/>
    <w:multiLevelType w:val="hybridMultilevel"/>
    <w:tmpl w:val="D44CFF56"/>
    <w:lvl w:ilvl="0" w:tplc="B4BE8EF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6"/>
  </w:num>
  <w:num w:numId="3">
    <w:abstractNumId w:val="19"/>
  </w:num>
  <w:num w:numId="4">
    <w:abstractNumId w:val="1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2"/>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8"/>
  </w:num>
  <w:num w:numId="26">
    <w:abstractNumId w:val="3"/>
  </w:num>
  <w:num w:numId="27">
    <w:abstractNumId w:val="4"/>
  </w:num>
  <w:num w:numId="28">
    <w:abstractNumId w:val="16"/>
  </w:num>
  <w:num w:numId="29">
    <w:abstractNumId w:val="11"/>
  </w:num>
  <w:num w:numId="30">
    <w:abstractNumId w:val="18"/>
  </w:num>
  <w:num w:numId="31">
    <w:abstractNumId w:val="1"/>
  </w:num>
  <w:num w:numId="32">
    <w:abstractNumId w:val="9"/>
  </w:num>
  <w:num w:numId="33">
    <w:abstractNumId w:val="13"/>
  </w:num>
  <w:num w:numId="34">
    <w:abstractNumId w:val="20"/>
  </w:num>
  <w:num w:numId="35">
    <w:abstractNumId w:val="15"/>
  </w:num>
  <w:num w:numId="3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ttachedTemplate r:id="rId1"/>
  <w:stylePaneFormatFilter w:val="37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5528A"/>
    <w:rsid w:val="00031E3F"/>
    <w:rsid w:val="000338E5"/>
    <w:rsid w:val="00055206"/>
    <w:rsid w:val="0005663A"/>
    <w:rsid w:val="000853A5"/>
    <w:rsid w:val="000918BE"/>
    <w:rsid w:val="000A2BB6"/>
    <w:rsid w:val="000A7904"/>
    <w:rsid w:val="000A7D18"/>
    <w:rsid w:val="000B089A"/>
    <w:rsid w:val="000B286C"/>
    <w:rsid w:val="000B5C3D"/>
    <w:rsid w:val="000B79B1"/>
    <w:rsid w:val="000C265F"/>
    <w:rsid w:val="000D22C9"/>
    <w:rsid w:val="000D6502"/>
    <w:rsid w:val="000E346A"/>
    <w:rsid w:val="000E39AD"/>
    <w:rsid w:val="000E43E3"/>
    <w:rsid w:val="000F01EB"/>
    <w:rsid w:val="000F3D71"/>
    <w:rsid w:val="000F5185"/>
    <w:rsid w:val="000F6699"/>
    <w:rsid w:val="00103483"/>
    <w:rsid w:val="00103929"/>
    <w:rsid w:val="001056BB"/>
    <w:rsid w:val="001229FF"/>
    <w:rsid w:val="00140806"/>
    <w:rsid w:val="0015182E"/>
    <w:rsid w:val="001532E9"/>
    <w:rsid w:val="00164FEC"/>
    <w:rsid w:val="0017108F"/>
    <w:rsid w:val="001745AF"/>
    <w:rsid w:val="00176678"/>
    <w:rsid w:val="001961F0"/>
    <w:rsid w:val="001A5BF2"/>
    <w:rsid w:val="001C11F7"/>
    <w:rsid w:val="001C35BB"/>
    <w:rsid w:val="001D788B"/>
    <w:rsid w:val="001D7E83"/>
    <w:rsid w:val="001E0327"/>
    <w:rsid w:val="001E3613"/>
    <w:rsid w:val="001E6A30"/>
    <w:rsid w:val="001E7544"/>
    <w:rsid w:val="001F38B0"/>
    <w:rsid w:val="002017BA"/>
    <w:rsid w:val="00203842"/>
    <w:rsid w:val="00204151"/>
    <w:rsid w:val="00212D4B"/>
    <w:rsid w:val="002158CF"/>
    <w:rsid w:val="00217EEE"/>
    <w:rsid w:val="00226E98"/>
    <w:rsid w:val="00227A40"/>
    <w:rsid w:val="00250FEE"/>
    <w:rsid w:val="00251220"/>
    <w:rsid w:val="00262FA3"/>
    <w:rsid w:val="00284536"/>
    <w:rsid w:val="00292A42"/>
    <w:rsid w:val="00292DA7"/>
    <w:rsid w:val="00294E2C"/>
    <w:rsid w:val="00294F13"/>
    <w:rsid w:val="00295C46"/>
    <w:rsid w:val="002964AE"/>
    <w:rsid w:val="00296E6E"/>
    <w:rsid w:val="002A6440"/>
    <w:rsid w:val="002B506B"/>
    <w:rsid w:val="002B651D"/>
    <w:rsid w:val="002B692D"/>
    <w:rsid w:val="002C1AB2"/>
    <w:rsid w:val="002C5D27"/>
    <w:rsid w:val="002D1518"/>
    <w:rsid w:val="002E53DD"/>
    <w:rsid w:val="002E7C50"/>
    <w:rsid w:val="002F7847"/>
    <w:rsid w:val="002F7B60"/>
    <w:rsid w:val="003057B2"/>
    <w:rsid w:val="00314492"/>
    <w:rsid w:val="00323577"/>
    <w:rsid w:val="00330C8B"/>
    <w:rsid w:val="00331E61"/>
    <w:rsid w:val="0033580E"/>
    <w:rsid w:val="00337B9D"/>
    <w:rsid w:val="00341027"/>
    <w:rsid w:val="003417FA"/>
    <w:rsid w:val="00343E7B"/>
    <w:rsid w:val="00344068"/>
    <w:rsid w:val="00352583"/>
    <w:rsid w:val="003572B6"/>
    <w:rsid w:val="00372AAC"/>
    <w:rsid w:val="00375D1E"/>
    <w:rsid w:val="00376C82"/>
    <w:rsid w:val="00381175"/>
    <w:rsid w:val="0038624F"/>
    <w:rsid w:val="00386498"/>
    <w:rsid w:val="00394B81"/>
    <w:rsid w:val="00394EDA"/>
    <w:rsid w:val="00395C67"/>
    <w:rsid w:val="003A48D7"/>
    <w:rsid w:val="003B1A0B"/>
    <w:rsid w:val="003C2916"/>
    <w:rsid w:val="003D09D9"/>
    <w:rsid w:val="003D1627"/>
    <w:rsid w:val="003D2717"/>
    <w:rsid w:val="003D678E"/>
    <w:rsid w:val="003E2CE3"/>
    <w:rsid w:val="003F0ED2"/>
    <w:rsid w:val="00400F75"/>
    <w:rsid w:val="00402F6D"/>
    <w:rsid w:val="004330D6"/>
    <w:rsid w:val="0043437C"/>
    <w:rsid w:val="00437FA8"/>
    <w:rsid w:val="0044461D"/>
    <w:rsid w:val="00454845"/>
    <w:rsid w:val="0046289B"/>
    <w:rsid w:val="00465332"/>
    <w:rsid w:val="004655EB"/>
    <w:rsid w:val="004720BD"/>
    <w:rsid w:val="00473D1E"/>
    <w:rsid w:val="00477CDD"/>
    <w:rsid w:val="00482A2F"/>
    <w:rsid w:val="004854C4"/>
    <w:rsid w:val="00486DAF"/>
    <w:rsid w:val="004A2B0A"/>
    <w:rsid w:val="004A745B"/>
    <w:rsid w:val="004B20EB"/>
    <w:rsid w:val="004B4844"/>
    <w:rsid w:val="004C2415"/>
    <w:rsid w:val="004C766E"/>
    <w:rsid w:val="004D10B7"/>
    <w:rsid w:val="004D1603"/>
    <w:rsid w:val="004D3889"/>
    <w:rsid w:val="004E0451"/>
    <w:rsid w:val="004E364B"/>
    <w:rsid w:val="004F0573"/>
    <w:rsid w:val="004F0C56"/>
    <w:rsid w:val="004F245A"/>
    <w:rsid w:val="00506412"/>
    <w:rsid w:val="00507EE9"/>
    <w:rsid w:val="00511B29"/>
    <w:rsid w:val="00515DA9"/>
    <w:rsid w:val="00516450"/>
    <w:rsid w:val="00517779"/>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2BBC"/>
    <w:rsid w:val="005B40F0"/>
    <w:rsid w:val="005D5CE6"/>
    <w:rsid w:val="005E51CA"/>
    <w:rsid w:val="00604FAA"/>
    <w:rsid w:val="006058A0"/>
    <w:rsid w:val="00605CF9"/>
    <w:rsid w:val="00610B3A"/>
    <w:rsid w:val="006243D7"/>
    <w:rsid w:val="00625738"/>
    <w:rsid w:val="006259DD"/>
    <w:rsid w:val="0062618F"/>
    <w:rsid w:val="00627D2C"/>
    <w:rsid w:val="00632A0F"/>
    <w:rsid w:val="00643504"/>
    <w:rsid w:val="00644BAF"/>
    <w:rsid w:val="006601AD"/>
    <w:rsid w:val="00672475"/>
    <w:rsid w:val="00686C99"/>
    <w:rsid w:val="00690AFE"/>
    <w:rsid w:val="00694240"/>
    <w:rsid w:val="00696D1F"/>
    <w:rsid w:val="006975E3"/>
    <w:rsid w:val="006A5025"/>
    <w:rsid w:val="006A6737"/>
    <w:rsid w:val="006A755D"/>
    <w:rsid w:val="006B4265"/>
    <w:rsid w:val="006C392A"/>
    <w:rsid w:val="006C4DD8"/>
    <w:rsid w:val="006C61F6"/>
    <w:rsid w:val="006D4753"/>
    <w:rsid w:val="006D566A"/>
    <w:rsid w:val="006D6B81"/>
    <w:rsid w:val="00700756"/>
    <w:rsid w:val="00713AC3"/>
    <w:rsid w:val="0072060F"/>
    <w:rsid w:val="007275D3"/>
    <w:rsid w:val="00727B58"/>
    <w:rsid w:val="007307E8"/>
    <w:rsid w:val="00731D2E"/>
    <w:rsid w:val="00732623"/>
    <w:rsid w:val="00743B9C"/>
    <w:rsid w:val="00747C02"/>
    <w:rsid w:val="0076343A"/>
    <w:rsid w:val="00767342"/>
    <w:rsid w:val="00772965"/>
    <w:rsid w:val="00780DD2"/>
    <w:rsid w:val="00781DCE"/>
    <w:rsid w:val="00783725"/>
    <w:rsid w:val="007840A2"/>
    <w:rsid w:val="0078772E"/>
    <w:rsid w:val="00796FC6"/>
    <w:rsid w:val="007A0714"/>
    <w:rsid w:val="007A129C"/>
    <w:rsid w:val="007A7383"/>
    <w:rsid w:val="007B31A5"/>
    <w:rsid w:val="007B48F0"/>
    <w:rsid w:val="007B65F3"/>
    <w:rsid w:val="007C2E18"/>
    <w:rsid w:val="007C4EB4"/>
    <w:rsid w:val="007C7E0B"/>
    <w:rsid w:val="007D4E8C"/>
    <w:rsid w:val="007E4A5B"/>
    <w:rsid w:val="007F0236"/>
    <w:rsid w:val="008013EA"/>
    <w:rsid w:val="008035FB"/>
    <w:rsid w:val="00812473"/>
    <w:rsid w:val="0081271F"/>
    <w:rsid w:val="00812FC0"/>
    <w:rsid w:val="00831D89"/>
    <w:rsid w:val="008425EC"/>
    <w:rsid w:val="00846F25"/>
    <w:rsid w:val="00847CF7"/>
    <w:rsid w:val="00852D90"/>
    <w:rsid w:val="008632E9"/>
    <w:rsid w:val="0086378F"/>
    <w:rsid w:val="008642C2"/>
    <w:rsid w:val="008645FB"/>
    <w:rsid w:val="008646A2"/>
    <w:rsid w:val="00871973"/>
    <w:rsid w:val="00886CE8"/>
    <w:rsid w:val="008905CD"/>
    <w:rsid w:val="008A1177"/>
    <w:rsid w:val="008A47D6"/>
    <w:rsid w:val="008C1439"/>
    <w:rsid w:val="008C2B65"/>
    <w:rsid w:val="008E5A63"/>
    <w:rsid w:val="00901102"/>
    <w:rsid w:val="0090551A"/>
    <w:rsid w:val="00913572"/>
    <w:rsid w:val="0091565E"/>
    <w:rsid w:val="009158C8"/>
    <w:rsid w:val="0092076C"/>
    <w:rsid w:val="0092175D"/>
    <w:rsid w:val="009237C4"/>
    <w:rsid w:val="0092383E"/>
    <w:rsid w:val="00924435"/>
    <w:rsid w:val="0092518E"/>
    <w:rsid w:val="00927A5A"/>
    <w:rsid w:val="00930FE1"/>
    <w:rsid w:val="00936B07"/>
    <w:rsid w:val="009371E4"/>
    <w:rsid w:val="00945E2B"/>
    <w:rsid w:val="00952777"/>
    <w:rsid w:val="00952B17"/>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9F48AD"/>
    <w:rsid w:val="00A02C52"/>
    <w:rsid w:val="00A1078D"/>
    <w:rsid w:val="00A22765"/>
    <w:rsid w:val="00A3004D"/>
    <w:rsid w:val="00A3377A"/>
    <w:rsid w:val="00A35673"/>
    <w:rsid w:val="00A530C9"/>
    <w:rsid w:val="00A563C9"/>
    <w:rsid w:val="00A6037D"/>
    <w:rsid w:val="00A65525"/>
    <w:rsid w:val="00A8270B"/>
    <w:rsid w:val="00A85339"/>
    <w:rsid w:val="00AA0B19"/>
    <w:rsid w:val="00AA1241"/>
    <w:rsid w:val="00AA210D"/>
    <w:rsid w:val="00AA714A"/>
    <w:rsid w:val="00AB4761"/>
    <w:rsid w:val="00AC05B0"/>
    <w:rsid w:val="00AD0626"/>
    <w:rsid w:val="00AD1214"/>
    <w:rsid w:val="00AD4A11"/>
    <w:rsid w:val="00AD5AD7"/>
    <w:rsid w:val="00AD7BED"/>
    <w:rsid w:val="00AE184B"/>
    <w:rsid w:val="00AF4298"/>
    <w:rsid w:val="00AF47A0"/>
    <w:rsid w:val="00B03040"/>
    <w:rsid w:val="00B059D2"/>
    <w:rsid w:val="00B31A4E"/>
    <w:rsid w:val="00B37AC2"/>
    <w:rsid w:val="00B452BB"/>
    <w:rsid w:val="00B55E52"/>
    <w:rsid w:val="00B57D72"/>
    <w:rsid w:val="00B62751"/>
    <w:rsid w:val="00B65B7E"/>
    <w:rsid w:val="00B80700"/>
    <w:rsid w:val="00B81541"/>
    <w:rsid w:val="00B83A71"/>
    <w:rsid w:val="00B84B86"/>
    <w:rsid w:val="00B86A80"/>
    <w:rsid w:val="00B906C8"/>
    <w:rsid w:val="00B93C87"/>
    <w:rsid w:val="00BA0D05"/>
    <w:rsid w:val="00BC08CC"/>
    <w:rsid w:val="00BC4633"/>
    <w:rsid w:val="00BC52C3"/>
    <w:rsid w:val="00BD00A8"/>
    <w:rsid w:val="00BE0DB5"/>
    <w:rsid w:val="00BF298F"/>
    <w:rsid w:val="00C01BA3"/>
    <w:rsid w:val="00C03D90"/>
    <w:rsid w:val="00C139A0"/>
    <w:rsid w:val="00C2461C"/>
    <w:rsid w:val="00C2560E"/>
    <w:rsid w:val="00C31035"/>
    <w:rsid w:val="00C4043F"/>
    <w:rsid w:val="00C413BF"/>
    <w:rsid w:val="00C413DD"/>
    <w:rsid w:val="00C45D21"/>
    <w:rsid w:val="00C5671E"/>
    <w:rsid w:val="00C61028"/>
    <w:rsid w:val="00C61808"/>
    <w:rsid w:val="00C65BEF"/>
    <w:rsid w:val="00C66C44"/>
    <w:rsid w:val="00C71C68"/>
    <w:rsid w:val="00C80EFE"/>
    <w:rsid w:val="00C91672"/>
    <w:rsid w:val="00CB1BBF"/>
    <w:rsid w:val="00CB74E5"/>
    <w:rsid w:val="00CB7860"/>
    <w:rsid w:val="00CC19C1"/>
    <w:rsid w:val="00CC31EA"/>
    <w:rsid w:val="00CC4C66"/>
    <w:rsid w:val="00CC6742"/>
    <w:rsid w:val="00CD2481"/>
    <w:rsid w:val="00CD54BA"/>
    <w:rsid w:val="00CE672B"/>
    <w:rsid w:val="00CF5FC6"/>
    <w:rsid w:val="00D32DAD"/>
    <w:rsid w:val="00D40870"/>
    <w:rsid w:val="00D47125"/>
    <w:rsid w:val="00D52528"/>
    <w:rsid w:val="00D540CD"/>
    <w:rsid w:val="00D66D4F"/>
    <w:rsid w:val="00D67412"/>
    <w:rsid w:val="00D67D10"/>
    <w:rsid w:val="00D76EDA"/>
    <w:rsid w:val="00D77A71"/>
    <w:rsid w:val="00D95381"/>
    <w:rsid w:val="00D95411"/>
    <w:rsid w:val="00DA6837"/>
    <w:rsid w:val="00DB1F36"/>
    <w:rsid w:val="00DB4FB1"/>
    <w:rsid w:val="00DC01BD"/>
    <w:rsid w:val="00DC2503"/>
    <w:rsid w:val="00DC530B"/>
    <w:rsid w:val="00DD1577"/>
    <w:rsid w:val="00DD2422"/>
    <w:rsid w:val="00DE4C16"/>
    <w:rsid w:val="00E06390"/>
    <w:rsid w:val="00E2371F"/>
    <w:rsid w:val="00E4029F"/>
    <w:rsid w:val="00E57A0C"/>
    <w:rsid w:val="00E611AC"/>
    <w:rsid w:val="00E64E30"/>
    <w:rsid w:val="00E66686"/>
    <w:rsid w:val="00E70CF6"/>
    <w:rsid w:val="00E75A2E"/>
    <w:rsid w:val="00E9152D"/>
    <w:rsid w:val="00EA4FB8"/>
    <w:rsid w:val="00EA792B"/>
    <w:rsid w:val="00EC65DC"/>
    <w:rsid w:val="00ED698F"/>
    <w:rsid w:val="00EF0328"/>
    <w:rsid w:val="00EF172C"/>
    <w:rsid w:val="00F042E0"/>
    <w:rsid w:val="00F0580C"/>
    <w:rsid w:val="00F07982"/>
    <w:rsid w:val="00F07CE1"/>
    <w:rsid w:val="00F25263"/>
    <w:rsid w:val="00F31507"/>
    <w:rsid w:val="00F34CB0"/>
    <w:rsid w:val="00F51720"/>
    <w:rsid w:val="00F5528A"/>
    <w:rsid w:val="00F60712"/>
    <w:rsid w:val="00F653DC"/>
    <w:rsid w:val="00F6708E"/>
    <w:rsid w:val="00F76CD1"/>
    <w:rsid w:val="00F82407"/>
    <w:rsid w:val="00F84936"/>
    <w:rsid w:val="00F9374F"/>
    <w:rsid w:val="00F97850"/>
    <w:rsid w:val="00FA17FB"/>
    <w:rsid w:val="00FA45D3"/>
    <w:rsid w:val="00FB113C"/>
    <w:rsid w:val="00FC3DBF"/>
    <w:rsid w:val="00FD02E4"/>
    <w:rsid w:val="00FD4FF8"/>
    <w:rsid w:val="00FE3700"/>
    <w:rsid w:val="00FE3EEB"/>
    <w:rsid w:val="00FE64DF"/>
    <w:rsid w:val="00FF233C"/>
    <w:rsid w:val="00FF2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61"/>
        <o:r id="V:Rule2" type="connector" idref="#Straight Arrow Connector 62"/>
        <o:r id="V:Rule3" type="connector" idref="#Straight Arrow Connector 329"/>
        <o:r id="V:Rule4" type="connector" idref="#Straight Arrow Connector 324"/>
        <o:r id="V:Rule5" type="connector" idref="#Straight Arrow Connector 325"/>
        <o:r id="V:Rule6" type="connector" idref="#Straight Arrow Connector 326"/>
        <o:r id="V:Rule7" type="connector" idref="#Straight Arrow Connector 328"/>
        <o:r id="V:Rule8" type="connector" idref="#Straight Arrow Connector 330"/>
        <o:r id="V:Rule9" type="connector" idref="#Straight Arrow Connector 331"/>
        <o:r id="V:Rule10" type="connector" idref="#Straight Arrow Connector 333"/>
        <o:r id="V:Rule11" type="connector" idref="#Straight Arrow Connector 3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FC0"/>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rsid w:val="00812FC0"/>
    <w:pPr>
      <w:numPr>
        <w:ilvl w:val="2"/>
      </w:numPr>
      <w:ind w:left="0" w:firstLine="0"/>
      <w:outlineLvl w:val="2"/>
    </w:pPr>
    <w:rPr>
      <w:b w:val="0"/>
      <w:i/>
      <w:sz w:val="20"/>
    </w:rPr>
  </w:style>
  <w:style w:type="paragraph" w:styleId="Heading4">
    <w:name w:val="heading 4"/>
    <w:basedOn w:val="Heading1"/>
    <w:next w:val="Normal"/>
    <w:qFormat/>
    <w:rsid w:val="00812FC0"/>
    <w:pPr>
      <w:numPr>
        <w:ilvl w:val="3"/>
      </w:numPr>
      <w:outlineLvl w:val="3"/>
    </w:pPr>
    <w:rPr>
      <w:b w:val="0"/>
      <w:sz w:val="20"/>
    </w:rPr>
  </w:style>
  <w:style w:type="paragraph" w:styleId="Heading5">
    <w:name w:val="heading 5"/>
    <w:basedOn w:val="Normal"/>
    <w:next w:val="Normal"/>
    <w:qFormat/>
    <w:rsid w:val="00812FC0"/>
    <w:pPr>
      <w:numPr>
        <w:ilvl w:val="4"/>
        <w:numId w:val="1"/>
      </w:numPr>
      <w:spacing w:before="240" w:after="60"/>
      <w:ind w:left="2880"/>
      <w:outlineLvl w:val="4"/>
    </w:pPr>
    <w:rPr>
      <w:sz w:val="22"/>
    </w:rPr>
  </w:style>
  <w:style w:type="paragraph" w:styleId="Heading6">
    <w:name w:val="heading 6"/>
    <w:basedOn w:val="Normal"/>
    <w:next w:val="Normal"/>
    <w:qFormat/>
    <w:rsid w:val="00812FC0"/>
    <w:pPr>
      <w:numPr>
        <w:ilvl w:val="5"/>
        <w:numId w:val="1"/>
      </w:numPr>
      <w:spacing w:before="240" w:after="60"/>
      <w:ind w:left="2880"/>
      <w:outlineLvl w:val="5"/>
    </w:pPr>
    <w:rPr>
      <w:i/>
      <w:sz w:val="22"/>
    </w:rPr>
  </w:style>
  <w:style w:type="paragraph" w:styleId="Heading7">
    <w:name w:val="heading 7"/>
    <w:basedOn w:val="Normal"/>
    <w:next w:val="Normal"/>
    <w:qFormat/>
    <w:rsid w:val="00812FC0"/>
    <w:pPr>
      <w:numPr>
        <w:ilvl w:val="6"/>
        <w:numId w:val="1"/>
      </w:numPr>
      <w:spacing w:before="240" w:after="60"/>
      <w:ind w:left="2880"/>
      <w:outlineLvl w:val="6"/>
    </w:pPr>
  </w:style>
  <w:style w:type="paragraph" w:styleId="Heading8">
    <w:name w:val="heading 8"/>
    <w:basedOn w:val="Normal"/>
    <w:next w:val="Normal"/>
    <w:qFormat/>
    <w:rsid w:val="00812FC0"/>
    <w:pPr>
      <w:numPr>
        <w:ilvl w:val="7"/>
        <w:numId w:val="1"/>
      </w:numPr>
      <w:spacing w:before="240" w:after="60"/>
      <w:ind w:left="2880"/>
      <w:outlineLvl w:val="7"/>
    </w:pPr>
    <w:rPr>
      <w:i/>
    </w:rPr>
  </w:style>
  <w:style w:type="paragraph" w:styleId="Heading9">
    <w:name w:val="heading 9"/>
    <w:basedOn w:val="Normal"/>
    <w:next w:val="Normal"/>
    <w:qFormat/>
    <w:rsid w:val="00812FC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12FC0"/>
    <w:pPr>
      <w:spacing w:before="80"/>
      <w:ind w:left="720"/>
      <w:jc w:val="both"/>
    </w:pPr>
    <w:rPr>
      <w:color w:val="000000"/>
      <w:lang w:val="en-AU"/>
    </w:rPr>
  </w:style>
  <w:style w:type="paragraph" w:styleId="Title">
    <w:name w:val="Title"/>
    <w:basedOn w:val="Normal"/>
    <w:next w:val="Normal"/>
    <w:qFormat/>
    <w:rsid w:val="00812FC0"/>
    <w:pPr>
      <w:spacing w:line="240" w:lineRule="auto"/>
      <w:jc w:val="center"/>
    </w:pPr>
    <w:rPr>
      <w:rFonts w:ascii="Arial" w:hAnsi="Arial"/>
      <w:b/>
      <w:sz w:val="36"/>
    </w:rPr>
  </w:style>
  <w:style w:type="paragraph" w:styleId="Subtitle">
    <w:name w:val="Subtitle"/>
    <w:basedOn w:val="Normal"/>
    <w:qFormat/>
    <w:rsid w:val="00812FC0"/>
    <w:pPr>
      <w:spacing w:after="60"/>
      <w:jc w:val="center"/>
    </w:pPr>
    <w:rPr>
      <w:rFonts w:ascii="Arial" w:hAnsi="Arial"/>
      <w:i/>
      <w:sz w:val="36"/>
      <w:lang w:val="en-AU"/>
    </w:rPr>
  </w:style>
  <w:style w:type="paragraph" w:styleId="NormalIndent">
    <w:name w:val="Normal Indent"/>
    <w:basedOn w:val="Normal"/>
    <w:rsid w:val="00812FC0"/>
    <w:pPr>
      <w:ind w:left="900" w:hanging="900"/>
    </w:pPr>
  </w:style>
  <w:style w:type="paragraph" w:styleId="TOC1">
    <w:name w:val="toc 1"/>
    <w:basedOn w:val="Normal"/>
    <w:next w:val="Normal"/>
    <w:semiHidden/>
    <w:rsid w:val="00812FC0"/>
    <w:pPr>
      <w:tabs>
        <w:tab w:val="right" w:pos="9360"/>
      </w:tabs>
      <w:spacing w:before="240" w:after="60"/>
      <w:ind w:right="720"/>
    </w:pPr>
  </w:style>
  <w:style w:type="paragraph" w:styleId="TOC2">
    <w:name w:val="toc 2"/>
    <w:basedOn w:val="Normal"/>
    <w:next w:val="Normal"/>
    <w:semiHidden/>
    <w:rsid w:val="00812FC0"/>
    <w:pPr>
      <w:tabs>
        <w:tab w:val="right" w:pos="9360"/>
      </w:tabs>
      <w:ind w:left="432" w:right="720"/>
    </w:pPr>
  </w:style>
  <w:style w:type="paragraph" w:styleId="TOC3">
    <w:name w:val="toc 3"/>
    <w:basedOn w:val="Normal"/>
    <w:next w:val="Normal"/>
    <w:semiHidden/>
    <w:rsid w:val="00812FC0"/>
    <w:pPr>
      <w:tabs>
        <w:tab w:val="left" w:pos="1440"/>
        <w:tab w:val="right" w:pos="9360"/>
      </w:tabs>
      <w:ind w:left="864"/>
    </w:pPr>
  </w:style>
  <w:style w:type="paragraph" w:styleId="Header">
    <w:name w:val="header"/>
    <w:basedOn w:val="Normal"/>
    <w:rsid w:val="00812FC0"/>
    <w:pPr>
      <w:tabs>
        <w:tab w:val="center" w:pos="4320"/>
        <w:tab w:val="right" w:pos="8640"/>
      </w:tabs>
    </w:pPr>
  </w:style>
  <w:style w:type="paragraph" w:styleId="Footer">
    <w:name w:val="footer"/>
    <w:basedOn w:val="Normal"/>
    <w:rsid w:val="00812FC0"/>
    <w:pPr>
      <w:tabs>
        <w:tab w:val="center" w:pos="4320"/>
        <w:tab w:val="right" w:pos="8640"/>
      </w:tabs>
    </w:pPr>
  </w:style>
  <w:style w:type="character" w:styleId="PageNumber">
    <w:name w:val="page number"/>
    <w:basedOn w:val="DefaultParagraphFont"/>
    <w:rsid w:val="00812FC0"/>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812FC0"/>
    <w:pPr>
      <w:spacing w:before="80" w:line="240" w:lineRule="auto"/>
      <w:jc w:val="both"/>
    </w:pPr>
  </w:style>
  <w:style w:type="paragraph" w:customStyle="1" w:styleId="Tabletext">
    <w:name w:val="Tabletext"/>
    <w:basedOn w:val="Normal"/>
    <w:rsid w:val="00812FC0"/>
    <w:pPr>
      <w:keepLines/>
      <w:spacing w:after="120"/>
    </w:pPr>
  </w:style>
  <w:style w:type="paragraph" w:styleId="BodyText">
    <w:name w:val="Body Text"/>
    <w:basedOn w:val="Normal"/>
    <w:rsid w:val="00812FC0"/>
    <w:pPr>
      <w:keepLines/>
      <w:spacing w:after="120"/>
      <w:ind w:left="720"/>
    </w:pPr>
  </w:style>
  <w:style w:type="paragraph" w:customStyle="1" w:styleId="Paragraph3">
    <w:name w:val="Paragraph3"/>
    <w:basedOn w:val="Normal"/>
    <w:rsid w:val="00812FC0"/>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sid w:val="00812FC0"/>
    <w:rPr>
      <w:sz w:val="20"/>
      <w:vertAlign w:val="superscript"/>
    </w:rPr>
  </w:style>
  <w:style w:type="paragraph" w:styleId="FootnoteText">
    <w:name w:val="footnote text"/>
    <w:basedOn w:val="Normal"/>
    <w:semiHidden/>
    <w:rsid w:val="00812FC0"/>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812FC0"/>
    <w:pPr>
      <w:shd w:val="clear" w:color="auto" w:fill="000080"/>
    </w:pPr>
    <w:rPr>
      <w:rFonts w:ascii="Tahoma" w:hAnsi="Tahoma"/>
    </w:rPr>
  </w:style>
  <w:style w:type="paragraph" w:customStyle="1" w:styleId="Paragraph4">
    <w:name w:val="Paragraph4"/>
    <w:basedOn w:val="Normal"/>
    <w:rsid w:val="00812FC0"/>
    <w:pPr>
      <w:spacing w:before="80" w:line="240" w:lineRule="auto"/>
      <w:ind w:left="2250"/>
      <w:jc w:val="both"/>
    </w:pPr>
  </w:style>
  <w:style w:type="paragraph" w:styleId="TOC4">
    <w:name w:val="toc 4"/>
    <w:basedOn w:val="Normal"/>
    <w:next w:val="Normal"/>
    <w:semiHidden/>
    <w:rsid w:val="00812FC0"/>
    <w:pPr>
      <w:ind w:left="600"/>
    </w:pPr>
  </w:style>
  <w:style w:type="paragraph" w:styleId="TOC5">
    <w:name w:val="toc 5"/>
    <w:basedOn w:val="Normal"/>
    <w:next w:val="Normal"/>
    <w:semiHidden/>
    <w:rsid w:val="00812FC0"/>
    <w:pPr>
      <w:ind w:left="800"/>
    </w:pPr>
  </w:style>
  <w:style w:type="paragraph" w:styleId="TOC6">
    <w:name w:val="toc 6"/>
    <w:basedOn w:val="Normal"/>
    <w:next w:val="Normal"/>
    <w:semiHidden/>
    <w:rsid w:val="00812FC0"/>
    <w:pPr>
      <w:ind w:left="1000"/>
    </w:pPr>
  </w:style>
  <w:style w:type="paragraph" w:styleId="TOC7">
    <w:name w:val="toc 7"/>
    <w:basedOn w:val="Normal"/>
    <w:next w:val="Normal"/>
    <w:semiHidden/>
    <w:rsid w:val="00812FC0"/>
    <w:pPr>
      <w:ind w:left="1200"/>
    </w:pPr>
  </w:style>
  <w:style w:type="paragraph" w:styleId="TOC8">
    <w:name w:val="toc 8"/>
    <w:basedOn w:val="Normal"/>
    <w:next w:val="Normal"/>
    <w:semiHidden/>
    <w:rsid w:val="00812FC0"/>
    <w:pPr>
      <w:ind w:left="1400"/>
    </w:pPr>
  </w:style>
  <w:style w:type="paragraph" w:styleId="TOC9">
    <w:name w:val="toc 9"/>
    <w:basedOn w:val="Normal"/>
    <w:next w:val="Normal"/>
    <w:semiHidden/>
    <w:rsid w:val="00812FC0"/>
    <w:pPr>
      <w:ind w:left="1600"/>
    </w:pPr>
  </w:style>
  <w:style w:type="paragraph" w:customStyle="1" w:styleId="MainTitle">
    <w:name w:val="Main Title"/>
    <w:basedOn w:val="Normal"/>
    <w:rsid w:val="00812FC0"/>
    <w:pPr>
      <w:spacing w:before="480" w:after="60" w:line="240" w:lineRule="auto"/>
      <w:jc w:val="center"/>
    </w:pPr>
    <w:rPr>
      <w:rFonts w:ascii="Arial" w:hAnsi="Arial"/>
      <w:b/>
      <w:kern w:val="28"/>
      <w:sz w:val="32"/>
    </w:rPr>
  </w:style>
  <w:style w:type="paragraph" w:styleId="BodyText2">
    <w:name w:val="Body Text 2"/>
    <w:basedOn w:val="Normal"/>
    <w:rsid w:val="00812FC0"/>
    <w:rPr>
      <w:i/>
      <w:color w:val="0000FF"/>
    </w:rPr>
  </w:style>
  <w:style w:type="paragraph" w:styleId="BodyTextIndent">
    <w:name w:val="Body Text Indent"/>
    <w:basedOn w:val="Normal"/>
    <w:rsid w:val="00812FC0"/>
    <w:pPr>
      <w:ind w:left="720"/>
    </w:pPr>
    <w:rPr>
      <w:i/>
      <w:color w:val="0000FF"/>
      <w:u w:val="single"/>
    </w:rPr>
  </w:style>
  <w:style w:type="paragraph" w:customStyle="1" w:styleId="Body">
    <w:name w:val="Body"/>
    <w:basedOn w:val="Normal"/>
    <w:rsid w:val="00812FC0"/>
    <w:pPr>
      <w:widowControl/>
      <w:spacing w:before="120" w:line="240" w:lineRule="auto"/>
      <w:jc w:val="both"/>
    </w:pPr>
    <w:rPr>
      <w:rFonts w:ascii="Book Antiqua" w:hAnsi="Book Antiqua"/>
    </w:rPr>
  </w:style>
  <w:style w:type="paragraph" w:customStyle="1" w:styleId="Bullet">
    <w:name w:val="Bullet"/>
    <w:basedOn w:val="Normal"/>
    <w:rsid w:val="00812FC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sid w:val="00812FC0"/>
    <w:rPr>
      <w:color w:val="0000FF"/>
      <w:u w:val="single"/>
    </w:rPr>
  </w:style>
  <w:style w:type="paragraph" w:customStyle="1" w:styleId="infoblue0">
    <w:name w:val="infoblue"/>
    <w:basedOn w:val="Normal"/>
    <w:rsid w:val="00812FC0"/>
    <w:pPr>
      <w:widowControl/>
      <w:spacing w:before="100" w:beforeAutospacing="1" w:after="100" w:afterAutospacing="1" w:line="240" w:lineRule="auto"/>
    </w:pPr>
    <w:rPr>
      <w:sz w:val="24"/>
      <w:szCs w:val="24"/>
    </w:rPr>
  </w:style>
  <w:style w:type="paragraph" w:styleId="BodyText3">
    <w:name w:val="Body Text 3"/>
    <w:basedOn w:val="Normal"/>
    <w:rsid w:val="00812FC0"/>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95C46"/>
    <w:pPr>
      <w:ind w:left="720"/>
      <w:contextualSpacing/>
    </w:pPr>
  </w:style>
  <w:style w:type="character" w:styleId="FollowedHyperlink">
    <w:name w:val="FollowedHyperlink"/>
    <w:basedOn w:val="DefaultParagraphFont"/>
    <w:uiPriority w:val="99"/>
    <w:semiHidden/>
    <w:unhideWhenUsed/>
    <w:rsid w:val="007B65F3"/>
    <w:rPr>
      <w:color w:val="800080" w:themeColor="followedHyperlink"/>
      <w:u w:val="single"/>
    </w:rPr>
  </w:style>
  <w:style w:type="character" w:customStyle="1" w:styleId="apple-converted-space">
    <w:name w:val="apple-converted-space"/>
    <w:basedOn w:val="DefaultParagraphFont"/>
    <w:rsid w:val="007A12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95C46"/>
    <w:pPr>
      <w:ind w:left="720"/>
      <w:contextualSpacing/>
    </w:pPr>
  </w:style>
  <w:style w:type="character" w:styleId="FollowedHyperlink">
    <w:name w:val="FollowedHyperlink"/>
    <w:basedOn w:val="DefaultParagraphFont"/>
    <w:uiPriority w:val="99"/>
    <w:semiHidden/>
    <w:unhideWhenUsed/>
    <w:rsid w:val="007B65F3"/>
    <w:rPr>
      <w:color w:val="800080" w:themeColor="followedHyperlink"/>
      <w:u w:val="single"/>
    </w:rPr>
  </w:style>
  <w:style w:type="character" w:customStyle="1" w:styleId="apple-converted-space">
    <w:name w:val="apple-converted-space"/>
    <w:basedOn w:val="DefaultParagraphFont"/>
    <w:rsid w:val="007A129C"/>
  </w:style>
</w:styles>
</file>

<file path=word/webSettings.xml><?xml version="1.0" encoding="utf-8"?>
<w:webSettings xmlns:r="http://schemas.openxmlformats.org/officeDocument/2006/relationships" xmlns:w="http://schemas.openxmlformats.org/wordprocessingml/2006/main">
  <w:divs>
    <w:div w:id="35470785">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5211519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ownload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5</TotalTime>
  <Pages>12</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Tony</dc:creator>
  <cp:lastModifiedBy>Betty R. Felenchak</cp:lastModifiedBy>
  <cp:revision>2</cp:revision>
  <cp:lastPrinted>2001-03-15T18:26:00Z</cp:lastPrinted>
  <dcterms:created xsi:type="dcterms:W3CDTF">2012-12-05T21:16:00Z</dcterms:created>
  <dcterms:modified xsi:type="dcterms:W3CDTF">2012-12-05T21:16:00Z</dcterms:modified>
</cp:coreProperties>
</file>